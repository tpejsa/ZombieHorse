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06" w:rsidRPr="00164B06" w:rsidRDefault="00667160" w:rsidP="00164B06">
      <w:pPr>
        <w:pStyle w:val="Title"/>
      </w:pPr>
      <w:r>
        <w:t>ZombieHorse</w:t>
      </w:r>
    </w:p>
    <w:p w:rsidR="007D5DC8" w:rsidRDefault="00667160" w:rsidP="00757745">
      <w:pPr>
        <w:pStyle w:val="Subtitle2"/>
        <w:ind w:firstLine="0"/>
      </w:pPr>
      <w:r>
        <w:t xml:space="preserve">File Format </w:t>
      </w:r>
      <w:r w:rsidR="00B678A6">
        <w:t>S</w:t>
      </w:r>
      <w:r w:rsidR="002A72C2">
        <w:t>pecifications</w:t>
      </w:r>
    </w:p>
    <w:p w:rsidR="00A46AD8" w:rsidRDefault="0087518C" w:rsidP="00667160">
      <w:pPr>
        <w:pStyle w:val="Heading1"/>
        <w:rPr>
          <w:lang w:val="hr-HR"/>
        </w:rPr>
      </w:pPr>
      <w:bookmarkStart w:id="0" w:name="_Ref272863912"/>
      <w:bookmarkStart w:id="1" w:name="_Toc190002396"/>
      <w:bookmarkStart w:id="2" w:name="_Toc194393539"/>
      <w:r>
        <w:rPr>
          <w:lang w:val="hr-HR"/>
        </w:rPr>
        <w:lastRenderedPageBreak/>
        <w:t>A</w:t>
      </w:r>
      <w:r w:rsidR="00A46AD8">
        <w:rPr>
          <w:lang w:val="hr-HR"/>
        </w:rPr>
        <w:t>nimatio</w:t>
      </w:r>
      <w:r w:rsidR="00C53327">
        <w:rPr>
          <w:lang w:val="hr-HR"/>
        </w:rPr>
        <w:t>n</w:t>
      </w:r>
      <w:r w:rsidR="00667160">
        <w:rPr>
          <w:lang w:val="hr-HR"/>
        </w:rPr>
        <w:t>s</w:t>
      </w:r>
      <w:r w:rsidR="00BE2647">
        <w:rPr>
          <w:lang w:val="hr-HR"/>
        </w:rPr>
        <w:t xml:space="preserve"> </w:t>
      </w:r>
      <w:r w:rsidR="00A46AD8">
        <w:rPr>
          <w:lang w:val="hr-HR"/>
        </w:rPr>
        <w:t>(</w:t>
      </w:r>
      <w:r w:rsidR="00A46AD8" w:rsidRPr="00A46AD8">
        <w:rPr>
          <w:i/>
          <w:lang w:val="hr-HR"/>
        </w:rPr>
        <w:t>.</w:t>
      </w:r>
      <w:r w:rsidR="00667160">
        <w:rPr>
          <w:i/>
          <w:lang w:val="hr-HR"/>
        </w:rPr>
        <w:t>zh</w:t>
      </w:r>
      <w:r w:rsidR="00A46AD8" w:rsidRPr="00A46AD8">
        <w:rPr>
          <w:i/>
          <w:lang w:val="hr-HR"/>
        </w:rPr>
        <w:t>a</w:t>
      </w:r>
      <w:r w:rsidR="00A46AD8">
        <w:rPr>
          <w:lang w:val="hr-HR"/>
        </w:rPr>
        <w:t>)</w:t>
      </w:r>
      <w:bookmarkEnd w:id="0"/>
    </w:p>
    <w:p w:rsidR="00A46AD8" w:rsidRDefault="00667160" w:rsidP="00A46AD8">
      <w:pPr>
        <w:rPr>
          <w:lang w:val="hr-HR"/>
        </w:rPr>
      </w:pPr>
      <w:r>
        <w:rPr>
          <w:lang w:val="hr-HR"/>
        </w:rPr>
        <w:t>ZH</w:t>
      </w:r>
      <w:r w:rsidR="009336BA">
        <w:rPr>
          <w:lang w:val="hr-HR"/>
        </w:rPr>
        <w:t>A</w:t>
      </w:r>
      <w:r w:rsidR="003F2026">
        <w:rPr>
          <w:lang w:val="hr-HR"/>
        </w:rPr>
        <w:t xml:space="preserve"> files are XML files which store </w:t>
      </w:r>
      <w:r w:rsidR="00E25722">
        <w:rPr>
          <w:lang w:val="hr-HR"/>
        </w:rPr>
        <w:t xml:space="preserve">sets of </w:t>
      </w:r>
      <w:r w:rsidR="009336BA">
        <w:rPr>
          <w:lang w:val="hr-HR"/>
        </w:rPr>
        <w:t>animation data</w:t>
      </w:r>
      <w:r w:rsidR="00E25722">
        <w:rPr>
          <w:lang w:val="hr-HR"/>
        </w:rPr>
        <w:t xml:space="preserve"> and annotations</w:t>
      </w:r>
      <w:r w:rsidR="003F2026">
        <w:rPr>
          <w:lang w:val="hr-HR"/>
        </w:rPr>
        <w:t>.</w:t>
      </w:r>
    </w:p>
    <w:p w:rsidR="00A05F95" w:rsidRDefault="00A05F95" w:rsidP="00667160">
      <w:pPr>
        <w:pStyle w:val="Heading2"/>
        <w:rPr>
          <w:lang w:val="hr-HR"/>
        </w:rPr>
      </w:pPr>
      <w:r>
        <w:rPr>
          <w:lang w:val="hr-HR"/>
        </w:rPr>
        <w:t>The root element</w:t>
      </w:r>
    </w:p>
    <w:p w:rsidR="00A05F95" w:rsidRDefault="009336BA" w:rsidP="00A05F95">
      <w:pPr>
        <w:rPr>
          <w:lang w:val="hr-HR"/>
        </w:rPr>
      </w:pPr>
      <w:r>
        <w:rPr>
          <w:lang w:val="hr-HR"/>
        </w:rPr>
        <w:t xml:space="preserve">The root element of a </w:t>
      </w:r>
      <w:r w:rsidR="00611315">
        <w:rPr>
          <w:lang w:val="hr-HR"/>
        </w:rPr>
        <w:t>ZHA</w:t>
      </w:r>
      <w:r w:rsidR="00A05F95">
        <w:rPr>
          <w:lang w:val="hr-HR"/>
        </w:rPr>
        <w:t xml:space="preserve"> file is </w:t>
      </w:r>
      <w:r w:rsidR="00A05F95">
        <w:rPr>
          <w:i/>
          <w:lang w:val="hr-HR"/>
        </w:rPr>
        <w:t>&lt;Animation</w:t>
      </w:r>
      <w:r w:rsidR="00E25722">
        <w:rPr>
          <w:i/>
          <w:lang w:val="hr-HR"/>
        </w:rPr>
        <w:t>Set</w:t>
      </w:r>
      <w:r w:rsidR="00A05F95">
        <w:rPr>
          <w:i/>
          <w:lang w:val="hr-HR"/>
        </w:rPr>
        <w:t>&gt;</w:t>
      </w:r>
      <w:r w:rsidR="00A05F95">
        <w:rPr>
          <w:lang w:val="hr-HR"/>
        </w:rPr>
        <w:t>.</w:t>
      </w:r>
      <w:r>
        <w:rPr>
          <w:lang w:val="hr-HR"/>
        </w:rPr>
        <w:t xml:space="preserve"> It has the following attributes:</w:t>
      </w:r>
    </w:p>
    <w:p w:rsidR="00A34D0D" w:rsidRPr="00A34D0D" w:rsidRDefault="00A34D0D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version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file format version; can be 1.0</w:t>
      </w:r>
    </w:p>
    <w:p w:rsidR="009336BA" w:rsidRDefault="009336BA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>
        <w:rPr>
          <w:i/>
          <w:lang w:val="hr-HR"/>
        </w:rPr>
        <w:t>unsigned long</w:t>
      </w:r>
      <w:r>
        <w:rPr>
          <w:lang w:val="hr-HR"/>
        </w:rPr>
        <w:t>; animation</w:t>
      </w:r>
      <w:r w:rsidR="00E25722">
        <w:rPr>
          <w:lang w:val="hr-HR"/>
        </w:rPr>
        <w:t xml:space="preserve"> set</w:t>
      </w:r>
      <w:r>
        <w:rPr>
          <w:lang w:val="hr-HR"/>
        </w:rPr>
        <w:t xml:space="preserve"> ID</w:t>
      </w:r>
    </w:p>
    <w:p w:rsidR="009336BA" w:rsidRPr="009336BA" w:rsidRDefault="009336BA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animation</w:t>
      </w:r>
      <w:r w:rsidR="00E25722">
        <w:rPr>
          <w:lang w:val="hr-HR"/>
        </w:rPr>
        <w:t xml:space="preserve"> set</w:t>
      </w:r>
      <w:r>
        <w:rPr>
          <w:lang w:val="hr-HR"/>
        </w:rPr>
        <w:t xml:space="preserve"> name</w:t>
      </w:r>
    </w:p>
    <w:p w:rsidR="00A05F95" w:rsidRDefault="00A05F95" w:rsidP="00A05F95">
      <w:pPr>
        <w:pStyle w:val="Code"/>
      </w:pPr>
      <w:r>
        <w:t>&lt;Animation</w:t>
      </w:r>
      <w:r w:rsidR="00E25722">
        <w:t>Set</w:t>
      </w:r>
      <w:r w:rsidR="00E16654">
        <w:t xml:space="preserve"> version="1.0"</w:t>
      </w:r>
      <w:r w:rsidR="009336BA">
        <w:t xml:space="preserve"> id="</w:t>
      </w:r>
      <w:r w:rsidR="00E25722">
        <w:t>17</w:t>
      </w:r>
      <w:r w:rsidR="009336BA">
        <w:t>" name="</w:t>
      </w:r>
      <w:r w:rsidR="00E25722">
        <w:t>Ninja</w:t>
      </w:r>
      <w:r w:rsidR="009336BA">
        <w:t>"</w:t>
      </w:r>
      <w:r>
        <w:t>&gt;</w:t>
      </w:r>
    </w:p>
    <w:p w:rsidR="00A05F95" w:rsidRDefault="00A05F95" w:rsidP="00A05F95">
      <w:pPr>
        <w:pStyle w:val="Code"/>
      </w:pPr>
      <w:r>
        <w:tab/>
        <w:t>...</w:t>
      </w:r>
    </w:p>
    <w:p w:rsidR="00A05F95" w:rsidRDefault="00A05F95" w:rsidP="00A05F95">
      <w:pPr>
        <w:pStyle w:val="Code"/>
      </w:pPr>
      <w:r>
        <w:t>&lt;/Animation</w:t>
      </w:r>
      <w:r w:rsidR="00E25722">
        <w:t>Set</w:t>
      </w:r>
      <w:r>
        <w:t>&gt;</w:t>
      </w:r>
    </w:p>
    <w:p w:rsidR="00A6029B" w:rsidRDefault="00E25722" w:rsidP="00A6029B">
      <w:r>
        <w:t xml:space="preserve">The root element can have </w:t>
      </w:r>
      <w:r w:rsidR="003B2E3D">
        <w:t xml:space="preserve">up to one </w:t>
      </w:r>
      <w:r>
        <w:t>of the following child elements:</w:t>
      </w:r>
    </w:p>
    <w:p w:rsidR="005B528F" w:rsidRPr="005B528F" w:rsidRDefault="005B528F" w:rsidP="00E84605">
      <w:pPr>
        <w:pStyle w:val="ListParagraph"/>
        <w:numPr>
          <w:ilvl w:val="0"/>
          <w:numId w:val="53"/>
        </w:numPr>
      </w:pPr>
      <w:r>
        <w:rPr>
          <w:i/>
        </w:rPr>
        <w:t>&lt;Skeleton&gt;</w:t>
      </w:r>
    </w:p>
    <w:p w:rsidR="00E25722" w:rsidRPr="003B2E3D" w:rsidRDefault="00E25722" w:rsidP="00E84605">
      <w:pPr>
        <w:pStyle w:val="ListParagraph"/>
        <w:numPr>
          <w:ilvl w:val="0"/>
          <w:numId w:val="53"/>
        </w:numPr>
      </w:pPr>
      <w:r>
        <w:rPr>
          <w:i/>
        </w:rPr>
        <w:t>&lt;Animation</w:t>
      </w:r>
      <w:r w:rsidR="003B2E3D">
        <w:rPr>
          <w:i/>
        </w:rPr>
        <w:t>s</w:t>
      </w:r>
      <w:r>
        <w:rPr>
          <w:i/>
        </w:rPr>
        <w:t>&gt;</w:t>
      </w:r>
    </w:p>
    <w:p w:rsidR="003B2E3D" w:rsidRDefault="003B2E3D" w:rsidP="00E84605">
      <w:pPr>
        <w:pStyle w:val="ListParagraph"/>
        <w:numPr>
          <w:ilvl w:val="0"/>
          <w:numId w:val="53"/>
        </w:numPr>
      </w:pPr>
      <w:r>
        <w:rPr>
          <w:i/>
        </w:rPr>
        <w:t>&lt;AnimationSpaces&gt;</w:t>
      </w:r>
    </w:p>
    <w:p w:rsidR="005B528F" w:rsidRDefault="005B528F" w:rsidP="00667160">
      <w:pPr>
        <w:pStyle w:val="Heading2"/>
      </w:pPr>
      <w:r>
        <w:t>Skeleton</w:t>
      </w:r>
    </w:p>
    <w:p w:rsidR="005B528F" w:rsidRDefault="00DF367F" w:rsidP="005B528F">
      <w:r>
        <w:rPr>
          <w:i/>
        </w:rPr>
        <w:t>&lt;Skeleton&gt;</w:t>
      </w:r>
      <w:r>
        <w:t xml:space="preserve"> element has no attributes (note: skeleton ID and name are inherited from the animation set).</w:t>
      </w:r>
      <w:r w:rsidR="00BF5976">
        <w:t xml:space="preserve"> It has one child element:</w:t>
      </w:r>
    </w:p>
    <w:p w:rsidR="00BF5976" w:rsidRDefault="00BF5976" w:rsidP="00BF5976">
      <w:pPr>
        <w:pStyle w:val="ListParagraph"/>
        <w:numPr>
          <w:ilvl w:val="0"/>
          <w:numId w:val="108"/>
        </w:numPr>
      </w:pPr>
      <w:r>
        <w:rPr>
          <w:i/>
        </w:rPr>
        <w:t>&lt;Bones&gt;</w:t>
      </w:r>
      <w:r>
        <w:t xml:space="preserve"> – specifies the bone hierarchy of the skeleton</w:t>
      </w:r>
    </w:p>
    <w:p w:rsidR="00BF5976" w:rsidRDefault="00BF5976" w:rsidP="00BF5976">
      <w:r>
        <w:t xml:space="preserve">The </w:t>
      </w:r>
      <w:r>
        <w:rPr>
          <w:i/>
        </w:rPr>
        <w:t>&lt;Bones&gt;</w:t>
      </w:r>
      <w:r>
        <w:t xml:space="preserve"> element can have at most one child element </w:t>
      </w:r>
      <w:r>
        <w:rPr>
          <w:i/>
        </w:rPr>
        <w:t>&lt;Bone&gt;</w:t>
      </w:r>
      <w:r>
        <w:t>.</w:t>
      </w:r>
    </w:p>
    <w:p w:rsidR="00BF5976" w:rsidRDefault="00BF5976" w:rsidP="00BF5976">
      <w:pPr>
        <w:pStyle w:val="Code"/>
      </w:pPr>
      <w:r>
        <w:t>&lt;Skeleton&gt;</w:t>
      </w:r>
    </w:p>
    <w:p w:rsidR="00BF5976" w:rsidRDefault="00BF5976" w:rsidP="00BF5976">
      <w:pPr>
        <w:pStyle w:val="Code"/>
      </w:pPr>
      <w:r>
        <w:tab/>
        <w:t>&lt;Bones&gt;</w:t>
      </w:r>
    </w:p>
    <w:p w:rsidR="00BF5976" w:rsidRDefault="00BF5976" w:rsidP="00BF5976">
      <w:pPr>
        <w:pStyle w:val="Code"/>
      </w:pPr>
      <w:r>
        <w:tab/>
      </w:r>
      <w:r>
        <w:tab/>
        <w:t>&lt;Bone ...&gt;</w:t>
      </w:r>
    </w:p>
    <w:p w:rsidR="00BF5976" w:rsidRDefault="00BF5976" w:rsidP="00BF5976">
      <w:pPr>
        <w:pStyle w:val="Code"/>
      </w:pPr>
      <w:r>
        <w:tab/>
      </w:r>
      <w:r>
        <w:tab/>
        <w:t>...</w:t>
      </w:r>
    </w:p>
    <w:p w:rsidR="00BF5976" w:rsidRDefault="00BF5976" w:rsidP="00BF5976">
      <w:pPr>
        <w:pStyle w:val="Code"/>
      </w:pPr>
      <w:r>
        <w:tab/>
      </w:r>
      <w:r>
        <w:tab/>
        <w:t>&lt;/Bone&gt;</w:t>
      </w:r>
    </w:p>
    <w:p w:rsidR="00BF5976" w:rsidRDefault="00BF5976" w:rsidP="00BF5976">
      <w:pPr>
        <w:pStyle w:val="Code"/>
      </w:pPr>
      <w:r>
        <w:tab/>
        <w:t>&lt;/Bones&gt;</w:t>
      </w:r>
    </w:p>
    <w:p w:rsidR="00BF5976" w:rsidRDefault="00BF5976" w:rsidP="00BF5976">
      <w:pPr>
        <w:pStyle w:val="Code"/>
      </w:pPr>
      <w:r>
        <w:t>&lt;/Skeleton&gt;</w:t>
      </w:r>
    </w:p>
    <w:p w:rsidR="00BF5976" w:rsidRDefault="00BF5976" w:rsidP="00BF5976">
      <w:pPr>
        <w:pStyle w:val="Heading3"/>
      </w:pPr>
      <w:r>
        <w:t>Bones</w:t>
      </w:r>
    </w:p>
    <w:p w:rsidR="00BF5976" w:rsidRDefault="00CE2909" w:rsidP="00BF5976">
      <w:r>
        <w:t xml:space="preserve">Bone hierarchy is specified using </w:t>
      </w:r>
      <w:r>
        <w:rPr>
          <w:i/>
        </w:rPr>
        <w:t>&lt;Bone&gt;</w:t>
      </w:r>
      <w:r>
        <w:t xml:space="preserve"> elements. Each </w:t>
      </w:r>
      <w:r>
        <w:rPr>
          <w:i/>
        </w:rPr>
        <w:t>&lt;Bone&gt;</w:t>
      </w:r>
      <w:r>
        <w:t xml:space="preserve"> element has the following attributes:</w:t>
      </w:r>
    </w:p>
    <w:p w:rsidR="00CE2909" w:rsidRDefault="00CE2909" w:rsidP="00CE2909">
      <w:pPr>
        <w:pStyle w:val="ListParagraph"/>
        <w:numPr>
          <w:ilvl w:val="0"/>
          <w:numId w:val="108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>
        <w:rPr>
          <w:i/>
          <w:lang w:val="hr-HR"/>
        </w:rPr>
        <w:t>unsigned short</w:t>
      </w:r>
      <w:r>
        <w:rPr>
          <w:lang w:val="hr-HR"/>
        </w:rPr>
        <w:t xml:space="preserve">; </w:t>
      </w:r>
      <w:r>
        <w:rPr>
          <w:lang w:val="hr-HR"/>
        </w:rPr>
        <w:t>bone</w:t>
      </w:r>
      <w:r>
        <w:rPr>
          <w:lang w:val="hr-HR"/>
        </w:rPr>
        <w:t xml:space="preserve"> ID</w:t>
      </w:r>
    </w:p>
    <w:p w:rsidR="00CE2909" w:rsidRPr="00CF2723" w:rsidRDefault="00CE2909" w:rsidP="00CE2909">
      <w:pPr>
        <w:pStyle w:val="ListParagraph"/>
        <w:numPr>
          <w:ilvl w:val="0"/>
          <w:numId w:val="108"/>
        </w:num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 xml:space="preserve">; </w:t>
      </w:r>
      <w:r>
        <w:rPr>
          <w:lang w:val="hr-HR"/>
        </w:rPr>
        <w:t>bone</w:t>
      </w:r>
      <w:r>
        <w:rPr>
          <w:lang w:val="hr-HR"/>
        </w:rPr>
        <w:t xml:space="preserve"> name</w:t>
      </w:r>
    </w:p>
    <w:p w:rsidR="00CF2723" w:rsidRDefault="00CF2723" w:rsidP="00CF2723">
      <w:pPr>
        <w:pStyle w:val="ListParagraph"/>
        <w:numPr>
          <w:ilvl w:val="0"/>
          <w:numId w:val="108"/>
        </w:numPr>
      </w:pPr>
      <w:r>
        <w:rPr>
          <w:i/>
        </w:rPr>
        <w:lastRenderedPageBreak/>
        <w:t>initPosition</w:t>
      </w:r>
      <w:r>
        <w:t xml:space="preserve"> – </w:t>
      </w:r>
      <w:r>
        <w:rPr>
          <w:i/>
        </w:rPr>
        <w:t>Vector3</w:t>
      </w:r>
      <w:r>
        <w:t xml:space="preserve">; </w:t>
      </w:r>
      <w:r>
        <w:t>initial position</w:t>
      </w:r>
      <w:r w:rsidR="004665BB">
        <w:t xml:space="preserve"> in local space</w:t>
      </w:r>
    </w:p>
    <w:p w:rsidR="00CF2723" w:rsidRDefault="00CF2723" w:rsidP="00CF2723">
      <w:pPr>
        <w:pStyle w:val="ListParagraph"/>
        <w:numPr>
          <w:ilvl w:val="0"/>
          <w:numId w:val="108"/>
        </w:numPr>
      </w:pPr>
      <w:r>
        <w:rPr>
          <w:i/>
        </w:rPr>
        <w:t>initR</w:t>
      </w:r>
      <w:r>
        <w:rPr>
          <w:i/>
        </w:rPr>
        <w:t>otation</w:t>
      </w:r>
      <w:r>
        <w:t xml:space="preserve"> – </w:t>
      </w:r>
      <w:r>
        <w:rPr>
          <w:i/>
        </w:rPr>
        <w:t>Vector4</w:t>
      </w:r>
      <w:r>
        <w:t xml:space="preserve">; </w:t>
      </w:r>
      <w:r>
        <w:t>initial orien</w:t>
      </w:r>
      <w:r>
        <w:t>tation</w:t>
      </w:r>
      <w:r w:rsidR="004665BB">
        <w:t xml:space="preserve"> in local space</w:t>
      </w:r>
      <w:r>
        <w:t xml:space="preserve"> (in axis-angle form)</w:t>
      </w:r>
    </w:p>
    <w:p w:rsidR="00CF2723" w:rsidRPr="00CE2909" w:rsidRDefault="00CF2723" w:rsidP="00CF2723">
      <w:pPr>
        <w:pStyle w:val="ListParagraph"/>
        <w:numPr>
          <w:ilvl w:val="0"/>
          <w:numId w:val="108"/>
        </w:numPr>
      </w:pPr>
      <w:r>
        <w:rPr>
          <w:i/>
        </w:rPr>
        <w:t>initS</w:t>
      </w:r>
      <w:r>
        <w:rPr>
          <w:i/>
        </w:rPr>
        <w:t>cale</w:t>
      </w:r>
      <w:r>
        <w:t xml:space="preserve"> – </w:t>
      </w:r>
      <w:r>
        <w:rPr>
          <w:i/>
        </w:rPr>
        <w:t>Vector3</w:t>
      </w:r>
      <w:r>
        <w:t xml:space="preserve">; </w:t>
      </w:r>
      <w:r>
        <w:t xml:space="preserve">initial </w:t>
      </w:r>
      <w:r>
        <w:t>scale</w:t>
      </w:r>
      <w:r w:rsidR="004665BB">
        <w:t xml:space="preserve"> in local space</w:t>
      </w:r>
    </w:p>
    <w:p w:rsidR="00CE2909" w:rsidRDefault="00CE2909" w:rsidP="00CE2909">
      <w:pPr>
        <w:pStyle w:val="ListParagraph"/>
        <w:numPr>
          <w:ilvl w:val="0"/>
          <w:numId w:val="108"/>
        </w:numPr>
      </w:pPr>
      <w:r>
        <w:rPr>
          <w:i/>
          <w:lang w:val="hr-HR"/>
        </w:rPr>
        <w:t>tag</w:t>
      </w:r>
      <w:r>
        <w:t xml:space="preserve"> – </w:t>
      </w:r>
      <w:r>
        <w:t xml:space="preserve">(optional) </w:t>
      </w:r>
      <w:r>
        <w:rPr>
          <w:i/>
        </w:rPr>
        <w:t xml:space="preserve">enum </w:t>
      </w:r>
      <w:r>
        <w:rPr>
          <w:i/>
        </w:rPr>
        <w:t>BoneTag</w:t>
      </w:r>
      <w:r>
        <w:t xml:space="preserve"> (possible values: </w:t>
      </w:r>
      <w:r w:rsidRPr="00CE2909">
        <w:rPr>
          <w:i/>
        </w:rPr>
        <w:t>Root</w:t>
      </w:r>
      <w:r>
        <w:t xml:space="preserve">, </w:t>
      </w:r>
      <w:r>
        <w:rPr>
          <w:i/>
        </w:rPr>
        <w:t>Chest</w:t>
      </w:r>
      <w:r>
        <w:t xml:space="preserve">, </w:t>
      </w:r>
      <w:r>
        <w:rPr>
          <w:i/>
        </w:rPr>
        <w:t>LShoulder</w:t>
      </w:r>
      <w:r>
        <w:t>,</w:t>
      </w:r>
      <w:r>
        <w:rPr>
          <w:i/>
        </w:rPr>
        <w:t xml:space="preserve"> LElbow</w:t>
      </w:r>
      <w:r>
        <w:t>,</w:t>
      </w:r>
      <w:r>
        <w:t xml:space="preserve"> </w:t>
      </w:r>
      <w:r>
        <w:rPr>
          <w:i/>
        </w:rPr>
        <w:t>LWrist</w:t>
      </w:r>
      <w:r>
        <w:t xml:space="preserve">, </w:t>
      </w:r>
      <w:r>
        <w:rPr>
          <w:i/>
        </w:rPr>
        <w:t>R</w:t>
      </w:r>
      <w:r>
        <w:rPr>
          <w:i/>
        </w:rPr>
        <w:t>Shoulder</w:t>
      </w:r>
      <w:r>
        <w:t>,</w:t>
      </w:r>
      <w:r>
        <w:rPr>
          <w:i/>
        </w:rPr>
        <w:t xml:space="preserve"> </w:t>
      </w:r>
      <w:r>
        <w:rPr>
          <w:i/>
        </w:rPr>
        <w:t>R</w:t>
      </w:r>
      <w:r>
        <w:rPr>
          <w:i/>
        </w:rPr>
        <w:t>Elbow</w:t>
      </w:r>
      <w:r>
        <w:t xml:space="preserve">, </w:t>
      </w:r>
      <w:r>
        <w:rPr>
          <w:i/>
        </w:rPr>
        <w:t>R</w:t>
      </w:r>
      <w:r>
        <w:rPr>
          <w:i/>
        </w:rPr>
        <w:t>Wrist</w:t>
      </w:r>
      <w:r>
        <w:t xml:space="preserve">, </w:t>
      </w:r>
      <w:r>
        <w:rPr>
          <w:i/>
        </w:rPr>
        <w:t>L</w:t>
      </w:r>
      <w:r>
        <w:rPr>
          <w:i/>
        </w:rPr>
        <w:t>Hip</w:t>
      </w:r>
      <w:r>
        <w:t>,</w:t>
      </w:r>
      <w:r>
        <w:rPr>
          <w:i/>
        </w:rPr>
        <w:t xml:space="preserve"> L</w:t>
      </w:r>
      <w:r>
        <w:rPr>
          <w:i/>
        </w:rPr>
        <w:t>Knee</w:t>
      </w:r>
      <w:r>
        <w:t xml:space="preserve">, </w:t>
      </w:r>
      <w:r>
        <w:rPr>
          <w:i/>
        </w:rPr>
        <w:t>L</w:t>
      </w:r>
      <w:r>
        <w:rPr>
          <w:i/>
        </w:rPr>
        <w:t>Ankle</w:t>
      </w:r>
      <w:r>
        <w:t xml:space="preserve">, </w:t>
      </w:r>
      <w:r>
        <w:rPr>
          <w:i/>
        </w:rPr>
        <w:t>R</w:t>
      </w:r>
      <w:r>
        <w:rPr>
          <w:i/>
        </w:rPr>
        <w:t>Hip</w:t>
      </w:r>
      <w:r>
        <w:t>,</w:t>
      </w:r>
      <w:r>
        <w:rPr>
          <w:i/>
        </w:rPr>
        <w:t xml:space="preserve"> </w:t>
      </w:r>
      <w:r>
        <w:rPr>
          <w:i/>
        </w:rPr>
        <w:t>R</w:t>
      </w:r>
      <w:r>
        <w:rPr>
          <w:i/>
        </w:rPr>
        <w:t>Knee</w:t>
      </w:r>
      <w:r>
        <w:t xml:space="preserve">, </w:t>
      </w:r>
      <w:r>
        <w:rPr>
          <w:i/>
        </w:rPr>
        <w:t>R</w:t>
      </w:r>
      <w:r>
        <w:rPr>
          <w:i/>
        </w:rPr>
        <w:t>Ankle</w:t>
      </w:r>
      <w:r>
        <w:t>); semantic tag on the bone</w:t>
      </w:r>
    </w:p>
    <w:p w:rsidR="00CF2723" w:rsidRDefault="004665BB" w:rsidP="00CF2723">
      <w:r>
        <w:t xml:space="preserve">The </w:t>
      </w:r>
      <w:r>
        <w:rPr>
          <w:i/>
        </w:rPr>
        <w:t>&lt;Bone&gt;</w:t>
      </w:r>
      <w:r>
        <w:t xml:space="preserve"> element can have at most of the following child elements:</w:t>
      </w:r>
    </w:p>
    <w:p w:rsidR="004665BB" w:rsidRDefault="004665BB" w:rsidP="004665BB">
      <w:pPr>
        <w:pStyle w:val="ListParagraph"/>
        <w:numPr>
          <w:ilvl w:val="0"/>
          <w:numId w:val="109"/>
        </w:numPr>
      </w:pPr>
      <w:r>
        <w:rPr>
          <w:i/>
        </w:rPr>
        <w:t>&lt;Children&gt;</w:t>
      </w:r>
      <w:r>
        <w:t xml:space="preserve"> – (optional) specifies the child bones of the current bone</w:t>
      </w:r>
    </w:p>
    <w:p w:rsidR="004665BB" w:rsidRDefault="004665BB" w:rsidP="004665BB">
      <w:r>
        <w:t xml:space="preserve">The </w:t>
      </w:r>
      <w:r>
        <w:rPr>
          <w:i/>
        </w:rPr>
        <w:t>&lt;Children&gt;</w:t>
      </w:r>
      <w:r>
        <w:t xml:space="preserve"> element has no attributes. Its child elements are zero or more </w:t>
      </w:r>
      <w:r>
        <w:rPr>
          <w:i/>
        </w:rPr>
        <w:t>&lt;Bone&gt;</w:t>
      </w:r>
      <w:r>
        <w:t xml:space="preserve"> elements.</w:t>
      </w:r>
    </w:p>
    <w:p w:rsidR="004665BB" w:rsidRDefault="004665BB" w:rsidP="004665BB">
      <w:pPr>
        <w:pStyle w:val="Code"/>
      </w:pPr>
      <w:r>
        <w:t>&lt;Bone id="0" name="Pelvis" initPosition="0 1 0" initOrientation="1 0 0 0" initScale="1 1 1" tag="Root"</w:t>
      </w:r>
      <w:r>
        <w:t>&gt;</w:t>
      </w:r>
    </w:p>
    <w:p w:rsidR="004665BB" w:rsidRDefault="004665BB" w:rsidP="004665BB">
      <w:pPr>
        <w:pStyle w:val="Code"/>
      </w:pPr>
      <w:r>
        <w:tab/>
        <w:t>&lt;</w:t>
      </w:r>
      <w:r>
        <w:t>Children&gt;</w:t>
      </w:r>
    </w:p>
    <w:p w:rsidR="004665BB" w:rsidRDefault="004665BB" w:rsidP="004665BB">
      <w:pPr>
        <w:pStyle w:val="Code"/>
      </w:pPr>
      <w:r>
        <w:tab/>
      </w:r>
      <w:r>
        <w:tab/>
        <w:t xml:space="preserve">&lt;Bone id="1" name="lowerBack" </w:t>
      </w:r>
      <w:r>
        <w:t xml:space="preserve">initPosition="0 </w:t>
      </w:r>
      <w:r>
        <w:t>0.2</w:t>
      </w:r>
      <w:r>
        <w:t xml:space="preserve"> </w:t>
      </w:r>
      <w:r>
        <w:t>-</w:t>
      </w:r>
      <w:r>
        <w:t>0</w:t>
      </w:r>
      <w:r>
        <w:t>.04</w:t>
      </w:r>
      <w:r>
        <w:t>" initOrientation="1 0 0 0" initScale="1 1 1"</w:t>
      </w:r>
      <w:r>
        <w:t>&gt;</w:t>
      </w:r>
    </w:p>
    <w:p w:rsidR="004665BB" w:rsidRDefault="004665BB" w:rsidP="004665BB">
      <w:pPr>
        <w:pStyle w:val="Code"/>
      </w:pPr>
      <w:r>
        <w:tab/>
      </w:r>
      <w:r>
        <w:tab/>
      </w:r>
      <w:r>
        <w:tab/>
        <w:t>...</w:t>
      </w:r>
    </w:p>
    <w:p w:rsidR="004665BB" w:rsidRDefault="004665BB" w:rsidP="004665BB">
      <w:pPr>
        <w:pStyle w:val="Code"/>
      </w:pPr>
      <w:r>
        <w:tab/>
      </w:r>
      <w:r>
        <w:tab/>
        <w:t>&lt;/Bone&gt;</w:t>
      </w:r>
    </w:p>
    <w:p w:rsidR="004665BB" w:rsidRDefault="004665BB" w:rsidP="004665BB">
      <w:pPr>
        <w:pStyle w:val="Code"/>
      </w:pPr>
      <w:r>
        <w:tab/>
      </w:r>
      <w:r>
        <w:tab/>
        <w:t>...</w:t>
      </w:r>
      <w:bookmarkStart w:id="3" w:name="_GoBack"/>
      <w:bookmarkEnd w:id="3"/>
    </w:p>
    <w:p w:rsidR="004665BB" w:rsidRDefault="004665BB" w:rsidP="004665BB">
      <w:pPr>
        <w:pStyle w:val="Code"/>
        <w:ind w:firstLine="720"/>
      </w:pPr>
      <w:r>
        <w:t>&lt;/Children&gt;</w:t>
      </w:r>
    </w:p>
    <w:p w:rsidR="004665BB" w:rsidRPr="004665BB" w:rsidRDefault="004665BB" w:rsidP="004665BB">
      <w:pPr>
        <w:pStyle w:val="Code"/>
      </w:pPr>
      <w:r>
        <w:t>&lt;/Bones&gt;</w:t>
      </w:r>
    </w:p>
    <w:p w:rsidR="00E25722" w:rsidRDefault="00E25722" w:rsidP="00667160">
      <w:pPr>
        <w:pStyle w:val="Heading2"/>
      </w:pPr>
      <w:r>
        <w:t>Animations</w:t>
      </w:r>
    </w:p>
    <w:p w:rsidR="003B2E3D" w:rsidRPr="003B2E3D" w:rsidRDefault="003B2E3D" w:rsidP="00E25722">
      <w:r>
        <w:rPr>
          <w:i/>
        </w:rPr>
        <w:t>&lt;Animations&gt;</w:t>
      </w:r>
      <w:r>
        <w:t xml:space="preserve"> element has no attributes. It has zero or more </w:t>
      </w:r>
      <w:r>
        <w:rPr>
          <w:i/>
        </w:rPr>
        <w:t>&lt;Animation&gt;</w:t>
      </w:r>
      <w:r>
        <w:t xml:space="preserve"> elements as children.</w:t>
      </w:r>
    </w:p>
    <w:p w:rsidR="00E25722" w:rsidRDefault="00E25722" w:rsidP="00E25722">
      <w:r>
        <w:rPr>
          <w:i/>
        </w:rPr>
        <w:t>&lt;Animation&gt;</w:t>
      </w:r>
      <w:r>
        <w:t xml:space="preserve"> element has the following attributes:</w:t>
      </w:r>
    </w:p>
    <w:p w:rsidR="00E25722" w:rsidRDefault="00E25722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 w:rsidR="00BD61D3">
        <w:rPr>
          <w:i/>
          <w:lang w:val="hr-HR"/>
        </w:rPr>
        <w:t>unsigned short</w:t>
      </w:r>
      <w:r>
        <w:rPr>
          <w:lang w:val="hr-HR"/>
        </w:rPr>
        <w:t>; animation ID</w:t>
      </w:r>
    </w:p>
    <w:p w:rsidR="00E25722" w:rsidRDefault="00E25722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animation name</w:t>
      </w:r>
    </w:p>
    <w:p w:rsidR="005F0FAE" w:rsidRPr="00E25722" w:rsidRDefault="005F0FAE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</w:rPr>
        <w:t>interpMethod</w:t>
      </w:r>
      <w:r>
        <w:t xml:space="preserve"> – (optional) </w:t>
      </w:r>
      <w:r>
        <w:rPr>
          <w:i/>
        </w:rPr>
        <w:t>enum KFInterpolationMethod</w:t>
      </w:r>
      <w:r>
        <w:t xml:space="preserve"> (possible values: </w:t>
      </w:r>
      <w:r>
        <w:rPr>
          <w:i/>
        </w:rPr>
        <w:t>Linear</w:t>
      </w:r>
      <w:r>
        <w:t xml:space="preserve">, </w:t>
      </w:r>
      <w:r>
        <w:rPr>
          <w:i/>
        </w:rPr>
        <w:t>Spline</w:t>
      </w:r>
      <w:r>
        <w:t>); method used to interpolate between key-frame values on animation tracks</w:t>
      </w:r>
    </w:p>
    <w:p w:rsidR="00E25722" w:rsidRDefault="00E25722" w:rsidP="00E25722">
      <w:r>
        <w:t>Moreover, it can have the following child elements:</w:t>
      </w:r>
    </w:p>
    <w:p w:rsidR="006378F8" w:rsidRPr="006378F8" w:rsidRDefault="009D2DDD" w:rsidP="00E84605">
      <w:pPr>
        <w:pStyle w:val="ListParagraph"/>
        <w:numPr>
          <w:ilvl w:val="0"/>
          <w:numId w:val="36"/>
        </w:numPr>
      </w:pPr>
      <w:r>
        <w:rPr>
          <w:i/>
        </w:rPr>
        <w:t>&lt;Tracks&gt;</w:t>
      </w:r>
      <w:r>
        <w:t xml:space="preserve">  – (optional) specifies a list of animation tracks</w:t>
      </w:r>
    </w:p>
    <w:p w:rsidR="00E25722" w:rsidRDefault="00E25722" w:rsidP="00E84605">
      <w:pPr>
        <w:pStyle w:val="ListParagraph"/>
        <w:numPr>
          <w:ilvl w:val="0"/>
          <w:numId w:val="36"/>
        </w:numPr>
      </w:pPr>
      <w:r w:rsidRPr="00E25722">
        <w:rPr>
          <w:i/>
        </w:rPr>
        <w:t>&lt;Annotations&gt;</w:t>
      </w:r>
      <w:r w:rsidR="0047440E">
        <w:t xml:space="preserve"> – (optional) can be used to specify animation annotations</w:t>
      </w:r>
    </w:p>
    <w:p w:rsidR="00E25722" w:rsidRDefault="00E25722" w:rsidP="009D2DDD">
      <w:pPr>
        <w:pStyle w:val="Code"/>
      </w:pPr>
      <w:r>
        <w:t>&lt;Animation id="125" name="WalkStraight"</w:t>
      </w:r>
      <w:r w:rsidR="009D2DDD">
        <w:t xml:space="preserve"> </w:t>
      </w:r>
      <w:r w:rsidR="005F0FAE">
        <w:t xml:space="preserve">interpMethod="Spline" </w:t>
      </w:r>
      <w:r>
        <w:t>&gt;</w:t>
      </w:r>
    </w:p>
    <w:p w:rsidR="00E25722" w:rsidRDefault="00CD4F25" w:rsidP="00E25722">
      <w:pPr>
        <w:pStyle w:val="Code"/>
      </w:pPr>
      <w:r>
        <w:tab/>
        <w:t>&lt;Tracks&gt;</w:t>
      </w:r>
    </w:p>
    <w:p w:rsidR="00CD4F25" w:rsidRDefault="00CD4F25" w:rsidP="00E25722">
      <w:pPr>
        <w:pStyle w:val="Code"/>
      </w:pPr>
      <w:r>
        <w:tab/>
      </w:r>
      <w:r>
        <w:tab/>
        <w:t>...</w:t>
      </w:r>
    </w:p>
    <w:p w:rsidR="00CD4F25" w:rsidRDefault="00CD4F25" w:rsidP="00E25722">
      <w:pPr>
        <w:pStyle w:val="Code"/>
      </w:pPr>
      <w:r>
        <w:tab/>
        <w:t>&lt;/Tracks&gt;</w:t>
      </w:r>
    </w:p>
    <w:p w:rsidR="00CD4F25" w:rsidRDefault="00CD4F25" w:rsidP="00E25722">
      <w:pPr>
        <w:pStyle w:val="Code"/>
      </w:pPr>
      <w:r>
        <w:tab/>
        <w:t>&lt;Annotations&gt;</w:t>
      </w:r>
    </w:p>
    <w:p w:rsidR="00CD4F25" w:rsidRDefault="00CD4F25" w:rsidP="00E25722">
      <w:pPr>
        <w:pStyle w:val="Code"/>
      </w:pPr>
      <w:r>
        <w:tab/>
      </w:r>
      <w:r>
        <w:tab/>
        <w:t>...</w:t>
      </w:r>
    </w:p>
    <w:p w:rsidR="00CD4F25" w:rsidRDefault="00CD4F25" w:rsidP="00E25722">
      <w:pPr>
        <w:pStyle w:val="Code"/>
      </w:pPr>
      <w:r>
        <w:tab/>
        <w:t>&lt;/Annotations&gt;</w:t>
      </w:r>
    </w:p>
    <w:p w:rsidR="00E25722" w:rsidRDefault="00E25722" w:rsidP="00E25722">
      <w:pPr>
        <w:pStyle w:val="Code"/>
      </w:pPr>
      <w:r>
        <w:t>&lt;/Animation&gt;</w:t>
      </w:r>
    </w:p>
    <w:p w:rsidR="009D2DDD" w:rsidRDefault="009D2DDD" w:rsidP="00667160">
      <w:pPr>
        <w:pStyle w:val="Heading3"/>
      </w:pPr>
      <w:r>
        <w:lastRenderedPageBreak/>
        <w:t>Animation tracks</w:t>
      </w:r>
    </w:p>
    <w:p w:rsidR="00BD61D3" w:rsidRDefault="009D2DDD" w:rsidP="00BD61D3">
      <w:r>
        <w:t xml:space="preserve">Tracks are </w:t>
      </w:r>
      <w:r w:rsidR="00BD61D3">
        <w:t>specified in arbitrary sequence; depending on track type, they are specified</w:t>
      </w:r>
      <w:r>
        <w:t xml:space="preserve"> as</w:t>
      </w:r>
      <w:r w:rsidR="00BD61D3">
        <w:t xml:space="preserve"> </w:t>
      </w:r>
      <w:r w:rsidR="00BD61D3">
        <w:rPr>
          <w:i/>
        </w:rPr>
        <w:t>&lt;</w:t>
      </w:r>
      <w:r w:rsidR="00130591">
        <w:rPr>
          <w:i/>
        </w:rPr>
        <w:t>Bone</w:t>
      </w:r>
      <w:r w:rsidR="00BD61D3">
        <w:rPr>
          <w:i/>
        </w:rPr>
        <w:t>Track&gt;</w:t>
      </w:r>
      <w:r w:rsidR="00BD61D3">
        <w:t xml:space="preserve"> or </w:t>
      </w:r>
      <w:r w:rsidR="00BD61D3">
        <w:rPr>
          <w:i/>
        </w:rPr>
        <w:t>&lt;MeshTrack&gt;</w:t>
      </w:r>
      <w:r w:rsidR="00BD61D3">
        <w:t xml:space="preserve"> elements.</w:t>
      </w:r>
    </w:p>
    <w:p w:rsidR="009D2DDD" w:rsidRDefault="009D2DDD" w:rsidP="00BD61D3">
      <w:pPr>
        <w:rPr>
          <w:lang w:val="hr-HR"/>
        </w:rPr>
      </w:pPr>
      <w:r>
        <w:rPr>
          <w:i/>
          <w:lang w:val="hr-HR"/>
        </w:rPr>
        <w:t>&lt;</w:t>
      </w:r>
      <w:r w:rsidR="00130591">
        <w:rPr>
          <w:i/>
          <w:lang w:val="hr-HR"/>
        </w:rPr>
        <w:t>Bone</w:t>
      </w:r>
      <w:r w:rsidR="005F6578">
        <w:rPr>
          <w:i/>
          <w:lang w:val="hr-HR"/>
        </w:rPr>
        <w:t>Track</w:t>
      </w:r>
      <w:r>
        <w:rPr>
          <w:i/>
          <w:lang w:val="hr-HR"/>
        </w:rPr>
        <w:t>&gt;</w:t>
      </w:r>
      <w:r>
        <w:rPr>
          <w:lang w:val="hr-HR"/>
        </w:rPr>
        <w:t xml:space="preserve"> element specifies </w:t>
      </w:r>
      <w:r w:rsidR="005F6578">
        <w:rPr>
          <w:lang w:val="hr-HR"/>
        </w:rPr>
        <w:t xml:space="preserve">a </w:t>
      </w:r>
      <w:r w:rsidR="00130591">
        <w:rPr>
          <w:lang w:val="hr-HR"/>
        </w:rPr>
        <w:t>bone</w:t>
      </w:r>
      <w:r w:rsidR="005F6578">
        <w:rPr>
          <w:lang w:val="hr-HR"/>
        </w:rPr>
        <w:t xml:space="preserve"> animation track</w:t>
      </w:r>
      <w:r>
        <w:rPr>
          <w:lang w:val="hr-HR"/>
        </w:rPr>
        <w:t>. It has the following attributes:</w:t>
      </w:r>
    </w:p>
    <w:p w:rsidR="009D2DDD" w:rsidRDefault="00130591" w:rsidP="00E84605">
      <w:pPr>
        <w:pStyle w:val="ListParagraph"/>
        <w:numPr>
          <w:ilvl w:val="0"/>
          <w:numId w:val="33"/>
        </w:numPr>
      </w:pPr>
      <w:r>
        <w:rPr>
          <w:i/>
        </w:rPr>
        <w:t>bone</w:t>
      </w:r>
      <w:r w:rsidR="005F6578">
        <w:rPr>
          <w:i/>
        </w:rPr>
        <w:t>Id</w:t>
      </w:r>
      <w:r w:rsidR="009D2DDD">
        <w:t xml:space="preserve"> – </w:t>
      </w:r>
      <w:r w:rsidR="00BD61D3">
        <w:rPr>
          <w:i/>
        </w:rPr>
        <w:t>unsigned short</w:t>
      </w:r>
      <w:r w:rsidR="009D2DDD">
        <w:t xml:space="preserve">; ID of the </w:t>
      </w:r>
      <w:r w:rsidR="005F6578">
        <w:t xml:space="preserve">affected </w:t>
      </w:r>
      <w:r>
        <w:t>bone</w:t>
      </w:r>
    </w:p>
    <w:p w:rsidR="005F6578" w:rsidRDefault="004A44AE" w:rsidP="005F6578">
      <w:r>
        <w:t xml:space="preserve">It has one child – </w:t>
      </w:r>
      <w:r>
        <w:rPr>
          <w:i/>
        </w:rPr>
        <w:t>&lt;</w:t>
      </w:r>
      <w:r w:rsidR="0090634A">
        <w:rPr>
          <w:i/>
        </w:rPr>
        <w:t>Transform</w:t>
      </w:r>
      <w:r>
        <w:rPr>
          <w:i/>
        </w:rPr>
        <w:t>KeyFrames&gt;</w:t>
      </w:r>
      <w:r>
        <w:t xml:space="preserve"> – specifying</w:t>
      </w:r>
      <w:r w:rsidR="005F6578">
        <w:t xml:space="preserve"> a list of </w:t>
      </w:r>
      <w:r w:rsidR="005F6578">
        <w:rPr>
          <w:i/>
        </w:rPr>
        <w:t>&lt;TransformKeyFrame&gt;</w:t>
      </w:r>
      <w:r w:rsidR="005F6578">
        <w:t xml:space="preserve"> elements, each specifying a single animation key-frame. </w:t>
      </w:r>
      <w:r w:rsidR="005F6578">
        <w:rPr>
          <w:i/>
        </w:rPr>
        <w:t>&lt;TransformKeyFrame&gt;</w:t>
      </w:r>
      <w:r w:rsidR="005F6578">
        <w:t xml:space="preserve"> element has the following attributes:</w:t>
      </w:r>
    </w:p>
    <w:p w:rsidR="005F6578" w:rsidRDefault="005F6578" w:rsidP="00E84605">
      <w:pPr>
        <w:pStyle w:val="ListParagraph"/>
        <w:numPr>
          <w:ilvl w:val="0"/>
          <w:numId w:val="33"/>
        </w:numPr>
      </w:pPr>
      <w:r>
        <w:rPr>
          <w:i/>
        </w:rPr>
        <w:t>time</w:t>
      </w:r>
      <w:r>
        <w:t xml:space="preserve"> – </w:t>
      </w:r>
      <w:r>
        <w:rPr>
          <w:i/>
        </w:rPr>
        <w:t>float</w:t>
      </w:r>
      <w:r>
        <w:t>; key-frame time</w:t>
      </w:r>
    </w:p>
    <w:p w:rsidR="005F6578" w:rsidRDefault="005F6578" w:rsidP="00E84605">
      <w:pPr>
        <w:pStyle w:val="ListParagraph"/>
        <w:numPr>
          <w:ilvl w:val="0"/>
          <w:numId w:val="33"/>
        </w:numPr>
      </w:pPr>
      <w:r>
        <w:rPr>
          <w:i/>
        </w:rPr>
        <w:t>translation</w:t>
      </w:r>
      <w:r>
        <w:t xml:space="preserve"> – </w:t>
      </w:r>
      <w:r>
        <w:rPr>
          <w:i/>
        </w:rPr>
        <w:t>Vector3</w:t>
      </w:r>
      <w:r>
        <w:t>; translation</w:t>
      </w:r>
    </w:p>
    <w:p w:rsidR="005F6578" w:rsidRDefault="005F6578" w:rsidP="00E84605">
      <w:pPr>
        <w:pStyle w:val="ListParagraph"/>
        <w:numPr>
          <w:ilvl w:val="0"/>
          <w:numId w:val="33"/>
        </w:numPr>
      </w:pPr>
      <w:r>
        <w:rPr>
          <w:i/>
        </w:rPr>
        <w:t>rotation</w:t>
      </w:r>
      <w:r>
        <w:t xml:space="preserve"> – </w:t>
      </w:r>
      <w:r>
        <w:rPr>
          <w:i/>
        </w:rPr>
        <w:t>Vector4</w:t>
      </w:r>
      <w:r>
        <w:t>; rotation (in axis-angle form)</w:t>
      </w:r>
    </w:p>
    <w:p w:rsidR="005F6578" w:rsidRPr="005F6578" w:rsidRDefault="005F6578" w:rsidP="00E84605">
      <w:pPr>
        <w:pStyle w:val="ListParagraph"/>
        <w:numPr>
          <w:ilvl w:val="0"/>
          <w:numId w:val="33"/>
        </w:numPr>
      </w:pPr>
      <w:r>
        <w:rPr>
          <w:i/>
        </w:rPr>
        <w:t>scal</w:t>
      </w:r>
      <w:r w:rsidR="004A44AE">
        <w:rPr>
          <w:i/>
        </w:rPr>
        <w:t>e</w:t>
      </w:r>
      <w:r>
        <w:t xml:space="preserve"> – </w:t>
      </w:r>
      <w:r>
        <w:rPr>
          <w:i/>
        </w:rPr>
        <w:t>Vector3</w:t>
      </w:r>
      <w:r>
        <w:t>; scale</w:t>
      </w:r>
    </w:p>
    <w:p w:rsidR="009D2DDD" w:rsidRDefault="009D2DDD" w:rsidP="009D2DDD">
      <w:pPr>
        <w:pStyle w:val="Code"/>
      </w:pPr>
      <w:r>
        <w:t>&lt;</w:t>
      </w:r>
      <w:r w:rsidR="00130591">
        <w:t>Bone</w:t>
      </w:r>
      <w:r w:rsidR="004A44AE">
        <w:t>Track</w:t>
      </w:r>
      <w:r>
        <w:t xml:space="preserve"> </w:t>
      </w:r>
      <w:r w:rsidR="00130591">
        <w:t>bone</w:t>
      </w:r>
      <w:r w:rsidR="004A44AE">
        <w:t>Id="0"</w:t>
      </w:r>
      <w:r>
        <w:t>&gt;</w:t>
      </w:r>
    </w:p>
    <w:p w:rsidR="004A44AE" w:rsidRDefault="004A44AE" w:rsidP="009D2DDD">
      <w:pPr>
        <w:pStyle w:val="Code"/>
      </w:pPr>
      <w:r>
        <w:tab/>
        <w:t>&lt;</w:t>
      </w:r>
      <w:r w:rsidR="0090634A">
        <w:t>Transform</w:t>
      </w:r>
      <w:r>
        <w:t>KeyFrames&gt;</w:t>
      </w:r>
    </w:p>
    <w:p w:rsidR="004A44AE" w:rsidRDefault="004A44AE" w:rsidP="009D2DDD">
      <w:pPr>
        <w:pStyle w:val="Code"/>
      </w:pPr>
      <w:r>
        <w:tab/>
      </w:r>
      <w:r>
        <w:tab/>
        <w:t>&lt;TransformKeyFrame time="0" translation="0.0031 0 -0.00012"</w:t>
      </w:r>
    </w:p>
    <w:p w:rsidR="004A44AE" w:rsidRDefault="004A44AE" w:rsidP="009D2DDD">
      <w:pPr>
        <w:pStyle w:val="Code"/>
      </w:pPr>
      <w:r>
        <w:tab/>
      </w:r>
      <w:r>
        <w:tab/>
      </w:r>
      <w:r>
        <w:tab/>
        <w:t>rotation="0 1 0 0.273" scale="1 1 1" /&gt;</w:t>
      </w:r>
    </w:p>
    <w:p w:rsidR="004A44AE" w:rsidRDefault="004A44AE" w:rsidP="009D2DDD">
      <w:pPr>
        <w:pStyle w:val="Code"/>
      </w:pPr>
      <w:r>
        <w:tab/>
      </w:r>
      <w:r>
        <w:tab/>
        <w:t>...</w:t>
      </w:r>
    </w:p>
    <w:p w:rsidR="004A44AE" w:rsidRDefault="004A44AE" w:rsidP="009D2DDD">
      <w:pPr>
        <w:pStyle w:val="Code"/>
      </w:pPr>
      <w:r>
        <w:tab/>
        <w:t>&lt;/</w:t>
      </w:r>
      <w:r w:rsidR="0090634A">
        <w:t>Transform</w:t>
      </w:r>
      <w:r>
        <w:t>KeyFrames&gt;</w:t>
      </w:r>
    </w:p>
    <w:p w:rsidR="004A44AE" w:rsidRDefault="004A44AE" w:rsidP="009D2DDD">
      <w:pPr>
        <w:pStyle w:val="Code"/>
      </w:pPr>
      <w:r>
        <w:t>&lt;/</w:t>
      </w:r>
      <w:r w:rsidR="00130591">
        <w:t>Bone</w:t>
      </w:r>
      <w:r>
        <w:t>Track&gt;</w:t>
      </w:r>
    </w:p>
    <w:p w:rsidR="00C5017B" w:rsidRDefault="00C5017B" w:rsidP="00C5017B">
      <w:pPr>
        <w:rPr>
          <w:lang w:val="hr-HR"/>
        </w:rPr>
      </w:pPr>
      <w:r>
        <w:rPr>
          <w:i/>
          <w:lang w:val="hr-HR"/>
        </w:rPr>
        <w:t>&lt;MeshTrack&gt;</w:t>
      </w:r>
      <w:r>
        <w:rPr>
          <w:lang w:val="hr-HR"/>
        </w:rPr>
        <w:t xml:space="preserve"> element specifies a mesh animation track. It has the following attributes:</w:t>
      </w:r>
    </w:p>
    <w:p w:rsidR="00C5017B" w:rsidRDefault="00C5017B" w:rsidP="00E84605">
      <w:pPr>
        <w:pStyle w:val="ListParagraph"/>
        <w:numPr>
          <w:ilvl w:val="0"/>
          <w:numId w:val="33"/>
        </w:numPr>
      </w:pPr>
      <w:r>
        <w:rPr>
          <w:i/>
        </w:rPr>
        <w:t>meshId</w:t>
      </w:r>
      <w:r>
        <w:t xml:space="preserve"> – </w:t>
      </w:r>
      <w:r w:rsidR="00BD61D3">
        <w:rPr>
          <w:i/>
        </w:rPr>
        <w:t>unsigned short</w:t>
      </w:r>
      <w:r>
        <w:t>; ID of the affected mesh</w:t>
      </w:r>
    </w:p>
    <w:p w:rsidR="00C5017B" w:rsidRDefault="00C5017B" w:rsidP="00C5017B">
      <w:r>
        <w:t xml:space="preserve">It has one child – </w:t>
      </w:r>
      <w:r>
        <w:rPr>
          <w:i/>
        </w:rPr>
        <w:t>&lt;</w:t>
      </w:r>
      <w:r w:rsidR="0090634A">
        <w:rPr>
          <w:i/>
        </w:rPr>
        <w:t>Morph</w:t>
      </w:r>
      <w:r>
        <w:rPr>
          <w:i/>
        </w:rPr>
        <w:t>KeyFrames&gt;</w:t>
      </w:r>
      <w:r>
        <w:t xml:space="preserve"> – specifying a list of </w:t>
      </w:r>
      <w:r>
        <w:rPr>
          <w:i/>
        </w:rPr>
        <w:t>&lt;MorphKeyFrame&gt;</w:t>
      </w:r>
      <w:r>
        <w:t xml:space="preserve"> elements, each specifying a single animation key-frame. </w:t>
      </w:r>
      <w:r>
        <w:rPr>
          <w:i/>
        </w:rPr>
        <w:t>&lt;MorphKeyFrame&gt;</w:t>
      </w:r>
      <w:r>
        <w:t xml:space="preserve"> element has the following attributes:</w:t>
      </w:r>
    </w:p>
    <w:p w:rsidR="00C5017B" w:rsidRDefault="00C5017B" w:rsidP="00E84605">
      <w:pPr>
        <w:pStyle w:val="ListParagraph"/>
        <w:numPr>
          <w:ilvl w:val="0"/>
          <w:numId w:val="33"/>
        </w:numPr>
      </w:pPr>
      <w:r>
        <w:rPr>
          <w:i/>
        </w:rPr>
        <w:t>time</w:t>
      </w:r>
      <w:r>
        <w:t xml:space="preserve"> – </w:t>
      </w:r>
      <w:r>
        <w:rPr>
          <w:i/>
        </w:rPr>
        <w:t>float</w:t>
      </w:r>
      <w:r>
        <w:t>; key-frame time</w:t>
      </w:r>
    </w:p>
    <w:p w:rsidR="00C5017B" w:rsidRPr="005F6578" w:rsidRDefault="00594C29" w:rsidP="00E84605">
      <w:pPr>
        <w:pStyle w:val="ListParagraph"/>
        <w:numPr>
          <w:ilvl w:val="0"/>
          <w:numId w:val="33"/>
        </w:numPr>
      </w:pPr>
      <w:r>
        <w:rPr>
          <w:i/>
        </w:rPr>
        <w:t>MTWeights</w:t>
      </w:r>
      <w:r>
        <w:t xml:space="preserve"> – </w:t>
      </w:r>
      <w:r>
        <w:rPr>
          <w:i/>
        </w:rPr>
        <w:t>Vector</w:t>
      </w:r>
      <w:r>
        <w:t xml:space="preserve">, </w:t>
      </w:r>
      <w:r>
        <w:rPr>
          <w:i/>
        </w:rPr>
        <w:t>N</w:t>
      </w:r>
      <w:r>
        <w:t xml:space="preserve">-dimensional (where </w:t>
      </w:r>
      <w:r>
        <w:rPr>
          <w:i/>
        </w:rPr>
        <w:t>N</w:t>
      </w:r>
      <w:r>
        <w:t xml:space="preserve"> is the number of morph targets in the mesh); list of morph target weights</w:t>
      </w:r>
    </w:p>
    <w:p w:rsidR="00C5017B" w:rsidRDefault="00C5017B" w:rsidP="00C5017B">
      <w:pPr>
        <w:pStyle w:val="Code"/>
      </w:pPr>
      <w:r>
        <w:t>&lt;</w:t>
      </w:r>
      <w:r w:rsidR="00594C29">
        <w:t>Mesh</w:t>
      </w:r>
      <w:r>
        <w:t xml:space="preserve">Track </w:t>
      </w:r>
      <w:r w:rsidR="00594C29">
        <w:t>mesh</w:t>
      </w:r>
      <w:r>
        <w:t>Id="</w:t>
      </w:r>
      <w:r w:rsidR="00594C29">
        <w:t>1</w:t>
      </w:r>
      <w:r>
        <w:t>"&gt;</w:t>
      </w:r>
    </w:p>
    <w:p w:rsidR="00C5017B" w:rsidRDefault="00C5017B" w:rsidP="00C5017B">
      <w:pPr>
        <w:pStyle w:val="Code"/>
      </w:pPr>
      <w:r>
        <w:tab/>
        <w:t>&lt;</w:t>
      </w:r>
      <w:r w:rsidR="0090634A">
        <w:t>Morph</w:t>
      </w:r>
      <w:r>
        <w:t>KeyFrames&gt;</w:t>
      </w:r>
    </w:p>
    <w:p w:rsidR="00C5017B" w:rsidRDefault="00C5017B" w:rsidP="00C5017B">
      <w:pPr>
        <w:pStyle w:val="Code"/>
      </w:pPr>
      <w:r>
        <w:tab/>
      </w:r>
      <w:r>
        <w:tab/>
        <w:t>&lt;</w:t>
      </w:r>
      <w:r w:rsidR="00594C29">
        <w:t>Morph</w:t>
      </w:r>
      <w:r>
        <w:t xml:space="preserve">KeyFrame time="0" </w:t>
      </w:r>
      <w:r w:rsidR="00594C29">
        <w:t xml:space="preserve">MTWeights="0 0.36 0 0 0 0.07 0 0 0 0" </w:t>
      </w:r>
      <w:r>
        <w:t>/&gt;</w:t>
      </w:r>
    </w:p>
    <w:p w:rsidR="00C5017B" w:rsidRDefault="00C5017B" w:rsidP="00C5017B">
      <w:pPr>
        <w:pStyle w:val="Code"/>
      </w:pPr>
      <w:r>
        <w:tab/>
      </w:r>
      <w:r>
        <w:tab/>
        <w:t>...</w:t>
      </w:r>
    </w:p>
    <w:p w:rsidR="00C5017B" w:rsidRDefault="00C5017B" w:rsidP="00C5017B">
      <w:pPr>
        <w:pStyle w:val="Code"/>
      </w:pPr>
      <w:r>
        <w:tab/>
        <w:t>&lt;/</w:t>
      </w:r>
      <w:r w:rsidR="0090634A">
        <w:t>Morph</w:t>
      </w:r>
      <w:r>
        <w:t>KeyFrames&gt;</w:t>
      </w:r>
    </w:p>
    <w:p w:rsidR="009D2DDD" w:rsidRPr="009D2DDD" w:rsidRDefault="00C5017B" w:rsidP="00C5017B">
      <w:pPr>
        <w:pStyle w:val="Code"/>
      </w:pPr>
      <w:r>
        <w:t>&lt;/</w:t>
      </w:r>
      <w:r w:rsidR="00594C29">
        <w:t>Mesh</w:t>
      </w:r>
      <w:r>
        <w:t>Track&gt;</w:t>
      </w:r>
    </w:p>
    <w:p w:rsidR="00A05F95" w:rsidRDefault="00A05F95" w:rsidP="00667160">
      <w:pPr>
        <w:pStyle w:val="Heading3"/>
      </w:pPr>
      <w:r>
        <w:t>Animation annotations</w:t>
      </w:r>
    </w:p>
    <w:p w:rsidR="0004227C" w:rsidRDefault="00A05F95" w:rsidP="00A05F95">
      <w:pPr>
        <w:rPr>
          <w:lang w:val="hr-HR"/>
        </w:rPr>
      </w:pPr>
      <w:r>
        <w:rPr>
          <w:lang w:val="hr-HR"/>
        </w:rPr>
        <w:t xml:space="preserve">Annotations are specified in arbitrary sequence, as children of the </w:t>
      </w:r>
      <w:r w:rsidR="009772D2">
        <w:rPr>
          <w:i/>
        </w:rPr>
        <w:t>&lt;Annotations&gt;</w:t>
      </w:r>
      <w:r>
        <w:rPr>
          <w:lang w:val="hr-HR"/>
        </w:rPr>
        <w:t xml:space="preserve"> element. Each annotation is specified as element </w:t>
      </w:r>
      <w:r>
        <w:rPr>
          <w:i/>
          <w:lang w:val="hr-HR"/>
        </w:rPr>
        <w:t>&lt;</w:t>
      </w:r>
      <w:r w:rsidRPr="00A05F95">
        <w:rPr>
          <w:i/>
          <w:lang w:val="hr-HR"/>
        </w:rPr>
        <w:t>Annotation</w:t>
      </w:r>
      <w:r>
        <w:rPr>
          <w:i/>
          <w:lang w:val="hr-HR"/>
        </w:rPr>
        <w:t>&gt;</w:t>
      </w:r>
      <w:r w:rsidR="0004227C">
        <w:rPr>
          <w:lang w:val="hr-HR"/>
        </w:rPr>
        <w:t>, with the following attributes:</w:t>
      </w:r>
    </w:p>
    <w:p w:rsidR="0004227C" w:rsidRPr="0004227C" w:rsidRDefault="0004227C" w:rsidP="00E84605">
      <w:pPr>
        <w:pStyle w:val="ListParagraph"/>
        <w:numPr>
          <w:ilvl w:val="0"/>
          <w:numId w:val="32"/>
        </w:numPr>
        <w:rPr>
          <w:lang w:val="hr-HR"/>
        </w:rPr>
      </w:pPr>
      <w:r w:rsidRPr="0004227C">
        <w:rPr>
          <w:i/>
          <w:lang w:val="hr-HR"/>
        </w:rPr>
        <w:t>startTime</w:t>
      </w:r>
      <w:r>
        <w:rPr>
          <w:lang w:val="hr-HR"/>
        </w:rPr>
        <w:t xml:space="preserve"> – </w:t>
      </w:r>
      <w:r>
        <w:rPr>
          <w:i/>
          <w:lang w:val="hr-HR"/>
        </w:rPr>
        <w:t>float</w:t>
      </w:r>
      <w:r w:rsidR="001D68B1">
        <w:rPr>
          <w:lang w:val="hr-HR"/>
        </w:rPr>
        <w:t>;</w:t>
      </w:r>
      <w:r>
        <w:rPr>
          <w:lang w:val="hr-HR"/>
        </w:rPr>
        <w:t xml:space="preserve"> annotation start time (in seconds)</w:t>
      </w:r>
    </w:p>
    <w:p w:rsidR="0004227C" w:rsidRPr="0004227C" w:rsidRDefault="0004227C" w:rsidP="00E84605">
      <w:pPr>
        <w:pStyle w:val="ListParagraph"/>
        <w:numPr>
          <w:ilvl w:val="0"/>
          <w:numId w:val="32"/>
        </w:numPr>
        <w:rPr>
          <w:lang w:val="hr-HR"/>
        </w:rPr>
      </w:pPr>
      <w:r w:rsidRPr="0004227C">
        <w:rPr>
          <w:i/>
          <w:lang w:val="hr-HR"/>
        </w:rPr>
        <w:t>endTime</w:t>
      </w:r>
      <w:r w:rsidRPr="0004227C">
        <w:rPr>
          <w:lang w:val="hr-HR"/>
        </w:rPr>
        <w:t xml:space="preserve"> </w:t>
      </w:r>
      <w:r>
        <w:rPr>
          <w:lang w:val="hr-HR"/>
        </w:rPr>
        <w:t xml:space="preserve">– </w:t>
      </w:r>
      <w:r>
        <w:rPr>
          <w:i/>
          <w:lang w:val="hr-HR"/>
        </w:rPr>
        <w:t>float</w:t>
      </w:r>
      <w:r w:rsidR="001D68B1">
        <w:rPr>
          <w:lang w:val="hr-HR"/>
        </w:rPr>
        <w:t>;</w:t>
      </w:r>
      <w:r>
        <w:rPr>
          <w:lang w:val="hr-HR"/>
        </w:rPr>
        <w:t xml:space="preserve"> annotation end time (in seconds)</w:t>
      </w:r>
    </w:p>
    <w:p w:rsidR="00A05F95" w:rsidRDefault="0004227C" w:rsidP="00E84605">
      <w:pPr>
        <w:pStyle w:val="ListParagraph"/>
        <w:numPr>
          <w:ilvl w:val="0"/>
          <w:numId w:val="32"/>
        </w:numPr>
        <w:rPr>
          <w:lang w:val="hr-HR"/>
        </w:rPr>
      </w:pPr>
      <w:r w:rsidRPr="0004227C">
        <w:rPr>
          <w:i/>
          <w:lang w:val="hr-HR"/>
        </w:rPr>
        <w:lastRenderedPageBreak/>
        <w:t>classId</w:t>
      </w:r>
      <w:r>
        <w:rPr>
          <w:lang w:val="hr-HR"/>
        </w:rPr>
        <w:t xml:space="preserve"> – </w:t>
      </w:r>
      <w:r>
        <w:rPr>
          <w:i/>
          <w:lang w:val="hr-HR"/>
        </w:rPr>
        <w:t>enum AnimationAnnotationClass</w:t>
      </w:r>
      <w:r w:rsidR="001D68B1">
        <w:rPr>
          <w:lang w:val="hr-HR"/>
        </w:rPr>
        <w:t xml:space="preserve"> (possible values</w:t>
      </w:r>
      <w:r w:rsidR="003E2533">
        <w:rPr>
          <w:lang w:val="hr-HR"/>
        </w:rPr>
        <w:t>:</w:t>
      </w:r>
      <w:r w:rsidR="001D68B1">
        <w:rPr>
          <w:lang w:val="hr-HR"/>
        </w:rPr>
        <w:t xml:space="preserve"> </w:t>
      </w:r>
      <w:r w:rsidR="001D68B1">
        <w:rPr>
          <w:i/>
          <w:lang w:val="hr-HR"/>
        </w:rPr>
        <w:t>Transition</w:t>
      </w:r>
      <w:r w:rsidR="001D68B1">
        <w:rPr>
          <w:lang w:val="hr-HR"/>
        </w:rPr>
        <w:t xml:space="preserve">, </w:t>
      </w:r>
      <w:r w:rsidR="001D68B1">
        <w:rPr>
          <w:i/>
          <w:lang w:val="hr-HR"/>
        </w:rPr>
        <w:t>PlantConstraint</w:t>
      </w:r>
      <w:r w:rsidR="001D68B1">
        <w:rPr>
          <w:lang w:val="hr-HR"/>
        </w:rPr>
        <w:t xml:space="preserve">, </w:t>
      </w:r>
      <w:r w:rsidR="001D68B1">
        <w:rPr>
          <w:i/>
          <w:lang w:val="hr-HR"/>
        </w:rPr>
        <w:t>SimEvent</w:t>
      </w:r>
      <w:r w:rsidR="001D68B1">
        <w:rPr>
          <w:lang w:val="hr-HR"/>
        </w:rPr>
        <w:t xml:space="preserve">, </w:t>
      </w:r>
      <w:r w:rsidR="001D68B1">
        <w:rPr>
          <w:i/>
          <w:lang w:val="hr-HR"/>
        </w:rPr>
        <w:t>GesturePhase</w:t>
      </w:r>
      <w:r w:rsidR="001D68B1">
        <w:rPr>
          <w:lang w:val="hr-HR"/>
        </w:rPr>
        <w:t>);</w:t>
      </w:r>
      <w:r>
        <w:rPr>
          <w:lang w:val="hr-HR"/>
        </w:rPr>
        <w:t xml:space="preserve"> </w:t>
      </w:r>
      <w:r w:rsidRPr="0004227C">
        <w:rPr>
          <w:lang w:val="hr-HR"/>
        </w:rPr>
        <w:t>annotation</w:t>
      </w:r>
      <w:r>
        <w:rPr>
          <w:lang w:val="hr-HR"/>
        </w:rPr>
        <w:t xml:space="preserve"> class ID</w:t>
      </w:r>
    </w:p>
    <w:p w:rsidR="00BE2647" w:rsidRPr="00BE2647" w:rsidRDefault="0004227C" w:rsidP="00BE2647">
      <w:pPr>
        <w:pStyle w:val="Code"/>
      </w:pPr>
      <w:bookmarkStart w:id="4" w:name="OLE_LINK1"/>
      <w:bookmarkStart w:id="5" w:name="OLE_LINK2"/>
      <w:r>
        <w:t>&lt;</w:t>
      </w:r>
      <w:r w:rsidRPr="00BE2647">
        <w:t>Annotation startTime="0.456" endTime="0.78" classId="Transition"</w:t>
      </w:r>
      <w:r w:rsidR="001D68B1" w:rsidRPr="00BE2647">
        <w:t>&gt;</w:t>
      </w:r>
      <w:bookmarkEnd w:id="4"/>
      <w:bookmarkEnd w:id="5"/>
    </w:p>
    <w:p w:rsidR="001D68B1" w:rsidRPr="00BE2647" w:rsidRDefault="001D68B1" w:rsidP="00BE2647">
      <w:pPr>
        <w:pStyle w:val="Code"/>
        <w:ind w:firstLine="720"/>
      </w:pPr>
      <w:r w:rsidRPr="00BE2647">
        <w:t>...</w:t>
      </w:r>
    </w:p>
    <w:p w:rsidR="001D68B1" w:rsidRPr="00BE2647" w:rsidRDefault="001D68B1" w:rsidP="00BE2647">
      <w:pPr>
        <w:pStyle w:val="Code"/>
      </w:pPr>
      <w:r w:rsidRPr="00BE2647">
        <w:t>&lt;/Annotation&gt;</w:t>
      </w:r>
    </w:p>
    <w:p w:rsidR="00A05F95" w:rsidRDefault="001D68B1" w:rsidP="00A05F95">
      <w:pPr>
        <w:rPr>
          <w:lang w:val="hr-HR"/>
        </w:rPr>
      </w:pPr>
      <w:r>
        <w:rPr>
          <w:i/>
          <w:lang w:val="hr-HR"/>
        </w:rPr>
        <w:t>&lt;</w:t>
      </w:r>
      <w:r w:rsidRPr="00A05F95">
        <w:rPr>
          <w:i/>
          <w:lang w:val="hr-HR"/>
        </w:rPr>
        <w:t>Annotation</w:t>
      </w:r>
      <w:r>
        <w:rPr>
          <w:i/>
          <w:lang w:val="hr-HR"/>
        </w:rPr>
        <w:t>&gt;</w:t>
      </w:r>
      <w:r>
        <w:rPr>
          <w:lang w:val="hr-HR"/>
        </w:rPr>
        <w:t xml:space="preserve"> has exactly one child element, which specifies the information specific to the annotation class given in </w:t>
      </w:r>
      <w:r>
        <w:rPr>
          <w:i/>
          <w:lang w:val="hr-HR"/>
        </w:rPr>
        <w:t>classId</w:t>
      </w:r>
      <w:r>
        <w:rPr>
          <w:lang w:val="hr-HR"/>
        </w:rPr>
        <w:t>. There</w:t>
      </w:r>
      <w:r w:rsidR="00A05F95">
        <w:rPr>
          <w:lang w:val="hr-HR"/>
        </w:rPr>
        <w:t xml:space="preserve"> is a different XML </w:t>
      </w:r>
      <w:r>
        <w:rPr>
          <w:lang w:val="hr-HR"/>
        </w:rPr>
        <w:t>sub</w:t>
      </w:r>
      <w:r w:rsidR="00A05F95">
        <w:rPr>
          <w:lang w:val="hr-HR"/>
        </w:rPr>
        <w:t xml:space="preserve">element for each annotation class: </w:t>
      </w:r>
      <w:r w:rsidR="00A05F95">
        <w:rPr>
          <w:i/>
          <w:lang w:val="hr-HR"/>
        </w:rPr>
        <w:t>&lt;TransitionAnnotation&gt;</w:t>
      </w:r>
      <w:r w:rsidR="00A05F95">
        <w:rPr>
          <w:lang w:val="hr-HR"/>
        </w:rPr>
        <w:t>,</w:t>
      </w:r>
      <w:r w:rsidR="0029532A">
        <w:rPr>
          <w:lang w:val="hr-HR"/>
        </w:rPr>
        <w:t xml:space="preserve"> </w:t>
      </w:r>
      <w:r w:rsidR="0029532A">
        <w:rPr>
          <w:i/>
          <w:lang w:val="hr-HR"/>
        </w:rPr>
        <w:t>&lt;ParamTransitionAnnotation&gt;</w:t>
      </w:r>
      <w:r w:rsidR="0029532A">
        <w:rPr>
          <w:lang w:val="hr-HR"/>
        </w:rPr>
        <w:t>,</w:t>
      </w:r>
      <w:r w:rsidR="00A05F95">
        <w:rPr>
          <w:lang w:val="hr-HR"/>
        </w:rPr>
        <w:t xml:space="preserve"> </w:t>
      </w:r>
      <w:r w:rsidR="00A05F95">
        <w:rPr>
          <w:i/>
          <w:lang w:val="hr-HR"/>
        </w:rPr>
        <w:t>&lt;PlantConstraintAnnotation&gt;</w:t>
      </w:r>
      <w:r w:rsidR="00A05F95">
        <w:rPr>
          <w:lang w:val="hr-HR"/>
        </w:rPr>
        <w:t xml:space="preserve">, </w:t>
      </w:r>
      <w:r w:rsidR="00A05F95">
        <w:rPr>
          <w:i/>
          <w:lang w:val="hr-HR"/>
        </w:rPr>
        <w:t>&lt;SimEventAnnotation&gt;</w:t>
      </w:r>
      <w:r w:rsidR="00A05F95">
        <w:rPr>
          <w:lang w:val="hr-HR"/>
        </w:rPr>
        <w:t xml:space="preserve">, </w:t>
      </w:r>
      <w:r w:rsidR="00A05F95">
        <w:rPr>
          <w:i/>
          <w:lang w:val="hr-HR"/>
        </w:rPr>
        <w:t>&lt;GesturePhaseAnnotation&gt;</w:t>
      </w:r>
      <w:r w:rsidR="00A05F95">
        <w:rPr>
          <w:lang w:val="hr-HR"/>
        </w:rPr>
        <w:t>.</w:t>
      </w:r>
    </w:p>
    <w:p w:rsidR="00A05F95" w:rsidRDefault="001D68B1" w:rsidP="00A05F95">
      <w:pPr>
        <w:rPr>
          <w:lang w:val="hr-HR"/>
        </w:rPr>
      </w:pPr>
      <w:r>
        <w:rPr>
          <w:i/>
          <w:lang w:val="hr-HR"/>
        </w:rPr>
        <w:t>&lt;TransitionAnnotation&gt;</w:t>
      </w:r>
      <w:r>
        <w:rPr>
          <w:lang w:val="hr-HR"/>
        </w:rPr>
        <w:t xml:space="preserve"> element specifies an animation transition. It has the following attributes:</w:t>
      </w:r>
    </w:p>
    <w:p w:rsidR="002E1C8A" w:rsidRPr="002E1C8A" w:rsidRDefault="002E1C8A" w:rsidP="00E84605">
      <w:pPr>
        <w:pStyle w:val="ListParagraph"/>
        <w:numPr>
          <w:ilvl w:val="0"/>
          <w:numId w:val="33"/>
        </w:numPr>
      </w:pPr>
      <w:r>
        <w:rPr>
          <w:i/>
        </w:rPr>
        <w:t>targetSet</w:t>
      </w:r>
      <w:r w:rsidR="00F237A5">
        <w:rPr>
          <w:i/>
        </w:rPr>
        <w:t>Id</w:t>
      </w:r>
      <w:r>
        <w:t xml:space="preserve"> – </w:t>
      </w:r>
      <w:r w:rsidR="00403BC7">
        <w:t xml:space="preserve">(optional) </w:t>
      </w:r>
      <w:r>
        <w:rPr>
          <w:i/>
        </w:rPr>
        <w:t>unsigned long</w:t>
      </w:r>
      <w:r>
        <w:t>, ID of the target animation set</w:t>
      </w:r>
    </w:p>
    <w:p w:rsidR="001D68B1" w:rsidRDefault="001D68B1" w:rsidP="00E84605">
      <w:pPr>
        <w:pStyle w:val="ListParagraph"/>
        <w:numPr>
          <w:ilvl w:val="0"/>
          <w:numId w:val="33"/>
        </w:numPr>
      </w:pPr>
      <w:r>
        <w:rPr>
          <w:i/>
        </w:rPr>
        <w:t>targetId</w:t>
      </w:r>
      <w:r>
        <w:t xml:space="preserve"> – </w:t>
      </w:r>
      <w:r w:rsidR="00BD61D3">
        <w:rPr>
          <w:i/>
        </w:rPr>
        <w:t>unsigned short</w:t>
      </w:r>
      <w:r>
        <w:t>; ID of the target animation</w:t>
      </w:r>
    </w:p>
    <w:p w:rsidR="001D68B1" w:rsidRDefault="001D68B1" w:rsidP="00E84605">
      <w:pPr>
        <w:pStyle w:val="ListParagraph"/>
        <w:numPr>
          <w:ilvl w:val="0"/>
          <w:numId w:val="33"/>
        </w:numPr>
      </w:pPr>
      <w:r>
        <w:rPr>
          <w:i/>
        </w:rPr>
        <w:t>targetTime</w:t>
      </w:r>
      <w:r>
        <w:t xml:space="preserve"> – </w:t>
      </w:r>
      <w:r>
        <w:rPr>
          <w:i/>
        </w:rPr>
        <w:t>float</w:t>
      </w:r>
      <w:r>
        <w:t>; transition start time in the target animation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alignTransf</w:t>
      </w:r>
      <w:r>
        <w:t xml:space="preserve"> – </w:t>
      </w:r>
      <w:r>
        <w:rPr>
          <w:i/>
        </w:rPr>
        <w:t>ModelSituation</w:t>
      </w:r>
      <w:r>
        <w:t>; 2D aligning transformation for the two animations</w:t>
      </w:r>
    </w:p>
    <w:p w:rsidR="002229C1" w:rsidRDefault="001D68B1" w:rsidP="001D68B1">
      <w:pPr>
        <w:pStyle w:val="Code"/>
      </w:pPr>
      <w:r>
        <w:t>&lt;TransitionAnnotation</w:t>
      </w:r>
      <w:r w:rsidR="002229C1">
        <w:t xml:space="preserve"> targetSetId="2"</w:t>
      </w:r>
      <w:r>
        <w:t xml:space="preserve"> targetId="37" targetTime="0.4006"</w:t>
      </w:r>
      <w:r w:rsidR="0029532A">
        <w:t xml:space="preserve"> </w:t>
      </w:r>
    </w:p>
    <w:p w:rsidR="001D68B1" w:rsidRDefault="0029532A" w:rsidP="002229C1">
      <w:pPr>
        <w:pStyle w:val="Code"/>
        <w:ind w:firstLine="720"/>
      </w:pPr>
      <w:r>
        <w:t>alignTransf="0 0 0"</w:t>
      </w:r>
      <w:r w:rsidR="001D68B1">
        <w:t xml:space="preserve"> /&gt;</w:t>
      </w:r>
    </w:p>
    <w:p w:rsidR="001D68B1" w:rsidRDefault="001D68B1" w:rsidP="001D68B1">
      <w:pPr>
        <w:rPr>
          <w:lang w:val="hr-HR"/>
        </w:rPr>
      </w:pPr>
      <w:r>
        <w:rPr>
          <w:i/>
          <w:lang w:val="hr-HR"/>
        </w:rPr>
        <w:t>&lt;TransitionAnnotation&gt;</w:t>
      </w:r>
      <w:r>
        <w:rPr>
          <w:lang w:val="hr-HR"/>
        </w:rPr>
        <w:t xml:space="preserve"> element has no children.</w:t>
      </w:r>
    </w:p>
    <w:p w:rsidR="0029532A" w:rsidRDefault="0029532A" w:rsidP="0029532A">
      <w:pPr>
        <w:rPr>
          <w:lang w:val="hr-HR"/>
        </w:rPr>
      </w:pPr>
      <w:r>
        <w:rPr>
          <w:i/>
          <w:lang w:val="hr-HR"/>
        </w:rPr>
        <w:t>&lt;ParamTransitionAnnotation&gt;</w:t>
      </w:r>
      <w:r>
        <w:rPr>
          <w:lang w:val="hr-HR"/>
        </w:rPr>
        <w:t xml:space="preserve"> element specifies a transition to a parametrized animation. It has the following attributes:</w:t>
      </w:r>
    </w:p>
    <w:p w:rsidR="00F237A5" w:rsidRPr="00F237A5" w:rsidRDefault="00F237A5" w:rsidP="00E84605">
      <w:pPr>
        <w:pStyle w:val="ListParagraph"/>
        <w:numPr>
          <w:ilvl w:val="0"/>
          <w:numId w:val="33"/>
        </w:numPr>
      </w:pPr>
      <w:r>
        <w:rPr>
          <w:i/>
        </w:rPr>
        <w:t>targetSetId</w:t>
      </w:r>
      <w:r>
        <w:t xml:space="preserve"> – </w:t>
      </w:r>
      <w:r w:rsidR="00403BC7">
        <w:t xml:space="preserve">(optional) </w:t>
      </w:r>
      <w:r>
        <w:rPr>
          <w:i/>
        </w:rPr>
        <w:t>unsigned long</w:t>
      </w:r>
      <w:r>
        <w:t>, ID of the target animation set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targetId</w:t>
      </w:r>
      <w:r>
        <w:t xml:space="preserve"> – </w:t>
      </w:r>
      <w:r w:rsidR="00BD61D3">
        <w:rPr>
          <w:i/>
        </w:rPr>
        <w:t>unsigned short</w:t>
      </w:r>
      <w:r>
        <w:t>; ID of the target animation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lowerBound</w:t>
      </w:r>
      <w:r>
        <w:t xml:space="preserve"> – </w:t>
      </w:r>
      <w:r>
        <w:rPr>
          <w:i/>
        </w:rPr>
        <w:t>Vector</w:t>
      </w:r>
      <w:r>
        <w:t>; lower boundary of the transition region of the target animation space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upperBound</w:t>
      </w:r>
      <w:r>
        <w:t xml:space="preserve"> – </w:t>
      </w:r>
      <w:r>
        <w:rPr>
          <w:i/>
        </w:rPr>
        <w:t>Vector</w:t>
      </w:r>
      <w:r>
        <w:t>; upper boundary of the transition region of the target animation space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targetTime</w:t>
      </w:r>
      <w:r>
        <w:t xml:space="preserve"> – </w:t>
      </w:r>
      <w:r>
        <w:rPr>
          <w:i/>
        </w:rPr>
        <w:t>float</w:t>
      </w:r>
      <w:r>
        <w:t>; transition start time in the target animation</w:t>
      </w:r>
    </w:p>
    <w:p w:rsidR="0029532A" w:rsidRDefault="0029532A" w:rsidP="00E84605">
      <w:pPr>
        <w:pStyle w:val="ListParagraph"/>
        <w:numPr>
          <w:ilvl w:val="0"/>
          <w:numId w:val="33"/>
        </w:numPr>
      </w:pPr>
      <w:r>
        <w:rPr>
          <w:i/>
        </w:rPr>
        <w:t>alignTransf</w:t>
      </w:r>
      <w:r>
        <w:t xml:space="preserve"> – </w:t>
      </w:r>
      <w:r>
        <w:rPr>
          <w:i/>
        </w:rPr>
        <w:t>ModelSituation</w:t>
      </w:r>
      <w:r>
        <w:t>; 2D aligning transformation for the two animations</w:t>
      </w:r>
    </w:p>
    <w:p w:rsidR="00F237A5" w:rsidRDefault="0029532A" w:rsidP="0029532A">
      <w:pPr>
        <w:pStyle w:val="Code"/>
      </w:pPr>
      <w:r>
        <w:t>&lt;</w:t>
      </w:r>
      <w:r w:rsidR="00F23E4F">
        <w:t>Param</w:t>
      </w:r>
      <w:r>
        <w:t>TransitionAnnotation</w:t>
      </w:r>
      <w:r w:rsidR="00F237A5">
        <w:t xml:space="preserve"> targetSetId="2"</w:t>
      </w:r>
      <w:r>
        <w:t xml:space="preserve"> targetId="37"</w:t>
      </w:r>
    </w:p>
    <w:p w:rsidR="00F237A5" w:rsidRPr="00BF2BCC" w:rsidRDefault="00F23E4F" w:rsidP="00BF2BCC">
      <w:pPr>
        <w:pStyle w:val="Code"/>
        <w:ind w:firstLine="720"/>
      </w:pPr>
      <w:r>
        <w:t>lowerBound="0.14 -0.</w:t>
      </w:r>
      <w:r w:rsidRPr="00BF2BCC">
        <w:t>14" upperBound="2.23 1.27"</w:t>
      </w:r>
      <w:r w:rsidR="0029532A" w:rsidRPr="00BF2BCC">
        <w:t xml:space="preserve"> targetTime="0.4006" </w:t>
      </w:r>
    </w:p>
    <w:p w:rsidR="0029532A" w:rsidRPr="00BF2BCC" w:rsidRDefault="0029532A" w:rsidP="00BF2BCC">
      <w:pPr>
        <w:pStyle w:val="Code"/>
        <w:ind w:firstLine="720"/>
      </w:pPr>
      <w:r w:rsidRPr="00BF2BCC">
        <w:t>alignTransf="0 0 0" /&gt;</w:t>
      </w:r>
    </w:p>
    <w:p w:rsidR="0029532A" w:rsidRDefault="0029532A" w:rsidP="0029532A">
      <w:pPr>
        <w:rPr>
          <w:lang w:val="hr-HR"/>
        </w:rPr>
      </w:pPr>
      <w:r>
        <w:rPr>
          <w:i/>
          <w:lang w:val="hr-HR"/>
        </w:rPr>
        <w:t>&lt;</w:t>
      </w:r>
      <w:r w:rsidR="00F23E4F">
        <w:rPr>
          <w:i/>
          <w:lang w:val="hr-HR"/>
        </w:rPr>
        <w:t>Param</w:t>
      </w:r>
      <w:r>
        <w:rPr>
          <w:i/>
          <w:lang w:val="hr-HR"/>
        </w:rPr>
        <w:t>TransitionAnnotation&gt;</w:t>
      </w:r>
      <w:r>
        <w:rPr>
          <w:lang w:val="hr-HR"/>
        </w:rPr>
        <w:t xml:space="preserve"> element has no children.</w:t>
      </w:r>
    </w:p>
    <w:p w:rsidR="001D68B1" w:rsidRDefault="001D68B1" w:rsidP="001D68B1">
      <w:pPr>
        <w:rPr>
          <w:lang w:val="hr-HR"/>
        </w:rPr>
      </w:pPr>
      <w:r>
        <w:rPr>
          <w:i/>
          <w:lang w:val="hr-HR"/>
        </w:rPr>
        <w:t>&lt;PlantConstraintAnnotation&gt;</w:t>
      </w:r>
      <w:r>
        <w:rPr>
          <w:lang w:val="hr-HR"/>
        </w:rPr>
        <w:t xml:space="preserve"> element specifies a plant constraint on an end-effector </w:t>
      </w:r>
      <w:r w:rsidR="00130591">
        <w:rPr>
          <w:lang w:val="hr-HR"/>
        </w:rPr>
        <w:t>bone</w:t>
      </w:r>
      <w:r>
        <w:rPr>
          <w:lang w:val="hr-HR"/>
        </w:rPr>
        <w:t>. It has the following attributes:</w:t>
      </w:r>
    </w:p>
    <w:p w:rsidR="001D68B1" w:rsidRDefault="00130591" w:rsidP="00E84605">
      <w:pPr>
        <w:pStyle w:val="ListParagraph"/>
        <w:numPr>
          <w:ilvl w:val="0"/>
          <w:numId w:val="34"/>
        </w:numPr>
      </w:pPr>
      <w:r>
        <w:rPr>
          <w:i/>
        </w:rPr>
        <w:t>bone</w:t>
      </w:r>
      <w:r w:rsidR="00795096">
        <w:rPr>
          <w:i/>
        </w:rPr>
        <w:t>Id</w:t>
      </w:r>
      <w:r w:rsidR="001D68B1">
        <w:t xml:space="preserve"> – </w:t>
      </w:r>
      <w:r w:rsidR="00BD61D3">
        <w:rPr>
          <w:i/>
        </w:rPr>
        <w:t>unsigned short</w:t>
      </w:r>
      <w:r w:rsidR="001D68B1">
        <w:t xml:space="preserve">; </w:t>
      </w:r>
      <w:r w:rsidR="00795096">
        <w:t>ID</w:t>
      </w:r>
      <w:r w:rsidR="001D68B1">
        <w:t xml:space="preserve"> of the end-effector </w:t>
      </w:r>
      <w:r>
        <w:t>bone</w:t>
      </w:r>
    </w:p>
    <w:p w:rsidR="001D68B1" w:rsidRDefault="001D68B1" w:rsidP="00BF2BCC">
      <w:pPr>
        <w:pStyle w:val="Code"/>
      </w:pPr>
      <w:r>
        <w:t xml:space="preserve">&lt;PlantConstraintAnnotation </w:t>
      </w:r>
      <w:r w:rsidR="00130591">
        <w:t>bone</w:t>
      </w:r>
      <w:r w:rsidR="00795096">
        <w:t>Id</w:t>
      </w:r>
      <w:r>
        <w:t>="</w:t>
      </w:r>
      <w:r w:rsidR="00D12891">
        <w:t>12</w:t>
      </w:r>
      <w:r>
        <w:t>" /&gt;</w:t>
      </w:r>
    </w:p>
    <w:p w:rsidR="001D68B1" w:rsidRDefault="001D68B1" w:rsidP="001D68B1">
      <w:pPr>
        <w:ind w:left="720" w:firstLine="0"/>
        <w:rPr>
          <w:lang w:val="hr-HR"/>
        </w:rPr>
      </w:pPr>
      <w:r w:rsidRPr="001D68B1">
        <w:rPr>
          <w:i/>
          <w:lang w:val="hr-HR"/>
        </w:rPr>
        <w:t>&lt;</w:t>
      </w:r>
      <w:r w:rsidR="00D12891">
        <w:rPr>
          <w:i/>
          <w:lang w:val="hr-HR"/>
        </w:rPr>
        <w:t>PlantConstraint</w:t>
      </w:r>
      <w:r w:rsidRPr="001D68B1">
        <w:rPr>
          <w:i/>
          <w:lang w:val="hr-HR"/>
        </w:rPr>
        <w:t>Annotation&gt;</w:t>
      </w:r>
      <w:r w:rsidRPr="001D68B1">
        <w:rPr>
          <w:lang w:val="hr-HR"/>
        </w:rPr>
        <w:t xml:space="preserve"> element has no children.</w:t>
      </w:r>
    </w:p>
    <w:p w:rsidR="00D930B9" w:rsidRDefault="00D930B9" w:rsidP="00D930B9">
      <w:pPr>
        <w:rPr>
          <w:lang w:val="hr-HR"/>
        </w:rPr>
      </w:pPr>
      <w:r>
        <w:rPr>
          <w:i/>
          <w:lang w:val="hr-HR"/>
        </w:rPr>
        <w:lastRenderedPageBreak/>
        <w:t>&lt;SimEventAnnotation&gt;</w:t>
      </w:r>
      <w:r>
        <w:rPr>
          <w:lang w:val="hr-HR"/>
        </w:rPr>
        <w:t xml:space="preserve"> element specifies simulation event that should be triggered by the animation. It has the following attributes:</w:t>
      </w:r>
    </w:p>
    <w:p w:rsidR="00D930B9" w:rsidRDefault="00D930B9" w:rsidP="00E84605">
      <w:pPr>
        <w:pStyle w:val="ListParagraph"/>
        <w:numPr>
          <w:ilvl w:val="0"/>
          <w:numId w:val="34"/>
        </w:numPr>
      </w:pPr>
      <w:r>
        <w:rPr>
          <w:i/>
        </w:rPr>
        <w:t>eventClassId</w:t>
      </w:r>
      <w:r>
        <w:t xml:space="preserve"> – </w:t>
      </w:r>
      <w:r w:rsidR="00BD61D3">
        <w:rPr>
          <w:i/>
        </w:rPr>
        <w:t>unsigned short</w:t>
      </w:r>
      <w:r>
        <w:t>; ID of the simulation event</w:t>
      </w:r>
    </w:p>
    <w:p w:rsidR="00D930B9" w:rsidRDefault="00D930B9" w:rsidP="00D930B9">
      <w:pPr>
        <w:pStyle w:val="Code"/>
      </w:pPr>
      <w:r>
        <w:t>&lt;SimEventAnnotation eventClassId="112" /&gt;</w:t>
      </w:r>
    </w:p>
    <w:p w:rsidR="00F16106" w:rsidRPr="00F16106" w:rsidRDefault="00D930B9" w:rsidP="00F16106">
      <w:r w:rsidRPr="001D68B1">
        <w:rPr>
          <w:i/>
          <w:lang w:val="hr-HR"/>
        </w:rPr>
        <w:t>&lt;</w:t>
      </w:r>
      <w:r>
        <w:rPr>
          <w:i/>
          <w:lang w:val="hr-HR"/>
        </w:rPr>
        <w:t>SimEvent</w:t>
      </w:r>
      <w:r w:rsidRPr="001D68B1">
        <w:rPr>
          <w:i/>
          <w:lang w:val="hr-HR"/>
        </w:rPr>
        <w:t>Annotation&gt;</w:t>
      </w:r>
      <w:r w:rsidRPr="001D68B1">
        <w:rPr>
          <w:lang w:val="hr-HR"/>
        </w:rPr>
        <w:t xml:space="preserve"> element has no children.</w:t>
      </w:r>
    </w:p>
    <w:p w:rsidR="00D930B9" w:rsidRDefault="00D930B9" w:rsidP="00D930B9">
      <w:pPr>
        <w:rPr>
          <w:lang w:val="hr-HR"/>
        </w:rPr>
      </w:pPr>
      <w:r>
        <w:rPr>
          <w:i/>
          <w:lang w:val="hr-HR"/>
        </w:rPr>
        <w:t>&lt;GesturePhaseAnnotation&gt;</w:t>
      </w:r>
      <w:r w:rsidR="006F5B00">
        <w:rPr>
          <w:lang w:val="hr-HR"/>
        </w:rPr>
        <w:t xml:space="preserve"> element specifies a gesture phase, enabling synchronization of gesture animations by the behavior system.</w:t>
      </w:r>
      <w:r>
        <w:rPr>
          <w:lang w:val="hr-HR"/>
        </w:rPr>
        <w:t xml:space="preserve"> It has the following attributes:</w:t>
      </w:r>
    </w:p>
    <w:p w:rsidR="00D930B9" w:rsidRDefault="006F5B00" w:rsidP="00E84605">
      <w:pPr>
        <w:pStyle w:val="ListParagraph"/>
        <w:numPr>
          <w:ilvl w:val="0"/>
          <w:numId w:val="34"/>
        </w:numPr>
      </w:pPr>
      <w:r>
        <w:rPr>
          <w:i/>
        </w:rPr>
        <w:t>gesturePha</w:t>
      </w:r>
      <w:r w:rsidR="000F5D47">
        <w:rPr>
          <w:i/>
        </w:rPr>
        <w:t>s</w:t>
      </w:r>
      <w:r>
        <w:rPr>
          <w:i/>
        </w:rPr>
        <w:t>e</w:t>
      </w:r>
      <w:r w:rsidR="00D930B9">
        <w:t xml:space="preserve"> – </w:t>
      </w:r>
      <w:r>
        <w:rPr>
          <w:i/>
        </w:rPr>
        <w:t>enum AnimationGesturePhase</w:t>
      </w:r>
      <w:r>
        <w:t xml:space="preserve"> </w:t>
      </w:r>
      <w:r>
        <w:rPr>
          <w:lang w:val="hr-HR"/>
        </w:rPr>
        <w:t xml:space="preserve">(possible values – </w:t>
      </w:r>
      <w:r>
        <w:rPr>
          <w:i/>
          <w:lang w:val="hr-HR"/>
        </w:rPr>
        <w:t>Start</w:t>
      </w:r>
      <w:r>
        <w:rPr>
          <w:lang w:val="hr-HR"/>
        </w:rPr>
        <w:t xml:space="preserve">, </w:t>
      </w:r>
      <w:r>
        <w:rPr>
          <w:i/>
          <w:lang w:val="hr-HR"/>
        </w:rPr>
        <w:t>Ready</w:t>
      </w:r>
      <w:r>
        <w:rPr>
          <w:lang w:val="hr-HR"/>
        </w:rPr>
        <w:t xml:space="preserve">, </w:t>
      </w:r>
      <w:r>
        <w:rPr>
          <w:i/>
          <w:lang w:val="hr-HR"/>
        </w:rPr>
        <w:t>StrokeStart</w:t>
      </w:r>
      <w:r>
        <w:rPr>
          <w:lang w:val="hr-HR"/>
        </w:rPr>
        <w:t xml:space="preserve">, </w:t>
      </w:r>
      <w:r>
        <w:rPr>
          <w:i/>
          <w:lang w:val="hr-HR"/>
        </w:rPr>
        <w:t>Stroke</w:t>
      </w:r>
      <w:r>
        <w:rPr>
          <w:lang w:val="hr-HR"/>
        </w:rPr>
        <w:t xml:space="preserve">, </w:t>
      </w:r>
      <w:r>
        <w:rPr>
          <w:i/>
          <w:lang w:val="hr-HR"/>
        </w:rPr>
        <w:t>StrokeEnd</w:t>
      </w:r>
      <w:r>
        <w:rPr>
          <w:lang w:val="hr-HR"/>
        </w:rPr>
        <w:t xml:space="preserve">, </w:t>
      </w:r>
      <w:r>
        <w:rPr>
          <w:i/>
          <w:lang w:val="hr-HR"/>
        </w:rPr>
        <w:t>Relax</w:t>
      </w:r>
      <w:r>
        <w:rPr>
          <w:lang w:val="hr-HR"/>
        </w:rPr>
        <w:t xml:space="preserve">, </w:t>
      </w:r>
      <w:r>
        <w:rPr>
          <w:i/>
          <w:lang w:val="hr-HR"/>
        </w:rPr>
        <w:t>End</w:t>
      </w:r>
      <w:r>
        <w:rPr>
          <w:lang w:val="hr-HR"/>
        </w:rPr>
        <w:t>)</w:t>
      </w:r>
      <w:r w:rsidR="00D930B9">
        <w:t xml:space="preserve">; </w:t>
      </w:r>
      <w:r>
        <w:t>gesture phase ID</w:t>
      </w:r>
    </w:p>
    <w:p w:rsidR="00D930B9" w:rsidRDefault="00D930B9" w:rsidP="00D930B9">
      <w:pPr>
        <w:pStyle w:val="Code"/>
      </w:pPr>
      <w:r>
        <w:t xml:space="preserve">&lt;GesturePhaseAnnotation </w:t>
      </w:r>
      <w:r w:rsidR="006F5B00">
        <w:t>gesturePhase="Stroke"</w:t>
      </w:r>
      <w:r>
        <w:t xml:space="preserve"> /&gt;</w:t>
      </w:r>
    </w:p>
    <w:p w:rsidR="006F5B00" w:rsidRDefault="00D930B9" w:rsidP="00231E7A">
      <w:pPr>
        <w:rPr>
          <w:lang w:val="hr-HR"/>
        </w:rPr>
      </w:pPr>
      <w:r w:rsidRPr="001D68B1">
        <w:rPr>
          <w:i/>
          <w:lang w:val="hr-HR"/>
        </w:rPr>
        <w:t>&lt;</w:t>
      </w:r>
      <w:r>
        <w:rPr>
          <w:i/>
          <w:lang w:val="hr-HR"/>
        </w:rPr>
        <w:t>GesturePhase</w:t>
      </w:r>
      <w:r w:rsidRPr="001D68B1">
        <w:rPr>
          <w:i/>
          <w:lang w:val="hr-HR"/>
        </w:rPr>
        <w:t>Annotation&gt;</w:t>
      </w:r>
      <w:r w:rsidRPr="001D68B1">
        <w:rPr>
          <w:lang w:val="hr-HR"/>
        </w:rPr>
        <w:t xml:space="preserve"> element has no children.</w:t>
      </w:r>
    </w:p>
    <w:p w:rsidR="009706C9" w:rsidRDefault="00F16106" w:rsidP="00667160">
      <w:pPr>
        <w:pStyle w:val="Heading2"/>
        <w:rPr>
          <w:lang w:val="hr-HR"/>
        </w:rPr>
      </w:pPr>
      <w:r>
        <w:rPr>
          <w:lang w:val="hr-HR"/>
        </w:rPr>
        <w:t>Animation spaces</w:t>
      </w:r>
    </w:p>
    <w:p w:rsidR="00F16106" w:rsidRPr="003B2E3D" w:rsidRDefault="00F16106" w:rsidP="00F16106">
      <w:r>
        <w:rPr>
          <w:i/>
        </w:rPr>
        <w:t>&lt;AnimationSpaces&gt;</w:t>
      </w:r>
      <w:r>
        <w:t xml:space="preserve"> element has no attributes. It has zero or more </w:t>
      </w:r>
      <w:r>
        <w:rPr>
          <w:i/>
        </w:rPr>
        <w:t>&lt;AnimationSpace&gt;</w:t>
      </w:r>
      <w:r>
        <w:t xml:space="preserve"> elements as children.</w:t>
      </w:r>
    </w:p>
    <w:p w:rsidR="009706C9" w:rsidRDefault="00F16106" w:rsidP="00F16106">
      <w:pPr>
        <w:rPr>
          <w:lang w:val="hr-HR"/>
        </w:rPr>
      </w:pPr>
      <w:r>
        <w:rPr>
          <w:i/>
        </w:rPr>
        <w:t>&lt;AnimationSpace&gt;</w:t>
      </w:r>
      <w:r>
        <w:t xml:space="preserve"> element has the following attributes:</w:t>
      </w:r>
    </w:p>
    <w:p w:rsidR="009706C9" w:rsidRPr="000F5D47" w:rsidRDefault="009706C9" w:rsidP="00E84605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id</w:t>
      </w:r>
      <w:r>
        <w:t xml:space="preserve"> – </w:t>
      </w:r>
      <w:r w:rsidR="00BD61D3">
        <w:rPr>
          <w:i/>
        </w:rPr>
        <w:t>unsigned short</w:t>
      </w:r>
      <w:r>
        <w:t>; ID of the the animation space</w:t>
      </w:r>
    </w:p>
    <w:p w:rsidR="009706C9" w:rsidRPr="009772D2" w:rsidRDefault="009706C9" w:rsidP="00E84605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name of the animation space</w:t>
      </w:r>
    </w:p>
    <w:p w:rsidR="009706C9" w:rsidRDefault="009706C9" w:rsidP="009706C9">
      <w:pPr>
        <w:pStyle w:val="Code"/>
      </w:pPr>
      <w:r>
        <w:t>&lt;AnimationSpace</w:t>
      </w:r>
      <w:r w:rsidR="00F16106">
        <w:t xml:space="preserve"> </w:t>
      </w:r>
      <w:r w:rsidR="00B40405">
        <w:t>id="2" name="MoveForward"</w:t>
      </w:r>
      <w:r>
        <w:t>&gt;</w:t>
      </w:r>
    </w:p>
    <w:p w:rsidR="009706C9" w:rsidRDefault="009706C9" w:rsidP="009706C9">
      <w:pPr>
        <w:pStyle w:val="Code"/>
      </w:pPr>
      <w:r>
        <w:tab/>
        <w:t>...</w:t>
      </w:r>
    </w:p>
    <w:p w:rsidR="009706C9" w:rsidRDefault="009706C9" w:rsidP="009706C9">
      <w:pPr>
        <w:pStyle w:val="Code"/>
      </w:pPr>
      <w:r>
        <w:t>&lt;/Animation</w:t>
      </w:r>
      <w:r w:rsidR="00B40405">
        <w:t>Space</w:t>
      </w:r>
      <w:r>
        <w:t>&gt;</w:t>
      </w:r>
    </w:p>
    <w:p w:rsidR="009706C9" w:rsidRDefault="009706C9" w:rsidP="009706C9">
      <w:r>
        <w:t>The root element has the following children (up to one of each):</w:t>
      </w:r>
    </w:p>
    <w:p w:rsidR="002A0328" w:rsidRPr="002A0328" w:rsidRDefault="002A0328" w:rsidP="00E84605">
      <w:pPr>
        <w:pStyle w:val="ListParagraph"/>
        <w:numPr>
          <w:ilvl w:val="0"/>
          <w:numId w:val="39"/>
        </w:numPr>
      </w:pPr>
      <w:r>
        <w:rPr>
          <w:i/>
        </w:rPr>
        <w:t>&lt;BaseAnimations&gt;</w:t>
      </w:r>
      <w:r>
        <w:t xml:space="preserve"> – specifies a list of base (discrete) animations</w:t>
      </w:r>
      <w:r w:rsidR="002A371A">
        <w:t xml:space="preserve"> that define the animation space</w:t>
      </w:r>
    </w:p>
    <w:p w:rsidR="00DB155A" w:rsidRPr="00A46342" w:rsidRDefault="00DB155A" w:rsidP="00E84605">
      <w:pPr>
        <w:pStyle w:val="ListParagraph"/>
        <w:numPr>
          <w:ilvl w:val="0"/>
          <w:numId w:val="39"/>
        </w:numPr>
      </w:pPr>
      <w:r>
        <w:rPr>
          <w:i/>
        </w:rPr>
        <w:t>&lt;TimewarpCurve&gt;</w:t>
      </w:r>
      <w:r>
        <w:t xml:space="preserve"> – </w:t>
      </w:r>
      <w:r w:rsidRPr="00A46342">
        <w:t>specifies a timewarp curve</w:t>
      </w:r>
      <w:r w:rsidR="002A371A">
        <w:t xml:space="preserve"> used for temporal alignment</w:t>
      </w:r>
    </w:p>
    <w:p w:rsidR="00DB155A" w:rsidRDefault="00DB155A" w:rsidP="0013729D">
      <w:pPr>
        <w:pStyle w:val="ListParagraph"/>
        <w:numPr>
          <w:ilvl w:val="0"/>
          <w:numId w:val="39"/>
        </w:numPr>
      </w:pPr>
      <w:r>
        <w:rPr>
          <w:i/>
        </w:rPr>
        <w:t>&lt;AlignmentCurve&gt;</w:t>
      </w:r>
      <w:r>
        <w:t xml:space="preserve"> – specifies an alignment curve</w:t>
      </w:r>
      <w:r w:rsidR="002A371A">
        <w:t xml:space="preserve"> used for spatial alignment</w:t>
      </w:r>
    </w:p>
    <w:p w:rsidR="00DB155A" w:rsidRDefault="00DB155A" w:rsidP="00E84605">
      <w:pPr>
        <w:pStyle w:val="ListParagraph"/>
        <w:numPr>
          <w:ilvl w:val="0"/>
          <w:numId w:val="41"/>
        </w:numPr>
      </w:pPr>
      <w:r>
        <w:rPr>
          <w:i/>
        </w:rPr>
        <w:t>&lt;AnimationParametrization&gt;</w:t>
      </w:r>
      <w:r>
        <w:t xml:space="preserve"> – specifies the parametrization of the blend</w:t>
      </w:r>
      <w:r w:rsidR="002A371A">
        <w:t xml:space="preserve"> weights</w:t>
      </w:r>
    </w:p>
    <w:p w:rsidR="002A0328" w:rsidRDefault="002A0328" w:rsidP="00667160">
      <w:pPr>
        <w:pStyle w:val="Heading3"/>
      </w:pPr>
      <w:r>
        <w:t>Base animations</w:t>
      </w:r>
    </w:p>
    <w:p w:rsidR="002A0328" w:rsidRDefault="002A0328" w:rsidP="002A0328">
      <w:r>
        <w:rPr>
          <w:i/>
        </w:rPr>
        <w:t>&lt;BaseAnimations&gt;</w:t>
      </w:r>
      <w:r>
        <w:t xml:space="preserve"> element has no children, but the following attributes:</w:t>
      </w:r>
    </w:p>
    <w:p w:rsidR="002A0328" w:rsidRDefault="002A0328" w:rsidP="00E84605">
      <w:pPr>
        <w:pStyle w:val="ListParagraph"/>
        <w:numPr>
          <w:ilvl w:val="0"/>
          <w:numId w:val="52"/>
        </w:numPr>
      </w:pPr>
      <w:r>
        <w:rPr>
          <w:i/>
        </w:rPr>
        <w:t>animations</w:t>
      </w:r>
      <w:r>
        <w:t xml:space="preserve"> – </w:t>
      </w:r>
      <w:r w:rsidR="00BD61D3">
        <w:rPr>
          <w:i/>
        </w:rPr>
        <w:t>unsigned short</w:t>
      </w:r>
      <w:r>
        <w:rPr>
          <w:i/>
        </w:rPr>
        <w:t xml:space="preserve"> list</w:t>
      </w:r>
      <w:r>
        <w:t>; list of IDs of base animations in this animation space</w:t>
      </w:r>
    </w:p>
    <w:p w:rsidR="002A0328" w:rsidRPr="002A0328" w:rsidRDefault="002A0328" w:rsidP="002A0328">
      <w:pPr>
        <w:pStyle w:val="Code"/>
      </w:pPr>
      <w:r>
        <w:t>&lt;BaseAnimations animations="22 23 28 24 25 12 31</w:t>
      </w:r>
      <w:r w:rsidR="00F90C5A">
        <w:t xml:space="preserve"> 30</w:t>
      </w:r>
      <w:r>
        <w:t>" /&gt;</w:t>
      </w:r>
    </w:p>
    <w:p w:rsidR="00DB155A" w:rsidRDefault="00A14D82" w:rsidP="00667160">
      <w:pPr>
        <w:pStyle w:val="Heading3"/>
      </w:pPr>
      <w:r>
        <w:lastRenderedPageBreak/>
        <w:t>Registration curves</w:t>
      </w:r>
    </w:p>
    <w:p w:rsidR="00A14D82" w:rsidRDefault="00A14D82" w:rsidP="00A14D82">
      <w:r>
        <w:t xml:space="preserve">The children of </w:t>
      </w:r>
      <w:r>
        <w:rPr>
          <w:i/>
        </w:rPr>
        <w:t>&lt;TimewarpCurve&gt;</w:t>
      </w:r>
      <w:r>
        <w:t xml:space="preserve"> are 3 or more </w:t>
      </w:r>
      <w:r>
        <w:rPr>
          <w:i/>
        </w:rPr>
        <w:t>&lt;</w:t>
      </w:r>
      <w:r w:rsidR="00A81694">
        <w:rPr>
          <w:i/>
        </w:rPr>
        <w:t>C</w:t>
      </w:r>
      <w:r>
        <w:rPr>
          <w:i/>
        </w:rPr>
        <w:t>trlPoint&gt;</w:t>
      </w:r>
      <w:r>
        <w:t xml:space="preserve"> elements, specifying control points of the spline (therefore, their ordering is mathematically relevant!). Each </w:t>
      </w:r>
      <w:r>
        <w:rPr>
          <w:i/>
        </w:rPr>
        <w:t>&lt;</w:t>
      </w:r>
      <w:r w:rsidR="00A81694">
        <w:rPr>
          <w:i/>
        </w:rPr>
        <w:t>Ct</w:t>
      </w:r>
      <w:r>
        <w:rPr>
          <w:i/>
        </w:rPr>
        <w:t>rlPoint&gt;</w:t>
      </w:r>
      <w:r>
        <w:t xml:space="preserve"> element has the following attributes:</w:t>
      </w:r>
    </w:p>
    <w:p w:rsidR="00A14D82" w:rsidRDefault="00A14D82" w:rsidP="00E84605">
      <w:pPr>
        <w:pStyle w:val="ListParagraph"/>
        <w:numPr>
          <w:ilvl w:val="0"/>
          <w:numId w:val="49"/>
        </w:numPr>
      </w:pPr>
      <w:r w:rsidRPr="00A32A3E">
        <w:rPr>
          <w:i/>
        </w:rPr>
        <w:t>position</w:t>
      </w:r>
      <w:r>
        <w:t xml:space="preserve"> – </w:t>
      </w:r>
      <w:r w:rsidRPr="00A32A3E">
        <w:rPr>
          <w:i/>
        </w:rPr>
        <w:t>Vector</w:t>
      </w:r>
      <w:r>
        <w:t xml:space="preserve">; </w:t>
      </w:r>
      <w:r w:rsidRPr="00A32A3E">
        <w:rPr>
          <w:i/>
        </w:rPr>
        <w:t>N</w:t>
      </w:r>
      <w:r>
        <w:t xml:space="preserve">-dimensional, where </w:t>
      </w:r>
      <w:r w:rsidRPr="00A32A3E">
        <w:rPr>
          <w:i/>
        </w:rPr>
        <w:t>N</w:t>
      </w:r>
      <w:r>
        <w:t xml:space="preserve"> is equal to the number of</w:t>
      </w:r>
      <w:r w:rsidR="002A0328">
        <w:t xml:space="preserve"> base animations</w:t>
      </w:r>
    </w:p>
    <w:p w:rsidR="002A0328" w:rsidRDefault="00A14D82" w:rsidP="00A14D82">
      <w:r>
        <w:t xml:space="preserve">Similarly, the children of </w:t>
      </w:r>
      <w:r w:rsidRPr="00340168">
        <w:rPr>
          <w:i/>
        </w:rPr>
        <w:t>&lt;</w:t>
      </w:r>
      <w:r>
        <w:rPr>
          <w:i/>
        </w:rPr>
        <w:t>Alignment</w:t>
      </w:r>
      <w:r w:rsidRPr="00340168">
        <w:rPr>
          <w:i/>
        </w:rPr>
        <w:t>Curve&gt;</w:t>
      </w:r>
      <w:r>
        <w:t xml:space="preserve"> are 3 or more </w:t>
      </w:r>
      <w:r w:rsidRPr="00340168">
        <w:rPr>
          <w:i/>
        </w:rPr>
        <w:t>&lt;</w:t>
      </w:r>
      <w:r w:rsidR="00A81694">
        <w:rPr>
          <w:i/>
        </w:rPr>
        <w:t>C</w:t>
      </w:r>
      <w:r w:rsidRPr="00340168">
        <w:rPr>
          <w:i/>
        </w:rPr>
        <w:t>trlPoint&gt;</w:t>
      </w:r>
      <w:r>
        <w:t xml:space="preserve"> elements. Each </w:t>
      </w:r>
      <w:r w:rsidRPr="00340168">
        <w:rPr>
          <w:i/>
        </w:rPr>
        <w:t>&lt;</w:t>
      </w:r>
      <w:r w:rsidR="00A81694">
        <w:rPr>
          <w:i/>
        </w:rPr>
        <w:t>Ct</w:t>
      </w:r>
      <w:r w:rsidRPr="00340168">
        <w:rPr>
          <w:i/>
        </w:rPr>
        <w:t>rlPoint&gt;</w:t>
      </w:r>
      <w:r>
        <w:t xml:space="preserve"> element has the following attributes:</w:t>
      </w:r>
    </w:p>
    <w:p w:rsidR="00DB155A" w:rsidRDefault="00A14D82" w:rsidP="00E84605">
      <w:pPr>
        <w:pStyle w:val="ListParagraph"/>
        <w:numPr>
          <w:ilvl w:val="0"/>
          <w:numId w:val="49"/>
        </w:numPr>
      </w:pPr>
      <w:r w:rsidRPr="002A0328">
        <w:rPr>
          <w:i/>
        </w:rPr>
        <w:t>position</w:t>
      </w:r>
      <w:r>
        <w:t xml:space="preserve"> – </w:t>
      </w:r>
      <w:r w:rsidRPr="002A0328">
        <w:rPr>
          <w:i/>
        </w:rPr>
        <w:t>Vector</w:t>
      </w:r>
      <w:r>
        <w:t xml:space="preserve">; </w:t>
      </w:r>
      <w:r w:rsidRPr="002A0328">
        <w:rPr>
          <w:i/>
        </w:rPr>
        <w:t>3N</w:t>
      </w:r>
      <w:r>
        <w:t xml:space="preserve">-dimensional, where </w:t>
      </w:r>
      <w:r w:rsidRPr="002A0328">
        <w:rPr>
          <w:i/>
        </w:rPr>
        <w:t>N</w:t>
      </w:r>
      <w:r>
        <w:t xml:space="preserve"> is equal to the number of </w:t>
      </w:r>
      <w:r w:rsidR="002A0328">
        <w:t>base animations</w:t>
      </w:r>
    </w:p>
    <w:p w:rsidR="00A14D82" w:rsidRDefault="00A14D82" w:rsidP="00A14D82">
      <w:pPr>
        <w:pStyle w:val="Code"/>
      </w:pPr>
      <w:r>
        <w:t>&lt;TimewarpCurve&gt;</w:t>
      </w:r>
    </w:p>
    <w:p w:rsidR="00A14D82" w:rsidRDefault="00A14D82" w:rsidP="00A14D82">
      <w:pPr>
        <w:pStyle w:val="Code"/>
      </w:pPr>
      <w:r>
        <w:tab/>
        <w:t>&lt;</w:t>
      </w:r>
      <w:r w:rsidR="00A81694">
        <w:t>C</w:t>
      </w:r>
      <w:r>
        <w:t>trlPoint position="0 0 0 0 0.12 0.10 0.11 0.10 0.12 ..." /&gt;</w:t>
      </w:r>
    </w:p>
    <w:p w:rsidR="00A14D82" w:rsidRDefault="00A14D82" w:rsidP="00A14D82">
      <w:pPr>
        <w:pStyle w:val="Code"/>
      </w:pPr>
      <w:r>
        <w:tab/>
        <w:t>...</w:t>
      </w:r>
    </w:p>
    <w:p w:rsidR="00A14D82" w:rsidRDefault="00A14D82" w:rsidP="00A14D82">
      <w:pPr>
        <w:pStyle w:val="Code"/>
      </w:pPr>
      <w:r>
        <w:t>&lt;/TimewarpCurve&gt;</w:t>
      </w:r>
    </w:p>
    <w:p w:rsidR="00A14D82" w:rsidRDefault="00A14D82" w:rsidP="00A14D82">
      <w:pPr>
        <w:pStyle w:val="Code"/>
      </w:pPr>
      <w:r>
        <w:t>&lt;AlignmentCurve&gt;</w:t>
      </w:r>
    </w:p>
    <w:p w:rsidR="00A14D82" w:rsidRDefault="00A14D82" w:rsidP="00A14D82">
      <w:pPr>
        <w:pStyle w:val="Code"/>
      </w:pPr>
      <w:r>
        <w:tab/>
        <w:t>&lt;</w:t>
      </w:r>
      <w:r w:rsidR="00A81694">
        <w:t>C</w:t>
      </w:r>
      <w:r>
        <w:t>trlPoint position="0 0 0 12.55 -3.43 0.94 6.25 12.06 1.18 0.04 -0.19 0.01 -8.90 2.20 -0.44 ..." /&gt;</w:t>
      </w:r>
    </w:p>
    <w:p w:rsidR="00A14D82" w:rsidRDefault="00A14D82" w:rsidP="00A14D82">
      <w:pPr>
        <w:pStyle w:val="Code"/>
      </w:pPr>
      <w:r>
        <w:tab/>
        <w:t>...</w:t>
      </w:r>
    </w:p>
    <w:p w:rsidR="00A14D82" w:rsidRDefault="00A14D82" w:rsidP="00A14D82">
      <w:pPr>
        <w:pStyle w:val="Code"/>
      </w:pPr>
      <w:r>
        <w:t>&lt;/AlignmentCurve&gt;</w:t>
      </w:r>
    </w:p>
    <w:p w:rsidR="002A0328" w:rsidRPr="00A14D82" w:rsidRDefault="0020777A" w:rsidP="00667160">
      <w:pPr>
        <w:pStyle w:val="Heading3"/>
      </w:pPr>
      <w:r>
        <w:t>Animation parametrization</w:t>
      </w:r>
    </w:p>
    <w:p w:rsidR="00DB155A" w:rsidRDefault="00DB155A" w:rsidP="00DB155A">
      <w:r>
        <w:rPr>
          <w:i/>
        </w:rPr>
        <w:t>&lt;AnimationParametrization&gt;</w:t>
      </w:r>
      <w:r>
        <w:t xml:space="preserve"> has the following attributes:</w:t>
      </w:r>
    </w:p>
    <w:p w:rsidR="00DB155A" w:rsidRDefault="00DB155A" w:rsidP="00E84605">
      <w:pPr>
        <w:pStyle w:val="ListParagraph"/>
        <w:numPr>
          <w:ilvl w:val="0"/>
          <w:numId w:val="42"/>
        </w:numPr>
      </w:pPr>
      <w:r>
        <w:rPr>
          <w:i/>
        </w:rPr>
        <w:t>numParams</w:t>
      </w:r>
      <w:r>
        <w:t xml:space="preserve"> – </w:t>
      </w:r>
      <w:r>
        <w:rPr>
          <w:i/>
        </w:rPr>
        <w:t>unsigned int</w:t>
      </w:r>
      <w:r>
        <w:t>; number of parameters (</w:t>
      </w:r>
      <w:r>
        <w:rPr>
          <w:i/>
        </w:rPr>
        <w:t>M</w:t>
      </w:r>
      <w:r>
        <w:t>)</w:t>
      </w:r>
    </w:p>
    <w:p w:rsidR="0006522C" w:rsidRDefault="0006522C" w:rsidP="00E84605">
      <w:pPr>
        <w:pStyle w:val="ListParagraph"/>
        <w:numPr>
          <w:ilvl w:val="0"/>
          <w:numId w:val="42"/>
        </w:numPr>
      </w:pPr>
      <w:r>
        <w:rPr>
          <w:i/>
        </w:rPr>
        <w:t>classId</w:t>
      </w:r>
      <w:r>
        <w:t xml:space="preserve"> – </w:t>
      </w:r>
      <w:r>
        <w:rPr>
          <w:i/>
          <w:lang w:val="hr-HR"/>
        </w:rPr>
        <w:t>enum AnimationParamClass</w:t>
      </w:r>
      <w:r>
        <w:rPr>
          <w:lang w:val="hr-HR"/>
        </w:rPr>
        <w:t xml:space="preserve"> (possible values: </w:t>
      </w:r>
      <w:r>
        <w:rPr>
          <w:i/>
          <w:lang w:val="hr-HR"/>
        </w:rPr>
        <w:t>DenseSampling</w:t>
      </w:r>
      <w:r>
        <w:rPr>
          <w:lang w:val="hr-HR"/>
        </w:rPr>
        <w:t>); parametrization class ID</w:t>
      </w:r>
    </w:p>
    <w:p w:rsidR="00DB155A" w:rsidRDefault="00DB155A" w:rsidP="00DB155A">
      <w:r>
        <w:t>It also supports the following children:</w:t>
      </w:r>
    </w:p>
    <w:p w:rsidR="0006522C" w:rsidRPr="0006522C" w:rsidRDefault="0006522C" w:rsidP="00E84605">
      <w:pPr>
        <w:pStyle w:val="ListParagraph"/>
        <w:numPr>
          <w:ilvl w:val="0"/>
          <w:numId w:val="42"/>
        </w:numPr>
      </w:pPr>
      <w:r>
        <w:rPr>
          <w:i/>
        </w:rPr>
        <w:t>&lt;Params&gt;</w:t>
      </w:r>
    </w:p>
    <w:p w:rsidR="00DB155A" w:rsidRDefault="00DB155A" w:rsidP="00E84605">
      <w:pPr>
        <w:pStyle w:val="ListParagraph"/>
        <w:numPr>
          <w:ilvl w:val="0"/>
          <w:numId w:val="42"/>
        </w:numPr>
      </w:pPr>
      <w:r>
        <w:rPr>
          <w:i/>
        </w:rPr>
        <w:t>&lt;DenseSamplingParametrization&gt;</w:t>
      </w:r>
    </w:p>
    <w:p w:rsidR="00DB155A" w:rsidRDefault="00DB155A" w:rsidP="00E84605">
      <w:pPr>
        <w:pStyle w:val="ListParagraph"/>
        <w:numPr>
          <w:ilvl w:val="0"/>
          <w:numId w:val="42"/>
        </w:numPr>
      </w:pPr>
      <w:r>
        <w:rPr>
          <w:i/>
        </w:rPr>
        <w:t>&lt;BaseSamples&gt;</w:t>
      </w:r>
    </w:p>
    <w:p w:rsidR="0006522C" w:rsidRDefault="0006522C" w:rsidP="00DB155A">
      <w:r>
        <w:rPr>
          <w:i/>
        </w:rPr>
        <w:t xml:space="preserve">&lt;Params&gt; </w:t>
      </w:r>
      <w:r>
        <w:t xml:space="preserve">element is mandatory and contains a list of </w:t>
      </w:r>
      <w:r>
        <w:rPr>
          <w:i/>
        </w:rPr>
        <w:t>M</w:t>
      </w:r>
      <w:r>
        <w:t xml:space="preserve"> parameters. Each parameter is specified as </w:t>
      </w:r>
      <w:r>
        <w:rPr>
          <w:i/>
        </w:rPr>
        <w:t>&lt;Param&gt;</w:t>
      </w:r>
      <w:r>
        <w:t xml:space="preserve"> child element, with the following attributes:</w:t>
      </w:r>
    </w:p>
    <w:p w:rsidR="0006522C" w:rsidRPr="0006522C" w:rsidRDefault="0006522C" w:rsidP="00E84605">
      <w:pPr>
        <w:pStyle w:val="ListParagraph"/>
        <w:numPr>
          <w:ilvl w:val="0"/>
          <w:numId w:val="54"/>
        </w:numPr>
      </w:pPr>
      <w:r>
        <w:rPr>
          <w:i/>
        </w:rPr>
        <w:t>name</w:t>
      </w:r>
      <w:r>
        <w:t xml:space="preserve"> – </w:t>
      </w:r>
      <w:r>
        <w:rPr>
          <w:i/>
        </w:rPr>
        <w:t>string</w:t>
      </w:r>
      <w:r>
        <w:t>; name of the parameter</w:t>
      </w:r>
    </w:p>
    <w:p w:rsidR="00A65FF0" w:rsidRDefault="00A65FF0" w:rsidP="00A65FF0">
      <w:r>
        <w:rPr>
          <w:i/>
        </w:rPr>
        <w:t>&lt;BaseSamples&gt;</w:t>
      </w:r>
      <w:r>
        <w:t xml:space="preserve"> element is mandatory and contains a list of </w:t>
      </w:r>
      <w:r>
        <w:rPr>
          <w:i/>
        </w:rPr>
        <w:t>N</w:t>
      </w:r>
      <w:r>
        <w:t xml:space="preserve"> sample parameter values (</w:t>
      </w:r>
      <w:r w:rsidR="006426C6">
        <w:rPr>
          <w:i/>
        </w:rPr>
        <w:t>&lt;</w:t>
      </w:r>
      <w:r>
        <w:rPr>
          <w:i/>
        </w:rPr>
        <w:t>Sample&gt;</w:t>
      </w:r>
      <w:r>
        <w:t xml:space="preserve"> child elements) which correspond to blends where a base animation has weight 1. </w:t>
      </w:r>
      <w:r w:rsidR="006426C6">
        <w:rPr>
          <w:i/>
        </w:rPr>
        <w:t>&lt;</w:t>
      </w:r>
      <w:r>
        <w:rPr>
          <w:i/>
        </w:rPr>
        <w:t>Sample&gt;</w:t>
      </w:r>
      <w:r>
        <w:t xml:space="preserve"> element has the following attributes:</w:t>
      </w:r>
    </w:p>
    <w:p w:rsidR="00A65FF0" w:rsidRDefault="00A65FF0" w:rsidP="00E84605">
      <w:pPr>
        <w:pStyle w:val="ListParagraph"/>
        <w:numPr>
          <w:ilvl w:val="0"/>
          <w:numId w:val="44"/>
        </w:numPr>
      </w:pPr>
      <w:r w:rsidRPr="00A65FF0">
        <w:rPr>
          <w:i/>
        </w:rPr>
        <w:t>paramValues</w:t>
      </w:r>
      <w:r>
        <w:t xml:space="preserve"> – </w:t>
      </w:r>
      <w:r w:rsidRPr="00A65FF0">
        <w:rPr>
          <w:i/>
        </w:rPr>
        <w:t>Vector</w:t>
      </w:r>
      <w:r>
        <w:t xml:space="preserve">, </w:t>
      </w:r>
      <w:r w:rsidRPr="00A65FF0">
        <w:rPr>
          <w:i/>
        </w:rPr>
        <w:t>M</w:t>
      </w:r>
      <w:r>
        <w:t xml:space="preserve">-dimensional, where </w:t>
      </w:r>
      <w:r w:rsidRPr="00A65FF0">
        <w:rPr>
          <w:i/>
        </w:rPr>
        <w:t>M</w:t>
      </w:r>
      <w:r>
        <w:t xml:space="preserve"> is the number of parameters</w:t>
      </w:r>
    </w:p>
    <w:p w:rsidR="00DB155A" w:rsidRDefault="00DB155A" w:rsidP="00DB155A">
      <w:r>
        <w:t xml:space="preserve">Depending on </w:t>
      </w:r>
      <w:r w:rsidRPr="00C32DF5">
        <w:rPr>
          <w:i/>
        </w:rPr>
        <w:t>classId</w:t>
      </w:r>
      <w:r>
        <w:t xml:space="preserve"> attribute, e</w:t>
      </w:r>
      <w:r w:rsidRPr="00C32DF5">
        <w:t>xactly</w:t>
      </w:r>
      <w:r>
        <w:t xml:space="preserve"> one of the following children must be </w:t>
      </w:r>
      <w:r w:rsidR="0006522C">
        <w:t xml:space="preserve">defined in </w:t>
      </w:r>
      <w:r w:rsidR="0006522C">
        <w:rPr>
          <w:i/>
        </w:rPr>
        <w:t>&lt;AnimationParametrization&gt;</w:t>
      </w:r>
      <w:r>
        <w:t>:</w:t>
      </w:r>
    </w:p>
    <w:p w:rsidR="00DB155A" w:rsidRDefault="00DB155A" w:rsidP="00E84605">
      <w:pPr>
        <w:pStyle w:val="ListParagraph"/>
        <w:numPr>
          <w:ilvl w:val="0"/>
          <w:numId w:val="43"/>
        </w:numPr>
      </w:pPr>
      <w:r w:rsidRPr="00C32DF5">
        <w:rPr>
          <w:i/>
        </w:rPr>
        <w:t>&lt;Dense</w:t>
      </w:r>
      <w:r>
        <w:rPr>
          <w:i/>
        </w:rPr>
        <w:t>Sampling</w:t>
      </w:r>
      <w:r w:rsidRPr="00C32DF5">
        <w:rPr>
          <w:i/>
        </w:rPr>
        <w:t>Parametrization&gt;</w:t>
      </w:r>
      <w:r>
        <w:t xml:space="preserve"> – used when the parameter space is densely-sampled</w:t>
      </w:r>
    </w:p>
    <w:p w:rsidR="00DB155A" w:rsidRDefault="00DB155A" w:rsidP="00DB155A">
      <w:r>
        <w:rPr>
          <w:i/>
        </w:rPr>
        <w:t>&lt;DenseSamplingParametrization&gt;</w:t>
      </w:r>
      <w:r>
        <w:t xml:space="preserve"> does not have any attributes, but has one child element, </w:t>
      </w:r>
      <w:r>
        <w:rPr>
          <w:i/>
        </w:rPr>
        <w:t>&lt;Samples&gt;</w:t>
      </w:r>
      <w:r>
        <w:t xml:space="preserve">, which specifies a list of sample parameter value sets and their corresponding blend weights. Each set of sample parameter values is specified as a </w:t>
      </w:r>
      <w:r>
        <w:rPr>
          <w:i/>
        </w:rPr>
        <w:t>&lt;Sample&gt;</w:t>
      </w:r>
      <w:r>
        <w:t xml:space="preserve"> element (child of </w:t>
      </w:r>
      <w:r>
        <w:rPr>
          <w:i/>
        </w:rPr>
        <w:t>&lt;Samples&gt;</w:t>
      </w:r>
      <w:r>
        <w:t>), with the following attributes:</w:t>
      </w:r>
    </w:p>
    <w:p w:rsidR="00DB155A" w:rsidRDefault="00DB155A" w:rsidP="00E84605">
      <w:pPr>
        <w:pStyle w:val="ListParagraph"/>
        <w:numPr>
          <w:ilvl w:val="0"/>
          <w:numId w:val="43"/>
        </w:numPr>
      </w:pPr>
      <w:r>
        <w:rPr>
          <w:i/>
        </w:rPr>
        <w:lastRenderedPageBreak/>
        <w:t>paramValues</w:t>
      </w:r>
      <w:r>
        <w:t xml:space="preserve"> – </w:t>
      </w:r>
      <w:r>
        <w:rPr>
          <w:i/>
        </w:rPr>
        <w:t>Vector</w:t>
      </w:r>
      <w:r>
        <w:t xml:space="preserve">, </w:t>
      </w:r>
      <w:r>
        <w:rPr>
          <w:i/>
        </w:rPr>
        <w:t>M</w:t>
      </w:r>
      <w:r>
        <w:t xml:space="preserve">-dimensional, where </w:t>
      </w:r>
      <w:r>
        <w:rPr>
          <w:i/>
        </w:rPr>
        <w:t>M</w:t>
      </w:r>
      <w:r>
        <w:t xml:space="preserve"> is the number of parameters</w:t>
      </w:r>
    </w:p>
    <w:p w:rsidR="00F976B8" w:rsidRDefault="00DB155A" w:rsidP="00E84605">
      <w:pPr>
        <w:pStyle w:val="ListParagraph"/>
        <w:numPr>
          <w:ilvl w:val="0"/>
          <w:numId w:val="43"/>
        </w:numPr>
      </w:pPr>
      <w:r>
        <w:rPr>
          <w:i/>
        </w:rPr>
        <w:t>weights</w:t>
      </w:r>
      <w:r>
        <w:t xml:space="preserve"> – </w:t>
      </w:r>
      <w:r>
        <w:rPr>
          <w:i/>
        </w:rPr>
        <w:t>Vector</w:t>
      </w:r>
      <w:r>
        <w:t xml:space="preserve">, </w:t>
      </w:r>
      <w:r>
        <w:rPr>
          <w:i/>
        </w:rPr>
        <w:t>N</w:t>
      </w:r>
      <w:r>
        <w:t xml:space="preserve">-dimensional, where </w:t>
      </w:r>
      <w:r>
        <w:rPr>
          <w:i/>
        </w:rPr>
        <w:t>N</w:t>
      </w:r>
      <w:r>
        <w:t xml:space="preserve"> is the number of </w:t>
      </w:r>
      <w:r w:rsidR="0020777A">
        <w:t>base animations</w:t>
      </w:r>
    </w:p>
    <w:p w:rsidR="00F976B8" w:rsidRDefault="00F976B8" w:rsidP="00F976B8">
      <w:pPr>
        <w:pStyle w:val="Code"/>
      </w:pPr>
      <w:r>
        <w:t>&lt;AnimationParametrization numParams="2"</w:t>
      </w:r>
      <w:r w:rsidR="0006522C">
        <w:t xml:space="preserve"> classId="DenseSampling"</w:t>
      </w:r>
      <w:r>
        <w:t>&gt;</w:t>
      </w:r>
    </w:p>
    <w:p w:rsidR="0006522C" w:rsidRDefault="0006522C" w:rsidP="00F976B8">
      <w:pPr>
        <w:pStyle w:val="Code"/>
      </w:pPr>
      <w:r>
        <w:tab/>
        <w:t>&lt;Params&gt;</w:t>
      </w:r>
    </w:p>
    <w:p w:rsidR="0006522C" w:rsidRDefault="0006522C" w:rsidP="00F976B8">
      <w:pPr>
        <w:pStyle w:val="Code"/>
      </w:pPr>
      <w:r>
        <w:tab/>
      </w:r>
      <w:r>
        <w:tab/>
        <w:t>&lt;Param name="direction" /&gt;</w:t>
      </w:r>
    </w:p>
    <w:p w:rsidR="0006522C" w:rsidRDefault="0006522C" w:rsidP="00F976B8">
      <w:pPr>
        <w:pStyle w:val="Code"/>
      </w:pPr>
      <w:r>
        <w:tab/>
      </w:r>
      <w:r>
        <w:tab/>
        <w:t>&lt;Param name="speed" /&gt;</w:t>
      </w:r>
    </w:p>
    <w:p w:rsidR="0006522C" w:rsidRDefault="0006522C" w:rsidP="00F976B8">
      <w:pPr>
        <w:pStyle w:val="Code"/>
      </w:pPr>
      <w:r>
        <w:tab/>
        <w:t>&lt;/Params&gt;</w:t>
      </w:r>
    </w:p>
    <w:p w:rsidR="0086240E" w:rsidRDefault="0086240E" w:rsidP="0086240E">
      <w:pPr>
        <w:pStyle w:val="Code"/>
        <w:ind w:firstLine="720"/>
      </w:pPr>
      <w:r>
        <w:t>&lt;BaseSamples&gt;</w:t>
      </w:r>
    </w:p>
    <w:p w:rsidR="0086240E" w:rsidRDefault="00824443" w:rsidP="0086240E">
      <w:pPr>
        <w:pStyle w:val="Code"/>
      </w:pPr>
      <w:r>
        <w:tab/>
      </w:r>
      <w:r>
        <w:tab/>
        <w:t>&lt;</w:t>
      </w:r>
      <w:r w:rsidR="0086240E">
        <w:t>Sample paramValues="0 0.98" /&gt;</w:t>
      </w:r>
    </w:p>
    <w:p w:rsidR="0086240E" w:rsidRDefault="0086240E" w:rsidP="0086240E">
      <w:pPr>
        <w:pStyle w:val="Code"/>
      </w:pPr>
      <w:r>
        <w:tab/>
      </w:r>
      <w:r>
        <w:tab/>
        <w:t>...</w:t>
      </w:r>
    </w:p>
    <w:p w:rsidR="0086240E" w:rsidRDefault="0086240E" w:rsidP="0086240E">
      <w:pPr>
        <w:pStyle w:val="Code"/>
      </w:pPr>
      <w:r>
        <w:tab/>
        <w:t>&lt;/BaseSamples&gt;</w:t>
      </w:r>
    </w:p>
    <w:p w:rsidR="00F976B8" w:rsidRDefault="00F976B8" w:rsidP="00F976B8">
      <w:pPr>
        <w:pStyle w:val="Code"/>
      </w:pPr>
      <w:r>
        <w:tab/>
        <w:t>&lt;DenseSamplingParametrization&gt;</w:t>
      </w:r>
    </w:p>
    <w:p w:rsidR="00F976B8" w:rsidRDefault="00F976B8" w:rsidP="00F976B8">
      <w:pPr>
        <w:pStyle w:val="Code"/>
      </w:pPr>
      <w:r>
        <w:tab/>
      </w:r>
      <w:r>
        <w:tab/>
        <w:t>&lt;Samples&gt;</w:t>
      </w:r>
    </w:p>
    <w:p w:rsidR="00332A81" w:rsidRDefault="00F976B8" w:rsidP="00F976B8">
      <w:pPr>
        <w:pStyle w:val="Code"/>
      </w:pPr>
      <w:r>
        <w:tab/>
      </w:r>
      <w:r>
        <w:tab/>
      </w:r>
      <w:r>
        <w:tab/>
      </w:r>
      <w:r w:rsidR="00332A81">
        <w:t>&lt;Sample paramValues="0.03 0.98"</w:t>
      </w:r>
    </w:p>
    <w:p w:rsidR="00F976B8" w:rsidRDefault="00F976B8" w:rsidP="00332A81">
      <w:pPr>
        <w:pStyle w:val="Code"/>
        <w:ind w:left="2880" w:firstLine="720"/>
      </w:pPr>
      <w:r>
        <w:t>weights="0.97 0.02 0.01 0 0" /&gt;</w:t>
      </w:r>
    </w:p>
    <w:p w:rsidR="00332A81" w:rsidRDefault="00F976B8" w:rsidP="00F976B8">
      <w:pPr>
        <w:pStyle w:val="Code"/>
      </w:pPr>
      <w:r>
        <w:tab/>
      </w:r>
      <w:r>
        <w:tab/>
      </w:r>
      <w:r>
        <w:tab/>
      </w:r>
      <w:r w:rsidR="00332A81">
        <w:t>&lt;Sample paramValues="0.10 0.97"</w:t>
      </w:r>
    </w:p>
    <w:p w:rsidR="00F976B8" w:rsidRDefault="00F976B8" w:rsidP="00332A81">
      <w:pPr>
        <w:pStyle w:val="Code"/>
        <w:ind w:left="2880" w:firstLine="720"/>
      </w:pPr>
      <w:r>
        <w:t>weights="0.91 0.04 0.05 0 0" /&gt;</w:t>
      </w:r>
    </w:p>
    <w:p w:rsidR="00F976B8" w:rsidRDefault="00F976B8" w:rsidP="00F976B8">
      <w:pPr>
        <w:pStyle w:val="Code"/>
      </w:pPr>
      <w:r>
        <w:tab/>
      </w:r>
      <w:r>
        <w:tab/>
      </w:r>
      <w:r>
        <w:tab/>
        <w:t>...</w:t>
      </w:r>
    </w:p>
    <w:p w:rsidR="00F976B8" w:rsidRDefault="00F976B8" w:rsidP="00F976B8">
      <w:pPr>
        <w:pStyle w:val="Code"/>
      </w:pPr>
      <w:r>
        <w:tab/>
      </w:r>
      <w:r>
        <w:tab/>
        <w:t>&lt;/Samples&gt;</w:t>
      </w:r>
    </w:p>
    <w:p w:rsidR="00F976B8" w:rsidRDefault="00F976B8" w:rsidP="0086240E">
      <w:pPr>
        <w:pStyle w:val="Code"/>
      </w:pPr>
      <w:r>
        <w:tab/>
        <w:t>&lt;/DenseSamplingParametrization&gt;</w:t>
      </w:r>
    </w:p>
    <w:p w:rsidR="008960C6" w:rsidRDefault="00F976B8" w:rsidP="0052797D">
      <w:pPr>
        <w:pStyle w:val="Code"/>
      </w:pPr>
      <w:r>
        <w:t>&lt;/AnimationParametrization&gt;</w:t>
      </w:r>
    </w:p>
    <w:p w:rsidR="000B51C4" w:rsidRDefault="000B51C4" w:rsidP="008C4D8F">
      <w:pPr>
        <w:pStyle w:val="Heading2"/>
        <w:rPr>
          <w:lang w:val="hr-HR"/>
        </w:rPr>
      </w:pPr>
      <w:r>
        <w:rPr>
          <w:lang w:val="hr-HR"/>
        </w:rPr>
        <w:t>Animation Binary</w:t>
      </w:r>
    </w:p>
    <w:p w:rsidR="000B51C4" w:rsidRDefault="00667160" w:rsidP="000B51C4">
      <w:pPr>
        <w:rPr>
          <w:lang w:val="hr-HR"/>
        </w:rPr>
      </w:pPr>
      <w:r>
        <w:rPr>
          <w:lang w:val="hr-HR"/>
        </w:rPr>
        <w:t>ZHA can also be</w:t>
      </w:r>
      <w:r w:rsidR="000B51C4">
        <w:rPr>
          <w:lang w:val="hr-HR"/>
        </w:rPr>
        <w:t xml:space="preserve"> binary files which store sets of animation data and annotations.</w:t>
      </w:r>
    </w:p>
    <w:p w:rsidR="000B51C4" w:rsidRDefault="000B51C4" w:rsidP="000B51C4">
      <w:pPr>
        <w:rPr>
          <w:lang w:val="hr-HR"/>
        </w:rPr>
      </w:pPr>
      <w:r>
        <w:rPr>
          <w:lang w:val="hr-HR"/>
        </w:rPr>
        <w:t xml:space="preserve">Data in </w:t>
      </w:r>
      <w:r w:rsidR="00667160">
        <w:rPr>
          <w:lang w:val="hr-HR"/>
        </w:rPr>
        <w:t>ZHA binary</w:t>
      </w:r>
      <w:r>
        <w:rPr>
          <w:lang w:val="hr-HR"/>
        </w:rPr>
        <w:t xml:space="preserve"> files is organized into chunks. The following types of chunks are supported:</w:t>
      </w:r>
    </w:p>
    <w:p w:rsidR="000B51C4" w:rsidRDefault="000B51C4" w:rsidP="000B51C4">
      <w:pPr>
        <w:pStyle w:val="Code"/>
      </w:pPr>
      <w:r>
        <w:t xml:space="preserve">enum </w:t>
      </w:r>
      <w:r w:rsidR="00611315">
        <w:t>ZHA</w:t>
      </w:r>
      <w:r>
        <w:t>ChunkType</w:t>
      </w:r>
    </w:p>
    <w:p w:rsidR="000B51C4" w:rsidRDefault="000B51C4" w:rsidP="000B51C4">
      <w:pPr>
        <w:pStyle w:val="Code"/>
      </w:pPr>
      <w:r>
        <w:t>{</w:t>
      </w:r>
    </w:p>
    <w:p w:rsidR="000B51C4" w:rsidRDefault="000B51C4" w:rsidP="000B51C4">
      <w:pPr>
        <w:pStyle w:val="Code"/>
      </w:pPr>
      <w:r>
        <w:tab/>
      </w:r>
      <w:r w:rsidR="00611315">
        <w:t>ZHA</w:t>
      </w:r>
      <w:r>
        <w:t>Chunk_Header,</w:t>
      </w:r>
    </w:p>
    <w:p w:rsidR="000B51C4" w:rsidRDefault="000B51C4" w:rsidP="000B51C4">
      <w:pPr>
        <w:pStyle w:val="Code"/>
      </w:pPr>
      <w:r>
        <w:tab/>
      </w:r>
      <w:r w:rsidR="00611315">
        <w:t>ZHA</w:t>
      </w:r>
      <w:r>
        <w:t>Chunk_AnimationSet,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Chunk_Animation,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</w:t>
      </w:r>
      <w:r w:rsidR="00130591">
        <w:t>Bone</w:t>
      </w:r>
      <w:r w:rsidR="000B51C4">
        <w:t>Track,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Chunk_MeshTrack,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Chunk_TransformKeyFrame,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Chunk_MorphKeyFrame,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Chunk_Annotation,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Chunk_TransitionAnnotation,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Chunk_ParamTransitionAnnotation,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Chunk_PlantConstraintAnnotation,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Chunk_SimEventAnnotation,</w:t>
      </w:r>
    </w:p>
    <w:p w:rsidR="000B51C4" w:rsidRDefault="00611315" w:rsidP="000B51C4">
      <w:pPr>
        <w:pStyle w:val="Code"/>
        <w:ind w:firstLine="720"/>
      </w:pPr>
      <w:r>
        <w:lastRenderedPageBreak/>
        <w:t>ZHA</w:t>
      </w:r>
      <w:r w:rsidR="000B51C4">
        <w:t>Chunk_GesturePhaseAnnotation,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Chunk_AnimationSpace,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Chunk_TimewarpCurve,</w:t>
      </w:r>
    </w:p>
    <w:p w:rsidR="000B51C4" w:rsidRDefault="00611315" w:rsidP="00B307F1">
      <w:pPr>
        <w:pStyle w:val="Code"/>
        <w:ind w:firstLine="720"/>
      </w:pPr>
      <w:r>
        <w:t>ZHA</w:t>
      </w:r>
      <w:r w:rsidR="000B51C4">
        <w:t>Chunk_AlignmentCurve,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Chunk_AnimationParametrization,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Chunk_Param,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Chunk_Sample,</w:t>
      </w:r>
    </w:p>
    <w:p w:rsidR="000B51C4" w:rsidRDefault="00611315" w:rsidP="000B51C4">
      <w:pPr>
        <w:pStyle w:val="Code"/>
        <w:ind w:firstLine="720"/>
      </w:pPr>
      <w:r>
        <w:t>ZHA</w:t>
      </w:r>
      <w:r w:rsidR="000B51C4">
        <w:t>Chunk_DenseSamplingParametrization</w:t>
      </w:r>
    </w:p>
    <w:p w:rsidR="000B51C4" w:rsidRDefault="000B51C4" w:rsidP="000B51C4">
      <w:pPr>
        <w:pStyle w:val="Code"/>
      </w:pPr>
      <w:r>
        <w:t>};</w:t>
      </w:r>
    </w:p>
    <w:p w:rsidR="000B51C4" w:rsidRDefault="000B51C4" w:rsidP="000B51C4">
      <w:r>
        <w:t>A chunk begins with the following header:</w:t>
      </w:r>
    </w:p>
    <w:p w:rsidR="000B51C4" w:rsidRDefault="000B51C4" w:rsidP="000B51C4">
      <w:pPr>
        <w:pStyle w:val="Code"/>
      </w:pPr>
      <w:r>
        <w:t>struct ChunkHeader</w:t>
      </w:r>
    </w:p>
    <w:p w:rsidR="000B51C4" w:rsidRDefault="000B51C4" w:rsidP="000B51C4">
      <w:pPr>
        <w:pStyle w:val="Code"/>
      </w:pPr>
      <w:r>
        <w:t>{</w:t>
      </w:r>
    </w:p>
    <w:p w:rsidR="000B51C4" w:rsidRDefault="000B51C4" w:rsidP="000B51C4">
      <w:pPr>
        <w:pStyle w:val="Code"/>
      </w:pPr>
      <w:r>
        <w:tab/>
        <w:t>unsigned short type; ///&lt; Chunk type.</w:t>
      </w:r>
    </w:p>
    <w:p w:rsidR="000B51C4" w:rsidRDefault="000B51C4" w:rsidP="000B51C4">
      <w:pPr>
        <w:pStyle w:val="Code"/>
      </w:pPr>
      <w:r>
        <w:tab/>
        <w:t>unsigned long size; ///&lt; Chunk size (in bytes).</w:t>
      </w:r>
    </w:p>
    <w:p w:rsidR="000B51C4" w:rsidRDefault="000B51C4" w:rsidP="000B51C4">
      <w:pPr>
        <w:pStyle w:val="Code"/>
      </w:pPr>
      <w:r>
        <w:t>};</w:t>
      </w:r>
    </w:p>
    <w:p w:rsidR="000B51C4" w:rsidRPr="000B51C4" w:rsidRDefault="000B51C4" w:rsidP="000B51C4">
      <w:pPr>
        <w:rPr>
          <w:lang w:val="hr-HR"/>
        </w:rPr>
      </w:pPr>
      <w:r>
        <w:t>The header is followed by a block of chunk data, the size of which is given in the header. Data can include primitive types (integers, floats…), arrays of primitive types, strings or other chunks.</w:t>
      </w:r>
    </w:p>
    <w:p w:rsidR="00D50E73" w:rsidRDefault="004B2508" w:rsidP="008C4D8F">
      <w:pPr>
        <w:pStyle w:val="Heading1"/>
        <w:rPr>
          <w:lang w:val="hr-HR"/>
        </w:rPr>
      </w:pPr>
      <w:r>
        <w:rPr>
          <w:lang w:val="hr-HR"/>
        </w:rPr>
        <w:lastRenderedPageBreak/>
        <w:t xml:space="preserve">Animation Tree </w:t>
      </w:r>
      <w:r w:rsidR="00D50E73">
        <w:rPr>
          <w:lang w:val="hr-HR"/>
        </w:rPr>
        <w:t>(</w:t>
      </w:r>
      <w:r w:rsidR="00D50E73" w:rsidRPr="00D50E73">
        <w:rPr>
          <w:i/>
          <w:lang w:val="hr-HR"/>
        </w:rPr>
        <w:t>.</w:t>
      </w:r>
      <w:r w:rsidR="002F2BD2">
        <w:rPr>
          <w:i/>
          <w:lang w:val="hr-HR"/>
        </w:rPr>
        <w:t>zh</w:t>
      </w:r>
      <w:r>
        <w:rPr>
          <w:i/>
          <w:lang w:val="hr-HR"/>
        </w:rPr>
        <w:t>t</w:t>
      </w:r>
      <w:r w:rsidR="00D50E73">
        <w:rPr>
          <w:lang w:val="hr-HR"/>
        </w:rPr>
        <w:t>)</w:t>
      </w:r>
    </w:p>
    <w:p w:rsidR="00A54E09" w:rsidRDefault="002F2BD2" w:rsidP="00A54E09">
      <w:pPr>
        <w:rPr>
          <w:lang w:val="hr-HR"/>
        </w:rPr>
      </w:pPr>
      <w:r>
        <w:rPr>
          <w:lang w:val="hr-HR"/>
        </w:rPr>
        <w:t>ZHT</w:t>
      </w:r>
      <w:r w:rsidR="00231E7A">
        <w:rPr>
          <w:lang w:val="hr-HR"/>
        </w:rPr>
        <w:t xml:space="preserve"> files are XML files which store animation trees.</w:t>
      </w:r>
    </w:p>
    <w:p w:rsidR="000F5D47" w:rsidRDefault="000F5D47" w:rsidP="002F2BD2">
      <w:pPr>
        <w:pStyle w:val="Heading2"/>
        <w:rPr>
          <w:lang w:val="hr-HR"/>
        </w:rPr>
      </w:pPr>
      <w:r>
        <w:rPr>
          <w:lang w:val="hr-HR"/>
        </w:rPr>
        <w:t>The root element</w:t>
      </w:r>
    </w:p>
    <w:p w:rsidR="000F5D47" w:rsidRDefault="000F5D47" w:rsidP="000F5D47">
      <w:pPr>
        <w:rPr>
          <w:lang w:val="hr-HR"/>
        </w:rPr>
      </w:pPr>
      <w:r>
        <w:rPr>
          <w:lang w:val="hr-HR"/>
        </w:rPr>
        <w:t xml:space="preserve">The root element of a </w:t>
      </w:r>
      <w:r w:rsidR="00611315">
        <w:rPr>
          <w:lang w:val="hr-HR"/>
        </w:rPr>
        <w:t>ZHT</w:t>
      </w:r>
      <w:r>
        <w:rPr>
          <w:lang w:val="hr-HR"/>
        </w:rPr>
        <w:t xml:space="preserve"> file is </w:t>
      </w:r>
      <w:r>
        <w:rPr>
          <w:i/>
          <w:lang w:val="hr-HR"/>
        </w:rPr>
        <w:t>&lt;AnimationTree&gt;</w:t>
      </w:r>
      <w:r>
        <w:rPr>
          <w:lang w:val="hr-HR"/>
        </w:rPr>
        <w:t>. It has the following attributes:</w:t>
      </w:r>
    </w:p>
    <w:p w:rsidR="00E16654" w:rsidRPr="00E16654" w:rsidRDefault="00E16654" w:rsidP="00E84605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version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file format version; can be 1.0</w:t>
      </w:r>
    </w:p>
    <w:p w:rsidR="000F5D47" w:rsidRPr="000F5D47" w:rsidRDefault="000F5D47" w:rsidP="00E84605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id</w:t>
      </w:r>
      <w:r>
        <w:t xml:space="preserve"> – </w:t>
      </w:r>
      <w:r>
        <w:rPr>
          <w:i/>
        </w:rPr>
        <w:t>unsigned long</w:t>
      </w:r>
      <w:r>
        <w:t>; ID of the the animation tree</w:t>
      </w:r>
    </w:p>
    <w:p w:rsidR="0000537B" w:rsidRDefault="000F5D47" w:rsidP="009A7086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name of the animation tree</w:t>
      </w:r>
    </w:p>
    <w:p w:rsidR="009A7086" w:rsidRDefault="009A7086" w:rsidP="009A7086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rootId</w:t>
      </w:r>
      <w:r>
        <w:rPr>
          <w:lang w:val="hr-HR"/>
        </w:rPr>
        <w:t xml:space="preserve"> – </w:t>
      </w:r>
      <w:r>
        <w:rPr>
          <w:i/>
          <w:lang w:val="hr-HR"/>
        </w:rPr>
        <w:t>unsigned short</w:t>
      </w:r>
      <w:r w:rsidR="00B95117">
        <w:rPr>
          <w:lang w:val="hr-HR"/>
        </w:rPr>
        <w:t>; (optional)</w:t>
      </w:r>
      <w:r>
        <w:rPr>
          <w:lang w:val="hr-HR"/>
        </w:rPr>
        <w:t xml:space="preserve"> ID of the root node</w:t>
      </w:r>
    </w:p>
    <w:p w:rsidR="00D008B5" w:rsidRDefault="00D008B5" w:rsidP="009A7086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firstId</w:t>
      </w:r>
      <w:r>
        <w:rPr>
          <w:lang w:val="hr-HR"/>
        </w:rPr>
        <w:t xml:space="preserve"> – </w:t>
      </w:r>
      <w:r>
        <w:rPr>
          <w:i/>
          <w:lang w:val="hr-HR"/>
        </w:rPr>
        <w:t>unsigned short</w:t>
      </w:r>
      <w:r>
        <w:rPr>
          <w:lang w:val="hr-HR"/>
        </w:rPr>
        <w:t>; (optional) ID of the first bone controller</w:t>
      </w:r>
    </w:p>
    <w:p w:rsidR="009A7086" w:rsidRPr="009A7086" w:rsidRDefault="009A7086" w:rsidP="009A7086">
      <w:pPr>
        <w:pStyle w:val="ListParagraph"/>
        <w:numPr>
          <w:ilvl w:val="0"/>
          <w:numId w:val="34"/>
        </w:numPr>
        <w:rPr>
          <w:lang w:val="hr-HR"/>
        </w:rPr>
      </w:pPr>
      <w:r>
        <w:rPr>
          <w:i/>
          <w:lang w:val="hr-HR"/>
        </w:rPr>
        <w:t>applyMover</w:t>
      </w:r>
      <w:r>
        <w:rPr>
          <w:lang w:val="hr-HR"/>
        </w:rPr>
        <w:t xml:space="preserve"> – </w:t>
      </w:r>
      <w:r>
        <w:rPr>
          <w:i/>
          <w:lang w:val="hr-HR"/>
        </w:rPr>
        <w:t>bool</w:t>
      </w:r>
      <w:r w:rsidR="00B95117">
        <w:rPr>
          <w:lang w:val="hr-HR"/>
        </w:rPr>
        <w:t xml:space="preserve">; (optional) </w:t>
      </w:r>
      <w:r>
        <w:rPr>
          <w:lang w:val="hr-HR"/>
        </w:rPr>
        <w:t>if false, anim. mover is applied directly if present, otherwise animations are realigned</w:t>
      </w:r>
    </w:p>
    <w:p w:rsidR="000F5D47" w:rsidRDefault="000F5D47" w:rsidP="000F5D47">
      <w:pPr>
        <w:pStyle w:val="Code"/>
      </w:pPr>
      <w:r>
        <w:t>&lt;AnimationTree</w:t>
      </w:r>
      <w:r w:rsidR="000F22F1">
        <w:t xml:space="preserve"> version="1.0"</w:t>
      </w:r>
      <w:r w:rsidR="009706C9">
        <w:t xml:space="preserve"> id="6" name="</w:t>
      </w:r>
      <w:r w:rsidR="009A7086">
        <w:t>AT_Ninja</w:t>
      </w:r>
      <w:r w:rsidR="009706C9">
        <w:t>"</w:t>
      </w:r>
      <w:r w:rsidR="009A7086">
        <w:t xml:space="preserve"> applyMover=“true“</w:t>
      </w:r>
      <w:r>
        <w:t>&gt;</w:t>
      </w:r>
    </w:p>
    <w:p w:rsidR="000F5D47" w:rsidRDefault="000F5D47" w:rsidP="000F5D47">
      <w:pPr>
        <w:pStyle w:val="Code"/>
      </w:pPr>
      <w:r>
        <w:tab/>
        <w:t>...</w:t>
      </w:r>
    </w:p>
    <w:p w:rsidR="000F5D47" w:rsidRDefault="000F5D47" w:rsidP="000F5D47">
      <w:pPr>
        <w:pStyle w:val="Code"/>
      </w:pPr>
      <w:r>
        <w:t>&lt;/AnimationTree&gt;</w:t>
      </w:r>
    </w:p>
    <w:p w:rsidR="009772D2" w:rsidRDefault="009772D2" w:rsidP="009772D2">
      <w:r>
        <w:t>The root element has the following children (up to one of each):</w:t>
      </w:r>
    </w:p>
    <w:p w:rsidR="009772D2" w:rsidRDefault="009772D2" w:rsidP="00E84605">
      <w:pPr>
        <w:pStyle w:val="ListParagraph"/>
        <w:numPr>
          <w:ilvl w:val="0"/>
          <w:numId w:val="36"/>
        </w:numPr>
      </w:pPr>
      <w:r w:rsidRPr="00A6029B">
        <w:rPr>
          <w:i/>
        </w:rPr>
        <w:t>&lt;</w:t>
      </w:r>
      <w:r>
        <w:rPr>
          <w:i/>
        </w:rPr>
        <w:t>Nodes</w:t>
      </w:r>
      <w:r w:rsidRPr="00A6029B">
        <w:rPr>
          <w:i/>
        </w:rPr>
        <w:t>&gt;</w:t>
      </w:r>
      <w:r>
        <w:t xml:space="preserve"> – </w:t>
      </w:r>
      <w:r w:rsidR="00B95117">
        <w:t>(optional)</w:t>
      </w:r>
      <w:r w:rsidR="00A77F91">
        <w:t xml:space="preserve"> </w:t>
      </w:r>
      <w:r>
        <w:t>specifies a hierarchy of animation nodes</w:t>
      </w:r>
    </w:p>
    <w:p w:rsidR="009772D2" w:rsidRDefault="009772D2" w:rsidP="00E84605">
      <w:pPr>
        <w:pStyle w:val="ListParagraph"/>
        <w:numPr>
          <w:ilvl w:val="0"/>
          <w:numId w:val="36"/>
        </w:numPr>
      </w:pPr>
      <w:r w:rsidRPr="009772D2">
        <w:rPr>
          <w:i/>
        </w:rPr>
        <w:t>&lt;</w:t>
      </w:r>
      <w:r w:rsidR="00130591">
        <w:rPr>
          <w:i/>
        </w:rPr>
        <w:t>Bone</w:t>
      </w:r>
      <w:r>
        <w:rPr>
          <w:i/>
        </w:rPr>
        <w:t>Controllers</w:t>
      </w:r>
      <w:r w:rsidRPr="009772D2">
        <w:rPr>
          <w:i/>
        </w:rPr>
        <w:t>&gt;</w:t>
      </w:r>
      <w:r>
        <w:t xml:space="preserve"> – </w:t>
      </w:r>
      <w:r w:rsidR="00B95117">
        <w:t>(optional)</w:t>
      </w:r>
      <w:r w:rsidR="00A77F91">
        <w:t xml:space="preserve"> </w:t>
      </w:r>
      <w:r>
        <w:t xml:space="preserve">specifies a chain of </w:t>
      </w:r>
      <w:r w:rsidR="00130591">
        <w:t>bone</w:t>
      </w:r>
      <w:r>
        <w:t xml:space="preserve"> controllers</w:t>
      </w:r>
    </w:p>
    <w:p w:rsidR="000F5D47" w:rsidRDefault="009772D2" w:rsidP="002F2BD2">
      <w:pPr>
        <w:pStyle w:val="Heading2"/>
        <w:rPr>
          <w:lang w:val="hr-HR"/>
        </w:rPr>
      </w:pPr>
      <w:r>
        <w:rPr>
          <w:lang w:val="hr-HR"/>
        </w:rPr>
        <w:t>Animation nodes</w:t>
      </w:r>
    </w:p>
    <w:p w:rsidR="009772D2" w:rsidRDefault="00A77F91" w:rsidP="009772D2">
      <w:pPr>
        <w:rPr>
          <w:lang w:val="hr-HR"/>
        </w:rPr>
      </w:pPr>
      <w:r>
        <w:rPr>
          <w:lang w:val="hr-HR"/>
        </w:rPr>
        <w:t xml:space="preserve">Animation nodes are specified as </w:t>
      </w:r>
      <w:r>
        <w:rPr>
          <w:i/>
          <w:lang w:val="hr-HR"/>
        </w:rPr>
        <w:t>&lt;Node&gt;</w:t>
      </w:r>
      <w:r>
        <w:rPr>
          <w:lang w:val="hr-HR"/>
        </w:rPr>
        <w:t xml:space="preserve"> elements. Each </w:t>
      </w:r>
      <w:r>
        <w:rPr>
          <w:i/>
          <w:lang w:val="hr-HR"/>
        </w:rPr>
        <w:t>&lt;Node&gt;</w:t>
      </w:r>
      <w:r>
        <w:rPr>
          <w:lang w:val="hr-HR"/>
        </w:rPr>
        <w:t xml:space="preserve"> has the following attributes:</w:t>
      </w:r>
    </w:p>
    <w:p w:rsidR="00A77F91" w:rsidRDefault="00A77F91" w:rsidP="00E84605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classId</w:t>
      </w:r>
      <w:r>
        <w:rPr>
          <w:lang w:val="hr-HR"/>
        </w:rPr>
        <w:t xml:space="preserve"> – </w:t>
      </w:r>
      <w:r>
        <w:rPr>
          <w:i/>
          <w:lang w:val="hr-HR"/>
        </w:rPr>
        <w:t>unsigned long</w:t>
      </w:r>
      <w:r>
        <w:rPr>
          <w:lang w:val="hr-HR"/>
        </w:rPr>
        <w:t>; ID of the animation node class</w:t>
      </w:r>
    </w:p>
    <w:p w:rsidR="00A77F91" w:rsidRDefault="00A77F91" w:rsidP="00E84605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 w:rsidR="00BD61D3">
        <w:rPr>
          <w:i/>
          <w:lang w:val="hr-HR"/>
        </w:rPr>
        <w:t>unsigned short</w:t>
      </w:r>
      <w:r>
        <w:rPr>
          <w:lang w:val="hr-HR"/>
        </w:rPr>
        <w:t>; ID of the animation node</w:t>
      </w:r>
    </w:p>
    <w:p w:rsidR="00A77F91" w:rsidRPr="00060CE6" w:rsidRDefault="00A77F91" w:rsidP="00E84605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name of the animation node</w:t>
      </w:r>
    </w:p>
    <w:p w:rsidR="0003251A" w:rsidRDefault="0003251A" w:rsidP="00A77F91">
      <w:r w:rsidRPr="00A6029B">
        <w:rPr>
          <w:i/>
        </w:rPr>
        <w:t>&lt;</w:t>
      </w:r>
      <w:r>
        <w:rPr>
          <w:i/>
        </w:rPr>
        <w:t>Nodes</w:t>
      </w:r>
      <w:r w:rsidRPr="00A6029B">
        <w:rPr>
          <w:i/>
        </w:rPr>
        <w:t>&gt;</w:t>
      </w:r>
      <w:r>
        <w:t xml:space="preserve"> element can have</w:t>
      </w:r>
      <w:r w:rsidR="001F417E">
        <w:t xml:space="preserve"> zero or more</w:t>
      </w:r>
      <w:r>
        <w:t xml:space="preserve"> </w:t>
      </w:r>
      <w:r>
        <w:rPr>
          <w:i/>
        </w:rPr>
        <w:t>&lt;Node&gt;</w:t>
      </w:r>
      <w:r>
        <w:t xml:space="preserve"> child</w:t>
      </w:r>
      <w:r w:rsidR="001F417E">
        <w:t>ren, one of which is the</w:t>
      </w:r>
      <w:r>
        <w:t xml:space="preserve"> root animation node.</w:t>
      </w:r>
    </w:p>
    <w:p w:rsidR="00A77F91" w:rsidRDefault="0003251A" w:rsidP="00A77F91">
      <w:r>
        <w:rPr>
          <w:i/>
        </w:rPr>
        <w:t>&lt;Node&gt;</w:t>
      </w:r>
      <w:r>
        <w:t xml:space="preserve"> element</w:t>
      </w:r>
      <w:r w:rsidR="00A77F91">
        <w:t xml:space="preserve"> supports the following child elements:</w:t>
      </w:r>
    </w:p>
    <w:p w:rsidR="00A77F91" w:rsidRDefault="001F417E" w:rsidP="00E84605">
      <w:pPr>
        <w:pStyle w:val="ListParagraph"/>
        <w:numPr>
          <w:ilvl w:val="0"/>
          <w:numId w:val="38"/>
        </w:numPr>
      </w:pPr>
      <w:r>
        <w:rPr>
          <w:i/>
        </w:rPr>
        <w:t>&lt;Parameters&gt;</w:t>
      </w:r>
      <w:r w:rsidR="00A77F91">
        <w:t xml:space="preserve"> –specifies </w:t>
      </w:r>
      <w:r>
        <w:t>node parameters, such as play state,</w:t>
      </w:r>
      <w:r w:rsidR="00A77F91">
        <w:t xml:space="preserve"> </w:t>
      </w:r>
      <w:r w:rsidR="00130591">
        <w:t>bone</w:t>
      </w:r>
      <w:r w:rsidR="00A77F91">
        <w:t xml:space="preserve"> mask</w:t>
      </w:r>
      <w:r>
        <w:t xml:space="preserve"> etc.</w:t>
      </w:r>
    </w:p>
    <w:p w:rsidR="00A77F91" w:rsidRDefault="00A77F91" w:rsidP="00E84605">
      <w:pPr>
        <w:pStyle w:val="ListParagraph"/>
        <w:numPr>
          <w:ilvl w:val="0"/>
          <w:numId w:val="38"/>
        </w:numPr>
      </w:pPr>
      <w:r>
        <w:rPr>
          <w:i/>
        </w:rPr>
        <w:t>&lt;Children&gt;</w:t>
      </w:r>
      <w:r>
        <w:t xml:space="preserve"> – </w:t>
      </w:r>
      <w:r w:rsidR="00D008B5">
        <w:t>(</w:t>
      </w:r>
      <w:r>
        <w:t>optional</w:t>
      </w:r>
      <w:r w:rsidR="00D008B5">
        <w:t>)</w:t>
      </w:r>
      <w:r>
        <w:t xml:space="preserve"> specifies a list of child animation nodes</w:t>
      </w:r>
      <w:r w:rsidR="0003251A">
        <w:t xml:space="preserve"> (</w:t>
      </w:r>
      <w:r w:rsidR="0003251A">
        <w:rPr>
          <w:i/>
        </w:rPr>
        <w:t>&lt;Node&gt;</w:t>
      </w:r>
      <w:r w:rsidR="0003251A">
        <w:t xml:space="preserve"> elements)</w:t>
      </w:r>
    </w:p>
    <w:p w:rsidR="001F417E" w:rsidRDefault="001F417E" w:rsidP="001F417E">
      <w:r>
        <w:rPr>
          <w:i/>
        </w:rPr>
        <w:t>&lt;Children&gt;</w:t>
      </w:r>
      <w:r>
        <w:t xml:space="preserve"> element can have any number of </w:t>
      </w:r>
      <w:r>
        <w:rPr>
          <w:i/>
        </w:rPr>
        <w:t>&lt;Node&gt;</w:t>
      </w:r>
      <w:r>
        <w:t xml:space="preserve"> elements as children.</w:t>
      </w:r>
    </w:p>
    <w:p w:rsidR="001F417E" w:rsidRDefault="001F417E" w:rsidP="001F417E">
      <w:r>
        <w:rPr>
          <w:i/>
        </w:rPr>
        <w:t>&lt;Parameters&gt;</w:t>
      </w:r>
      <w:r>
        <w:t xml:space="preserve"> can have zero or more of the following children:</w:t>
      </w:r>
    </w:p>
    <w:p w:rsidR="00A77F91" w:rsidRDefault="001F417E" w:rsidP="001F417E">
      <w:pPr>
        <w:pStyle w:val="ListParagraph"/>
        <w:numPr>
          <w:ilvl w:val="0"/>
          <w:numId w:val="106"/>
        </w:numPr>
      </w:pPr>
      <w:r>
        <w:rPr>
          <w:i/>
        </w:rPr>
        <w:t>&lt;Parameter&gt;</w:t>
      </w:r>
      <w:r>
        <w:t xml:space="preserve"> – specifies a single node parameter</w:t>
      </w:r>
    </w:p>
    <w:p w:rsidR="001F417E" w:rsidRDefault="001F417E" w:rsidP="001F417E">
      <w:r>
        <w:rPr>
          <w:i/>
        </w:rPr>
        <w:t>&lt;Parameter&gt;</w:t>
      </w:r>
      <w:r>
        <w:t xml:space="preserve"> element specifies the following attributes:</w:t>
      </w:r>
    </w:p>
    <w:p w:rsidR="001F417E" w:rsidRDefault="001F417E" w:rsidP="006D4ED0">
      <w:pPr>
        <w:pStyle w:val="ListParagraph"/>
        <w:numPr>
          <w:ilvl w:val="0"/>
          <w:numId w:val="106"/>
        </w:numPr>
      </w:pPr>
      <w:r>
        <w:rPr>
          <w:i/>
        </w:rPr>
        <w:lastRenderedPageBreak/>
        <w:t>name</w:t>
      </w:r>
      <w:r>
        <w:t xml:space="preserve"> – </w:t>
      </w:r>
      <w:r>
        <w:rPr>
          <w:i/>
        </w:rPr>
        <w:t>string</w:t>
      </w:r>
      <w:r>
        <w:t>, parameter name</w:t>
      </w:r>
    </w:p>
    <w:p w:rsidR="001F417E" w:rsidRPr="001F417E" w:rsidRDefault="006D4ED0" w:rsidP="0066775D">
      <w:r>
        <w:t xml:space="preserve">Content of </w:t>
      </w:r>
      <w:r>
        <w:rPr>
          <w:i/>
        </w:rPr>
        <w:t xml:space="preserve">&lt;Parameter&gt; </w:t>
      </w:r>
      <w:r>
        <w:t>element depends on parameter name (different parameters have different content). Parameter set depends on node class – a node can have all the parameters of its superclass nodes + a set of its own parameters.</w:t>
      </w:r>
    </w:p>
    <w:p w:rsidR="00060CE6" w:rsidRDefault="00060CE6" w:rsidP="00060CE6">
      <w:pPr>
        <w:pStyle w:val="Code"/>
      </w:pPr>
      <w:r>
        <w:t>&lt;Node classId="2" id="17" name="</w:t>
      </w:r>
      <w:r w:rsidR="001F417E">
        <w:t>Walk</w:t>
      </w:r>
      <w:r>
        <w:t>Forward"&gt;</w:t>
      </w:r>
    </w:p>
    <w:p w:rsidR="00060CE6" w:rsidRDefault="00060CE6" w:rsidP="00060CE6">
      <w:pPr>
        <w:pStyle w:val="Code"/>
      </w:pPr>
      <w:r>
        <w:tab/>
        <w:t>&lt;</w:t>
      </w:r>
      <w:r w:rsidR="001F417E">
        <w:t>Parameters</w:t>
      </w:r>
      <w:r>
        <w:t>&gt;</w:t>
      </w:r>
    </w:p>
    <w:p w:rsidR="001F417E" w:rsidRDefault="001F417E" w:rsidP="00060CE6">
      <w:pPr>
        <w:pStyle w:val="Code"/>
      </w:pPr>
      <w:r>
        <w:tab/>
      </w:r>
      <w:r>
        <w:tab/>
      </w:r>
      <w:r w:rsidR="006D4ED0">
        <w:t>&lt;Parameter name=“</w:t>
      </w:r>
      <w:r w:rsidR="004510D4">
        <w:t>mainChild</w:t>
      </w:r>
      <w:r w:rsidR="00BD1F82">
        <w:t>Id</w:t>
      </w:r>
      <w:r w:rsidR="006D4ED0">
        <w:t>“&gt;</w:t>
      </w:r>
    </w:p>
    <w:p w:rsidR="006D4ED0" w:rsidRDefault="006D4ED0" w:rsidP="00060CE6">
      <w:pPr>
        <w:pStyle w:val="Code"/>
      </w:pPr>
      <w:r>
        <w:tab/>
      </w:r>
      <w:r>
        <w:tab/>
      </w:r>
      <w:r>
        <w:tab/>
        <w:t>...</w:t>
      </w:r>
    </w:p>
    <w:p w:rsidR="006D4ED0" w:rsidRDefault="006D4ED0" w:rsidP="00060CE6">
      <w:pPr>
        <w:pStyle w:val="Code"/>
      </w:pPr>
      <w:r>
        <w:tab/>
      </w:r>
      <w:r>
        <w:tab/>
        <w:t>&lt;/Parameter&gt;</w:t>
      </w:r>
    </w:p>
    <w:p w:rsidR="006D4ED0" w:rsidRDefault="006D4ED0" w:rsidP="00060CE6">
      <w:pPr>
        <w:pStyle w:val="Code"/>
      </w:pPr>
      <w:r>
        <w:tab/>
      </w:r>
      <w:r>
        <w:tab/>
        <w:t>...</w:t>
      </w:r>
    </w:p>
    <w:p w:rsidR="001F417E" w:rsidRDefault="001F417E" w:rsidP="00060CE6">
      <w:pPr>
        <w:pStyle w:val="Code"/>
      </w:pPr>
      <w:r>
        <w:tab/>
        <w:t>&lt;/Parameters&gt;</w:t>
      </w:r>
    </w:p>
    <w:p w:rsidR="00060CE6" w:rsidRDefault="00060CE6" w:rsidP="00060CE6">
      <w:pPr>
        <w:pStyle w:val="Code"/>
      </w:pPr>
      <w:r>
        <w:tab/>
        <w:t>&lt;Children&gt;</w:t>
      </w:r>
    </w:p>
    <w:p w:rsidR="00060CE6" w:rsidRDefault="00060CE6" w:rsidP="00060CE6">
      <w:pPr>
        <w:pStyle w:val="Code"/>
      </w:pPr>
      <w:r>
        <w:tab/>
      </w:r>
      <w:r>
        <w:tab/>
        <w:t>&lt;Node classId="1" id="22" name="WalkStraight"&gt;</w:t>
      </w:r>
    </w:p>
    <w:p w:rsidR="00060CE6" w:rsidRDefault="00060CE6" w:rsidP="00060CE6">
      <w:pPr>
        <w:pStyle w:val="Code"/>
      </w:pPr>
      <w:r>
        <w:tab/>
      </w:r>
      <w:r>
        <w:tab/>
      </w:r>
      <w:r>
        <w:tab/>
        <w:t>...</w:t>
      </w:r>
    </w:p>
    <w:p w:rsidR="00060CE6" w:rsidRDefault="00060CE6" w:rsidP="00060CE6">
      <w:pPr>
        <w:pStyle w:val="Code"/>
      </w:pPr>
      <w:r>
        <w:tab/>
      </w:r>
      <w:r>
        <w:tab/>
        <w:t>&lt;/Node&gt;</w:t>
      </w:r>
    </w:p>
    <w:p w:rsidR="00060CE6" w:rsidRDefault="00060CE6" w:rsidP="00060CE6">
      <w:pPr>
        <w:pStyle w:val="Code"/>
      </w:pPr>
      <w:r>
        <w:tab/>
      </w:r>
      <w:r>
        <w:tab/>
        <w:t>...</w:t>
      </w:r>
    </w:p>
    <w:p w:rsidR="00060CE6" w:rsidRDefault="00060CE6" w:rsidP="00060CE6">
      <w:pPr>
        <w:pStyle w:val="Code"/>
      </w:pPr>
      <w:r>
        <w:tab/>
        <w:t>&lt;/Children&gt;</w:t>
      </w:r>
    </w:p>
    <w:p w:rsidR="00060CE6" w:rsidRPr="0003251A" w:rsidRDefault="00060CE6" w:rsidP="00060CE6">
      <w:pPr>
        <w:pStyle w:val="Code"/>
      </w:pPr>
      <w:r>
        <w:t>&lt;/Node&gt;</w:t>
      </w:r>
    </w:p>
    <w:p w:rsidR="0003251A" w:rsidRDefault="004510D4" w:rsidP="002F2BD2">
      <w:pPr>
        <w:pStyle w:val="Heading3"/>
      </w:pPr>
      <w:r>
        <w:t>AnimationNode</w:t>
      </w:r>
    </w:p>
    <w:p w:rsidR="0003251A" w:rsidRDefault="004510D4" w:rsidP="0003251A">
      <w:r>
        <w:t xml:space="preserve">Nodes of class </w:t>
      </w:r>
      <w:r w:rsidRPr="004510D4">
        <w:rPr>
          <w:i/>
        </w:rPr>
        <w:t>AnimationNode</w:t>
      </w:r>
      <w:r>
        <w:t xml:space="preserve"> have the following parameters (see animation tree spec. for explanations)</w:t>
      </w:r>
      <w:r w:rsidR="0003251A">
        <w:t>:</w:t>
      </w:r>
    </w:p>
    <w:p w:rsidR="004510D4" w:rsidRPr="004510D4" w:rsidRDefault="004510D4" w:rsidP="00E84605">
      <w:pPr>
        <w:pStyle w:val="ListParagraph"/>
        <w:numPr>
          <w:ilvl w:val="0"/>
          <w:numId w:val="39"/>
        </w:numPr>
      </w:pPr>
      <w:r w:rsidRPr="004510D4">
        <w:rPr>
          <w:i/>
        </w:rPr>
        <w:t>mainChild</w:t>
      </w:r>
      <w:r w:rsidR="008827E3">
        <w:rPr>
          <w:i/>
        </w:rPr>
        <w:t>Id</w:t>
      </w:r>
      <w:r w:rsidR="0003251A">
        <w:t xml:space="preserve"> – </w:t>
      </w:r>
      <w:r w:rsidR="00BD61D3" w:rsidRPr="004510D4">
        <w:rPr>
          <w:i/>
        </w:rPr>
        <w:t>unsigned short</w:t>
      </w:r>
    </w:p>
    <w:p w:rsidR="004510D4" w:rsidRDefault="004510D4" w:rsidP="00E84605">
      <w:pPr>
        <w:pStyle w:val="ListParagraph"/>
        <w:numPr>
          <w:ilvl w:val="0"/>
          <w:numId w:val="39"/>
        </w:numPr>
      </w:pPr>
      <w:r w:rsidRPr="004510D4">
        <w:rPr>
          <w:i/>
        </w:rPr>
        <w:t>playing</w:t>
      </w:r>
      <w:r>
        <w:t xml:space="preserve"> – </w:t>
      </w:r>
      <w:r w:rsidRPr="004510D4">
        <w:rPr>
          <w:i/>
        </w:rPr>
        <w:t>bool</w:t>
      </w:r>
    </w:p>
    <w:p w:rsidR="004510D4" w:rsidRPr="004510D4" w:rsidRDefault="004510D4" w:rsidP="00E84605">
      <w:pPr>
        <w:pStyle w:val="ListParagraph"/>
        <w:numPr>
          <w:ilvl w:val="0"/>
          <w:numId w:val="39"/>
        </w:numPr>
      </w:pPr>
      <w:r>
        <w:rPr>
          <w:i/>
        </w:rPr>
        <w:t>paused</w:t>
      </w:r>
      <w:r>
        <w:t xml:space="preserve"> – </w:t>
      </w:r>
      <w:r>
        <w:rPr>
          <w:i/>
        </w:rPr>
        <w:t>bool</w:t>
      </w:r>
    </w:p>
    <w:p w:rsidR="004510D4" w:rsidRPr="004510D4" w:rsidRDefault="004510D4" w:rsidP="00E84605">
      <w:pPr>
        <w:pStyle w:val="ListParagraph"/>
        <w:numPr>
          <w:ilvl w:val="0"/>
          <w:numId w:val="39"/>
        </w:numPr>
      </w:pPr>
      <w:r>
        <w:rPr>
          <w:i/>
        </w:rPr>
        <w:t>playTime</w:t>
      </w:r>
      <w:r>
        <w:t xml:space="preserve"> – </w:t>
      </w:r>
      <w:r>
        <w:rPr>
          <w:i/>
        </w:rPr>
        <w:t>float</w:t>
      </w:r>
    </w:p>
    <w:p w:rsidR="004510D4" w:rsidRPr="004510D4" w:rsidRDefault="004510D4" w:rsidP="00E84605">
      <w:pPr>
        <w:pStyle w:val="ListParagraph"/>
        <w:numPr>
          <w:ilvl w:val="0"/>
          <w:numId w:val="39"/>
        </w:numPr>
      </w:pPr>
      <w:r>
        <w:rPr>
          <w:i/>
        </w:rPr>
        <w:t>normalizedPlayTime</w:t>
      </w:r>
      <w:r>
        <w:t xml:space="preserve"> – </w:t>
      </w:r>
      <w:r>
        <w:rPr>
          <w:i/>
        </w:rPr>
        <w:t>float</w:t>
      </w:r>
      <w:r>
        <w:t xml:space="preserve"> (constrained to 0-1 range)</w:t>
      </w:r>
    </w:p>
    <w:p w:rsidR="004510D4" w:rsidRPr="004510D4" w:rsidRDefault="004510D4" w:rsidP="00E84605">
      <w:pPr>
        <w:pStyle w:val="ListParagraph"/>
        <w:numPr>
          <w:ilvl w:val="0"/>
          <w:numId w:val="39"/>
        </w:numPr>
      </w:pPr>
      <w:r>
        <w:rPr>
          <w:i/>
        </w:rPr>
        <w:t>playRate</w:t>
      </w:r>
      <w:r>
        <w:t xml:space="preserve"> – </w:t>
      </w:r>
      <w:r>
        <w:rPr>
          <w:i/>
        </w:rPr>
        <w:t>float</w:t>
      </w:r>
    </w:p>
    <w:p w:rsidR="00F34358" w:rsidRPr="004510D4" w:rsidRDefault="00F34358" w:rsidP="00E84605">
      <w:pPr>
        <w:pStyle w:val="ListParagraph"/>
        <w:numPr>
          <w:ilvl w:val="0"/>
          <w:numId w:val="39"/>
        </w:numPr>
      </w:pPr>
      <w:r>
        <w:rPr>
          <w:i/>
        </w:rPr>
        <w:t>annotationsEnabled</w:t>
      </w:r>
      <w:r>
        <w:t xml:space="preserve"> –</w:t>
      </w:r>
      <w:r w:rsidR="004510D4">
        <w:t xml:space="preserve"> </w:t>
      </w:r>
      <w:r>
        <w:rPr>
          <w:i/>
        </w:rPr>
        <w:t>bool</w:t>
      </w:r>
    </w:p>
    <w:p w:rsidR="004510D4" w:rsidRDefault="004510D4" w:rsidP="00E84605">
      <w:pPr>
        <w:pStyle w:val="ListParagraph"/>
        <w:numPr>
          <w:ilvl w:val="0"/>
          <w:numId w:val="39"/>
        </w:numPr>
      </w:pPr>
      <w:r>
        <w:rPr>
          <w:i/>
        </w:rPr>
        <w:t>origin</w:t>
      </w:r>
      <w:r>
        <w:t xml:space="preserve"> – </w:t>
      </w:r>
      <w:r>
        <w:rPr>
          <w:i/>
        </w:rPr>
        <w:t>Vector3</w:t>
      </w:r>
      <w:r>
        <w:t xml:space="preserve"> (position x-z, orientation y)</w:t>
      </w:r>
    </w:p>
    <w:p w:rsidR="004510D4" w:rsidRDefault="004510D4" w:rsidP="004510D4">
      <w:pPr>
        <w:pStyle w:val="ListParagraph"/>
        <w:numPr>
          <w:ilvl w:val="0"/>
          <w:numId w:val="39"/>
        </w:numPr>
      </w:pPr>
      <w:r>
        <w:rPr>
          <w:i/>
        </w:rPr>
        <w:t>boneMask</w:t>
      </w:r>
      <w:r>
        <w:t xml:space="preserve"> – </w:t>
      </w:r>
      <w:r>
        <w:rPr>
          <w:i/>
        </w:rPr>
        <w:t>unsigned short array</w:t>
      </w:r>
    </w:p>
    <w:p w:rsidR="00DF69FD" w:rsidRDefault="00DF69FD" w:rsidP="002F2BD2">
      <w:pPr>
        <w:pStyle w:val="Heading3"/>
      </w:pPr>
      <w:r>
        <w:t>AnimationMixer</w:t>
      </w:r>
    </w:p>
    <w:p w:rsidR="00DF69FD" w:rsidRPr="00DF69FD" w:rsidRDefault="004510D4" w:rsidP="004510D4">
      <w:r>
        <w:t xml:space="preserve">Nodes of class </w:t>
      </w:r>
      <w:r>
        <w:rPr>
          <w:i/>
        </w:rPr>
        <w:t>AnimationMixer</w:t>
      </w:r>
      <w:r>
        <w:t xml:space="preserve"> have the following additional parameters (see animation tree spec. for explanations):</w:t>
      </w:r>
    </w:p>
    <w:p w:rsidR="004510D4" w:rsidRDefault="004510D4" w:rsidP="002F2BD2">
      <w:pPr>
        <w:pStyle w:val="Heading3"/>
      </w:pPr>
      <w:r>
        <w:t>AnimationSampler</w:t>
      </w:r>
    </w:p>
    <w:p w:rsidR="004510D4" w:rsidRDefault="004510D4" w:rsidP="004510D4">
      <w:r>
        <w:t xml:space="preserve">Nodes of class </w:t>
      </w:r>
      <w:r w:rsidRPr="004510D4">
        <w:rPr>
          <w:i/>
        </w:rPr>
        <w:t>Animation</w:t>
      </w:r>
      <w:r>
        <w:rPr>
          <w:i/>
        </w:rPr>
        <w:t>Sampler</w:t>
      </w:r>
      <w:r>
        <w:t xml:space="preserve"> have the following additional parameters (see animation tree spec. for explanations):</w:t>
      </w:r>
    </w:p>
    <w:p w:rsidR="004510D4" w:rsidRPr="004510D4" w:rsidRDefault="004510D4" w:rsidP="004510D4">
      <w:pPr>
        <w:pStyle w:val="ListParagraph"/>
        <w:numPr>
          <w:ilvl w:val="0"/>
          <w:numId w:val="39"/>
        </w:numPr>
      </w:pPr>
      <w:r>
        <w:rPr>
          <w:i/>
        </w:rPr>
        <w:t>animationSetId</w:t>
      </w:r>
      <w:r>
        <w:t xml:space="preserve"> – </w:t>
      </w:r>
      <w:r>
        <w:rPr>
          <w:i/>
        </w:rPr>
        <w:t>unsigned long</w:t>
      </w:r>
    </w:p>
    <w:p w:rsidR="004510D4" w:rsidRPr="004510D4" w:rsidRDefault="004510D4" w:rsidP="004510D4">
      <w:pPr>
        <w:pStyle w:val="ListParagraph"/>
        <w:numPr>
          <w:ilvl w:val="0"/>
          <w:numId w:val="39"/>
        </w:numPr>
      </w:pPr>
      <w:r>
        <w:rPr>
          <w:i/>
        </w:rPr>
        <w:t>animationId</w:t>
      </w:r>
      <w:r>
        <w:t xml:space="preserve"> – </w:t>
      </w:r>
      <w:r>
        <w:rPr>
          <w:i/>
        </w:rPr>
        <w:t>unsigned short</w:t>
      </w:r>
    </w:p>
    <w:p w:rsidR="0003251A" w:rsidRDefault="00A46342" w:rsidP="002F2BD2">
      <w:pPr>
        <w:pStyle w:val="Heading3"/>
      </w:pPr>
      <w:r>
        <w:lastRenderedPageBreak/>
        <w:t>AnimationBlender</w:t>
      </w:r>
    </w:p>
    <w:p w:rsidR="004510D4" w:rsidRDefault="004510D4" w:rsidP="004510D4">
      <w:r>
        <w:t xml:space="preserve">Nodes of class </w:t>
      </w:r>
      <w:r w:rsidRPr="004510D4">
        <w:rPr>
          <w:i/>
        </w:rPr>
        <w:t>Animation</w:t>
      </w:r>
      <w:r>
        <w:rPr>
          <w:i/>
        </w:rPr>
        <w:t>Blender</w:t>
      </w:r>
      <w:r>
        <w:t xml:space="preserve"> have the following additional parameters (see animation tree spec. for explanations):</w:t>
      </w:r>
    </w:p>
    <w:p w:rsidR="004510D4" w:rsidRPr="003353AC" w:rsidRDefault="003353AC" w:rsidP="004510D4">
      <w:pPr>
        <w:pStyle w:val="ListParagraph"/>
        <w:numPr>
          <w:ilvl w:val="0"/>
          <w:numId w:val="39"/>
        </w:numPr>
      </w:pPr>
      <w:r>
        <w:rPr>
          <w:i/>
        </w:rPr>
        <w:t>weights</w:t>
      </w:r>
      <w:r w:rsidRPr="003353AC">
        <w:t xml:space="preserve"> – </w:t>
      </w:r>
      <w:r>
        <w:rPr>
          <w:i/>
        </w:rPr>
        <w:t>float array</w:t>
      </w:r>
    </w:p>
    <w:p w:rsidR="003353AC" w:rsidRPr="004510D4" w:rsidRDefault="003353AC" w:rsidP="004510D4">
      <w:pPr>
        <w:pStyle w:val="ListParagraph"/>
        <w:numPr>
          <w:ilvl w:val="0"/>
          <w:numId w:val="39"/>
        </w:numPr>
      </w:pPr>
      <w:r>
        <w:rPr>
          <w:i/>
        </w:rPr>
        <w:t>params</w:t>
      </w:r>
      <w:r w:rsidRPr="003353AC">
        <w:t xml:space="preserve"> – </w:t>
      </w:r>
      <w:r w:rsidR="00BB6911">
        <w:rPr>
          <w:i/>
        </w:rPr>
        <w:t>Vector</w:t>
      </w:r>
    </w:p>
    <w:p w:rsidR="004510D4" w:rsidRPr="004510D4" w:rsidRDefault="004510D4" w:rsidP="004510D4">
      <w:pPr>
        <w:pStyle w:val="ListParagraph"/>
        <w:numPr>
          <w:ilvl w:val="0"/>
          <w:numId w:val="39"/>
        </w:numPr>
      </w:pPr>
      <w:r>
        <w:rPr>
          <w:i/>
        </w:rPr>
        <w:t>animationSetId</w:t>
      </w:r>
      <w:r>
        <w:t xml:space="preserve"> – </w:t>
      </w:r>
      <w:r>
        <w:rPr>
          <w:i/>
        </w:rPr>
        <w:t>unsigned long</w:t>
      </w:r>
    </w:p>
    <w:p w:rsidR="00A46342" w:rsidRPr="004510D4" w:rsidRDefault="004510D4" w:rsidP="004510D4">
      <w:pPr>
        <w:pStyle w:val="ListParagraph"/>
        <w:numPr>
          <w:ilvl w:val="0"/>
          <w:numId w:val="39"/>
        </w:numPr>
      </w:pPr>
      <w:r w:rsidRPr="004510D4">
        <w:rPr>
          <w:i/>
        </w:rPr>
        <w:t>animationSpaceId</w:t>
      </w:r>
      <w:r>
        <w:t xml:space="preserve"> – </w:t>
      </w:r>
      <w:r w:rsidRPr="004510D4">
        <w:rPr>
          <w:i/>
        </w:rPr>
        <w:t>unsigned short</w:t>
      </w:r>
    </w:p>
    <w:p w:rsidR="004510D4" w:rsidRPr="003353AC" w:rsidRDefault="003353AC" w:rsidP="004510D4">
      <w:pPr>
        <w:pStyle w:val="ListParagraph"/>
        <w:numPr>
          <w:ilvl w:val="0"/>
          <w:numId w:val="39"/>
        </w:numPr>
      </w:pPr>
      <w:r>
        <w:rPr>
          <w:i/>
        </w:rPr>
        <w:t>useBlendCurves</w:t>
      </w:r>
      <w:r>
        <w:t xml:space="preserve"> – </w:t>
      </w:r>
      <w:r>
        <w:rPr>
          <w:i/>
        </w:rPr>
        <w:t>bool</w:t>
      </w:r>
    </w:p>
    <w:p w:rsidR="003353AC" w:rsidRPr="003353AC" w:rsidRDefault="003353AC" w:rsidP="004510D4">
      <w:pPr>
        <w:pStyle w:val="ListParagraph"/>
        <w:numPr>
          <w:ilvl w:val="0"/>
          <w:numId w:val="39"/>
        </w:numPr>
      </w:pPr>
      <w:r>
        <w:rPr>
          <w:i/>
        </w:rPr>
        <w:t>useBlendCurves</w:t>
      </w:r>
      <w:r>
        <w:t xml:space="preserve"> – </w:t>
      </w:r>
      <w:r>
        <w:rPr>
          <w:i/>
        </w:rPr>
        <w:t>bool</w:t>
      </w:r>
    </w:p>
    <w:p w:rsidR="00CF0980" w:rsidRPr="009F129D" w:rsidRDefault="003353AC" w:rsidP="003C1B63">
      <w:pPr>
        <w:pStyle w:val="ListParagraph"/>
        <w:numPr>
          <w:ilvl w:val="0"/>
          <w:numId w:val="39"/>
        </w:numPr>
      </w:pPr>
      <w:r>
        <w:rPr>
          <w:i/>
        </w:rPr>
        <w:t>plantConstrControllers</w:t>
      </w:r>
      <w:r>
        <w:t xml:space="preserve"> – </w:t>
      </w:r>
      <w:r>
        <w:rPr>
          <w:i/>
        </w:rPr>
        <w:t>unsigned short-unsigned short map</w:t>
      </w:r>
    </w:p>
    <w:p w:rsidR="00795096" w:rsidRDefault="00795096" w:rsidP="002F2BD2">
      <w:pPr>
        <w:pStyle w:val="Heading3"/>
      </w:pPr>
      <w:r>
        <w:t>AnimationTransitionBlender</w:t>
      </w:r>
    </w:p>
    <w:p w:rsidR="005E0B26" w:rsidRDefault="00BB6911" w:rsidP="00BB6911">
      <w:r>
        <w:t xml:space="preserve">Nodes of class </w:t>
      </w:r>
      <w:r w:rsidRPr="004510D4">
        <w:rPr>
          <w:i/>
        </w:rPr>
        <w:t>Animation</w:t>
      </w:r>
      <w:r>
        <w:rPr>
          <w:i/>
        </w:rPr>
        <w:t>TransitionBlender</w:t>
      </w:r>
      <w:r>
        <w:t xml:space="preserve"> have the following additional parameters (see animation tree spec. for explanations):</w:t>
      </w:r>
    </w:p>
    <w:p w:rsidR="00BB6911" w:rsidRDefault="00BB6911" w:rsidP="00BB6911">
      <w:pPr>
        <w:pStyle w:val="ListParagraph"/>
        <w:numPr>
          <w:ilvl w:val="0"/>
          <w:numId w:val="107"/>
        </w:numPr>
      </w:pPr>
      <w:r>
        <w:rPr>
          <w:i/>
        </w:rPr>
        <w:t>transitionQueue</w:t>
      </w:r>
      <w:r>
        <w:t xml:space="preserve"> – 0 or more </w:t>
      </w:r>
      <w:r>
        <w:rPr>
          <w:i/>
        </w:rPr>
        <w:t>&lt;Transition&gt;</w:t>
      </w:r>
      <w:r>
        <w:t xml:space="preserve"> elements</w:t>
      </w:r>
    </w:p>
    <w:p w:rsidR="00BB6911" w:rsidRPr="00BB6911" w:rsidRDefault="00BB6911" w:rsidP="00BB6911">
      <w:pPr>
        <w:pStyle w:val="ListParagraph"/>
        <w:numPr>
          <w:ilvl w:val="0"/>
          <w:numId w:val="107"/>
        </w:numPr>
      </w:pPr>
      <w:r>
        <w:rPr>
          <w:i/>
        </w:rPr>
        <w:t>defaultTransitionLength</w:t>
      </w:r>
      <w:r>
        <w:t xml:space="preserve"> – </w:t>
      </w:r>
      <w:r>
        <w:rPr>
          <w:i/>
        </w:rPr>
        <w:t>float</w:t>
      </w:r>
    </w:p>
    <w:p w:rsidR="00BB6911" w:rsidRPr="00BB6911" w:rsidRDefault="00BB6911" w:rsidP="00BB6911">
      <w:pPr>
        <w:pStyle w:val="ListParagraph"/>
        <w:numPr>
          <w:ilvl w:val="0"/>
          <w:numId w:val="107"/>
        </w:numPr>
      </w:pPr>
      <w:r>
        <w:rPr>
          <w:i/>
        </w:rPr>
        <w:t>defaultNode</w:t>
      </w:r>
      <w:r>
        <w:t xml:space="preserve"> – </w:t>
      </w:r>
      <w:r>
        <w:rPr>
          <w:i/>
        </w:rPr>
        <w:t>unsigned short</w:t>
      </w:r>
    </w:p>
    <w:p w:rsidR="00BB6911" w:rsidRDefault="00BB6911" w:rsidP="00BB6911">
      <w:r>
        <w:rPr>
          <w:i/>
        </w:rPr>
        <w:t>&lt;Transition&gt;</w:t>
      </w:r>
      <w:r>
        <w:t xml:space="preserve"> element has the following attributes:</w:t>
      </w:r>
    </w:p>
    <w:p w:rsidR="00BB6911" w:rsidRPr="00BB6911" w:rsidRDefault="00BB6911" w:rsidP="00BB6911">
      <w:pPr>
        <w:pStyle w:val="ListParagraph"/>
        <w:numPr>
          <w:ilvl w:val="0"/>
          <w:numId w:val="48"/>
        </w:numPr>
      </w:pPr>
      <w:r>
        <w:rPr>
          <w:i/>
        </w:rPr>
        <w:t>startTime</w:t>
      </w:r>
      <w:r>
        <w:t xml:space="preserve"> – </w:t>
      </w:r>
      <w:r>
        <w:rPr>
          <w:i/>
        </w:rPr>
        <w:t>float</w:t>
      </w:r>
      <w:r>
        <w:t>; transition start time</w:t>
      </w:r>
    </w:p>
    <w:p w:rsidR="00BB6911" w:rsidRDefault="00BB6911" w:rsidP="00BB6911">
      <w:pPr>
        <w:pStyle w:val="ListParagraph"/>
        <w:numPr>
          <w:ilvl w:val="0"/>
          <w:numId w:val="48"/>
        </w:numPr>
      </w:pPr>
      <w:r>
        <w:rPr>
          <w:i/>
        </w:rPr>
        <w:t>endTime</w:t>
      </w:r>
      <w:r>
        <w:t xml:space="preserve"> – </w:t>
      </w:r>
      <w:r>
        <w:rPr>
          <w:i/>
        </w:rPr>
        <w:t>float</w:t>
      </w:r>
      <w:r>
        <w:t>; transition end time</w:t>
      </w:r>
    </w:p>
    <w:p w:rsidR="00BB6911" w:rsidRDefault="00BB6911" w:rsidP="00BB6911">
      <w:pPr>
        <w:pStyle w:val="ListParagraph"/>
        <w:numPr>
          <w:ilvl w:val="0"/>
          <w:numId w:val="48"/>
        </w:numPr>
      </w:pPr>
      <w:r>
        <w:rPr>
          <w:i/>
        </w:rPr>
        <w:t>targetTime</w:t>
      </w:r>
      <w:r>
        <w:t xml:space="preserve"> – </w:t>
      </w:r>
      <w:r>
        <w:rPr>
          <w:i/>
        </w:rPr>
        <w:t>float</w:t>
      </w:r>
      <w:r>
        <w:t>; transition start time in target node</w:t>
      </w:r>
    </w:p>
    <w:p w:rsidR="00BB6911" w:rsidRDefault="00BB6911" w:rsidP="00BB6911">
      <w:pPr>
        <w:pStyle w:val="ListParagraph"/>
        <w:numPr>
          <w:ilvl w:val="0"/>
          <w:numId w:val="48"/>
        </w:numPr>
      </w:pPr>
      <w:r>
        <w:rPr>
          <w:i/>
        </w:rPr>
        <w:t>targetNode</w:t>
      </w:r>
      <w:r>
        <w:t xml:space="preserve"> – </w:t>
      </w:r>
      <w:r>
        <w:rPr>
          <w:i/>
        </w:rPr>
        <w:t>unsigned short</w:t>
      </w:r>
      <w:r>
        <w:t>; ID of the transition target node</w:t>
      </w:r>
    </w:p>
    <w:p w:rsidR="00BB6911" w:rsidRPr="00032F18" w:rsidRDefault="00BB6911" w:rsidP="00BB6911">
      <w:pPr>
        <w:pStyle w:val="ListParagraph"/>
        <w:numPr>
          <w:ilvl w:val="0"/>
          <w:numId w:val="48"/>
        </w:numPr>
      </w:pPr>
      <w:r>
        <w:rPr>
          <w:i/>
        </w:rPr>
        <w:t>targetParams</w:t>
      </w:r>
      <w:r>
        <w:t xml:space="preserve"> – </w:t>
      </w:r>
      <w:r>
        <w:rPr>
          <w:i/>
        </w:rPr>
        <w:t>Vector</w:t>
      </w:r>
      <w:r>
        <w:t>; parameter value set for the transition target node</w:t>
      </w:r>
    </w:p>
    <w:p w:rsidR="00795096" w:rsidRDefault="00795096" w:rsidP="002F2BD2">
      <w:pPr>
        <w:pStyle w:val="Heading3"/>
      </w:pPr>
      <w:r>
        <w:t>FaceController</w:t>
      </w:r>
    </w:p>
    <w:p w:rsidR="00032F18" w:rsidRDefault="00F04192" w:rsidP="00032F18">
      <w:r>
        <w:rPr>
          <w:i/>
        </w:rPr>
        <w:t>&lt;FaceController&gt;</w:t>
      </w:r>
      <w:r>
        <w:t xml:space="preserve"> element has the following attributes:</w:t>
      </w:r>
    </w:p>
    <w:p w:rsidR="001A1039" w:rsidRPr="0080119F" w:rsidRDefault="00115822" w:rsidP="001A1039">
      <w:pPr>
        <w:pStyle w:val="ListParagraph"/>
        <w:numPr>
          <w:ilvl w:val="0"/>
          <w:numId w:val="48"/>
        </w:numPr>
      </w:pPr>
      <w:r>
        <w:rPr>
          <w:i/>
        </w:rPr>
        <w:t>morphTargetWeights</w:t>
      </w:r>
      <w:r>
        <w:t xml:space="preserve"> – </w:t>
      </w:r>
      <w:r>
        <w:rPr>
          <w:i/>
        </w:rPr>
        <w:t>Vector</w:t>
      </w:r>
      <w:r w:rsidR="008872F9">
        <w:t>;</w:t>
      </w:r>
      <w:r>
        <w:t xml:space="preserve"> </w:t>
      </w:r>
      <w:r>
        <w:rPr>
          <w:i/>
        </w:rPr>
        <w:t>N</w:t>
      </w:r>
      <w:r>
        <w:t>-dimensional</w:t>
      </w:r>
      <w:r w:rsidR="008872F9">
        <w:t xml:space="preserve"> vector of morph target weights</w:t>
      </w:r>
      <w:r>
        <w:t xml:space="preserve">, where </w:t>
      </w:r>
      <w:r>
        <w:rPr>
          <w:i/>
        </w:rPr>
        <w:t>N</w:t>
      </w:r>
      <w:r>
        <w:t xml:space="preserve"> is the number of morph targets in the mesh</w:t>
      </w:r>
    </w:p>
    <w:p w:rsidR="00795096" w:rsidRDefault="00130591" w:rsidP="002F2BD2">
      <w:pPr>
        <w:pStyle w:val="Heading2"/>
      </w:pPr>
      <w:r>
        <w:t>Bone</w:t>
      </w:r>
      <w:r w:rsidR="00795096">
        <w:t xml:space="preserve"> controllers</w:t>
      </w:r>
    </w:p>
    <w:p w:rsidR="001A1039" w:rsidRDefault="001A1039" w:rsidP="001A1039">
      <w:pPr>
        <w:rPr>
          <w:lang w:val="hr-HR"/>
        </w:rPr>
      </w:pPr>
      <w:r>
        <w:rPr>
          <w:lang w:val="hr-HR"/>
        </w:rPr>
        <w:t xml:space="preserve">Bone controllers are specified as </w:t>
      </w:r>
      <w:r>
        <w:rPr>
          <w:i/>
          <w:lang w:val="hr-HR"/>
        </w:rPr>
        <w:t>&lt;BoneController&gt;</w:t>
      </w:r>
      <w:r>
        <w:rPr>
          <w:lang w:val="hr-HR"/>
        </w:rPr>
        <w:t xml:space="preserve"> elements. Each </w:t>
      </w:r>
      <w:r>
        <w:rPr>
          <w:i/>
          <w:lang w:val="hr-HR"/>
        </w:rPr>
        <w:t>&lt;</w:t>
      </w:r>
      <w:r w:rsidRPr="001A1039">
        <w:rPr>
          <w:i/>
          <w:lang w:val="hr-HR"/>
        </w:rPr>
        <w:t xml:space="preserve"> </w:t>
      </w:r>
      <w:r>
        <w:rPr>
          <w:i/>
          <w:lang w:val="hr-HR"/>
        </w:rPr>
        <w:t>BoneController &gt;</w:t>
      </w:r>
      <w:r>
        <w:rPr>
          <w:lang w:val="hr-HR"/>
        </w:rPr>
        <w:t xml:space="preserve"> has the following attributes:</w:t>
      </w:r>
    </w:p>
    <w:p w:rsidR="001A1039" w:rsidRDefault="001A1039" w:rsidP="001A1039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classId</w:t>
      </w:r>
      <w:r>
        <w:rPr>
          <w:lang w:val="hr-HR"/>
        </w:rPr>
        <w:t xml:space="preserve"> – </w:t>
      </w:r>
      <w:r>
        <w:rPr>
          <w:i/>
          <w:lang w:val="hr-HR"/>
        </w:rPr>
        <w:t>unsigned long</w:t>
      </w:r>
      <w:r>
        <w:rPr>
          <w:lang w:val="hr-HR"/>
        </w:rPr>
        <w:t>; ID of the bone controller class</w:t>
      </w:r>
    </w:p>
    <w:p w:rsidR="001A1039" w:rsidRDefault="001A1039" w:rsidP="001A1039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>
        <w:rPr>
          <w:i/>
          <w:lang w:val="hr-HR"/>
        </w:rPr>
        <w:t>unsigned short</w:t>
      </w:r>
      <w:r>
        <w:rPr>
          <w:lang w:val="hr-HR"/>
        </w:rPr>
        <w:t>; ID of the bone controller</w:t>
      </w:r>
    </w:p>
    <w:p w:rsidR="001A1039" w:rsidRPr="00060CE6" w:rsidRDefault="001A1039" w:rsidP="001A1039">
      <w:pPr>
        <w:pStyle w:val="ListParagraph"/>
        <w:numPr>
          <w:ilvl w:val="0"/>
          <w:numId w:val="37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name of the bone controller</w:t>
      </w:r>
    </w:p>
    <w:p w:rsidR="001A1039" w:rsidRDefault="001A1039" w:rsidP="001A1039">
      <w:r w:rsidRPr="00A6029B">
        <w:rPr>
          <w:i/>
        </w:rPr>
        <w:t>&lt;</w:t>
      </w:r>
      <w:r w:rsidRPr="001A1039">
        <w:rPr>
          <w:i/>
          <w:lang w:val="hr-HR"/>
        </w:rPr>
        <w:t xml:space="preserve"> </w:t>
      </w:r>
      <w:r>
        <w:rPr>
          <w:i/>
          <w:lang w:val="hr-HR"/>
        </w:rPr>
        <w:t>BoneController</w:t>
      </w:r>
      <w:r>
        <w:rPr>
          <w:i/>
        </w:rPr>
        <w:t>s</w:t>
      </w:r>
      <w:r w:rsidRPr="00A6029B">
        <w:rPr>
          <w:i/>
        </w:rPr>
        <w:t>&gt;</w:t>
      </w:r>
      <w:r>
        <w:t xml:space="preserve"> element can have zero or more </w:t>
      </w:r>
      <w:r>
        <w:rPr>
          <w:i/>
        </w:rPr>
        <w:t>&lt;</w:t>
      </w:r>
      <w:r w:rsidRPr="001A1039">
        <w:rPr>
          <w:i/>
          <w:lang w:val="hr-HR"/>
        </w:rPr>
        <w:t xml:space="preserve"> </w:t>
      </w:r>
      <w:r>
        <w:rPr>
          <w:i/>
          <w:lang w:val="hr-HR"/>
        </w:rPr>
        <w:t>BoneController</w:t>
      </w:r>
      <w:r>
        <w:rPr>
          <w:i/>
        </w:rPr>
        <w:t>&gt;</w:t>
      </w:r>
      <w:r>
        <w:t xml:space="preserve"> children, one of which is the first bone controller in the chain.</w:t>
      </w:r>
    </w:p>
    <w:p w:rsidR="001A1039" w:rsidRDefault="001A1039" w:rsidP="001A1039">
      <w:r>
        <w:rPr>
          <w:i/>
        </w:rPr>
        <w:t>&lt;</w:t>
      </w:r>
      <w:r w:rsidR="00D008B5" w:rsidRPr="00D008B5">
        <w:rPr>
          <w:i/>
          <w:lang w:val="hr-HR"/>
        </w:rPr>
        <w:t xml:space="preserve"> </w:t>
      </w:r>
      <w:r w:rsidR="00D008B5">
        <w:rPr>
          <w:i/>
          <w:lang w:val="hr-HR"/>
        </w:rPr>
        <w:t>BoneController</w:t>
      </w:r>
      <w:r w:rsidR="00D008B5">
        <w:rPr>
          <w:i/>
        </w:rPr>
        <w:t xml:space="preserve"> </w:t>
      </w:r>
      <w:r>
        <w:rPr>
          <w:i/>
        </w:rPr>
        <w:t>&gt;</w:t>
      </w:r>
      <w:r>
        <w:t xml:space="preserve"> element supports the following child elements:</w:t>
      </w:r>
    </w:p>
    <w:p w:rsidR="001A1039" w:rsidRDefault="001A1039" w:rsidP="001A1039">
      <w:pPr>
        <w:pStyle w:val="ListParagraph"/>
        <w:numPr>
          <w:ilvl w:val="0"/>
          <w:numId w:val="38"/>
        </w:numPr>
      </w:pPr>
      <w:r>
        <w:rPr>
          <w:i/>
        </w:rPr>
        <w:lastRenderedPageBreak/>
        <w:t>&lt;Parameters&gt;</w:t>
      </w:r>
      <w:r>
        <w:t xml:space="preserve"> –specifies </w:t>
      </w:r>
      <w:r w:rsidR="00D008B5">
        <w:t>bone controller</w:t>
      </w:r>
      <w:r>
        <w:t xml:space="preserve"> parameters, such as </w:t>
      </w:r>
      <w:r w:rsidR="00D008B5">
        <w:t>whether it is active</w:t>
      </w:r>
    </w:p>
    <w:p w:rsidR="001A1039" w:rsidRDefault="001A1039" w:rsidP="001A1039">
      <w:pPr>
        <w:pStyle w:val="ListParagraph"/>
        <w:numPr>
          <w:ilvl w:val="0"/>
          <w:numId w:val="38"/>
        </w:numPr>
      </w:pPr>
      <w:r>
        <w:rPr>
          <w:i/>
        </w:rPr>
        <w:t>&lt;</w:t>
      </w:r>
      <w:r w:rsidR="00D008B5">
        <w:rPr>
          <w:i/>
        </w:rPr>
        <w:t>Next</w:t>
      </w:r>
      <w:r>
        <w:rPr>
          <w:i/>
        </w:rPr>
        <w:t>&gt;</w:t>
      </w:r>
      <w:r>
        <w:t xml:space="preserve"> – </w:t>
      </w:r>
      <w:r w:rsidR="00D008B5">
        <w:t>(</w:t>
      </w:r>
      <w:r>
        <w:t>optional</w:t>
      </w:r>
      <w:r w:rsidR="00D008B5">
        <w:t>)</w:t>
      </w:r>
      <w:r>
        <w:t xml:space="preserve"> specifies </w:t>
      </w:r>
      <w:r w:rsidR="00D008B5">
        <w:t>the next bone controller in the chain</w:t>
      </w:r>
      <w:r>
        <w:t xml:space="preserve"> (</w:t>
      </w:r>
      <w:r>
        <w:rPr>
          <w:i/>
        </w:rPr>
        <w:t>&lt;</w:t>
      </w:r>
      <w:r w:rsidR="00D008B5">
        <w:rPr>
          <w:i/>
        </w:rPr>
        <w:t>BoneController</w:t>
      </w:r>
      <w:r>
        <w:rPr>
          <w:i/>
        </w:rPr>
        <w:t>&gt;</w:t>
      </w:r>
      <w:r w:rsidR="00D008B5">
        <w:t xml:space="preserve"> element</w:t>
      </w:r>
      <w:r>
        <w:t>)</w:t>
      </w:r>
    </w:p>
    <w:p w:rsidR="001A1039" w:rsidRDefault="001A1039" w:rsidP="001A1039">
      <w:r>
        <w:rPr>
          <w:i/>
        </w:rPr>
        <w:t>&lt;</w:t>
      </w:r>
      <w:r w:rsidR="00D008B5">
        <w:rPr>
          <w:i/>
        </w:rPr>
        <w:t>Next</w:t>
      </w:r>
      <w:r>
        <w:rPr>
          <w:i/>
        </w:rPr>
        <w:t>&gt;</w:t>
      </w:r>
      <w:r>
        <w:t xml:space="preserve"> element can have </w:t>
      </w:r>
      <w:r w:rsidR="00D008B5">
        <w:t>up to one</w:t>
      </w:r>
      <w:r>
        <w:t xml:space="preserve"> </w:t>
      </w:r>
      <w:r>
        <w:rPr>
          <w:i/>
        </w:rPr>
        <w:t>&lt;</w:t>
      </w:r>
      <w:r w:rsidR="00D008B5">
        <w:rPr>
          <w:i/>
        </w:rPr>
        <w:t>BoneController</w:t>
      </w:r>
      <w:r>
        <w:rPr>
          <w:i/>
        </w:rPr>
        <w:t>&gt;</w:t>
      </w:r>
      <w:r>
        <w:t xml:space="preserve"> elements as children.</w:t>
      </w:r>
    </w:p>
    <w:p w:rsidR="001A1039" w:rsidRDefault="001A1039" w:rsidP="001A1039">
      <w:r>
        <w:rPr>
          <w:i/>
        </w:rPr>
        <w:t>&lt;Parameters&gt;</w:t>
      </w:r>
      <w:r>
        <w:t xml:space="preserve"> can have zero or more of the following children:</w:t>
      </w:r>
    </w:p>
    <w:p w:rsidR="001A1039" w:rsidRDefault="001A1039" w:rsidP="001A1039">
      <w:pPr>
        <w:pStyle w:val="ListParagraph"/>
        <w:numPr>
          <w:ilvl w:val="0"/>
          <w:numId w:val="106"/>
        </w:numPr>
      </w:pPr>
      <w:r>
        <w:rPr>
          <w:i/>
        </w:rPr>
        <w:t>&lt;Parameter&gt;</w:t>
      </w:r>
      <w:r>
        <w:t xml:space="preserve"> – specifies a single </w:t>
      </w:r>
      <w:r w:rsidR="00D008B5">
        <w:t>bone controller</w:t>
      </w:r>
      <w:r>
        <w:t xml:space="preserve"> parameter</w:t>
      </w:r>
    </w:p>
    <w:p w:rsidR="001A1039" w:rsidRDefault="001A1039" w:rsidP="001A1039">
      <w:r>
        <w:rPr>
          <w:i/>
        </w:rPr>
        <w:t>&lt;Parameter&gt;</w:t>
      </w:r>
      <w:r>
        <w:t xml:space="preserve"> element specifies the following attributes:</w:t>
      </w:r>
    </w:p>
    <w:p w:rsidR="001A1039" w:rsidRDefault="001A1039" w:rsidP="001A1039">
      <w:pPr>
        <w:pStyle w:val="ListParagraph"/>
        <w:numPr>
          <w:ilvl w:val="0"/>
          <w:numId w:val="106"/>
        </w:numPr>
      </w:pPr>
      <w:r>
        <w:rPr>
          <w:i/>
        </w:rPr>
        <w:t>name</w:t>
      </w:r>
      <w:r>
        <w:t xml:space="preserve"> – </w:t>
      </w:r>
      <w:r>
        <w:rPr>
          <w:i/>
        </w:rPr>
        <w:t>string</w:t>
      </w:r>
      <w:r>
        <w:t>, parameter name</w:t>
      </w:r>
    </w:p>
    <w:p w:rsidR="001A1039" w:rsidRPr="001F417E" w:rsidRDefault="001A1039" w:rsidP="00D008B5">
      <w:r>
        <w:t xml:space="preserve">Content of </w:t>
      </w:r>
      <w:r>
        <w:rPr>
          <w:i/>
        </w:rPr>
        <w:t xml:space="preserve">&lt;Parameter&gt; </w:t>
      </w:r>
      <w:r>
        <w:t xml:space="preserve">element depends on parameter name (different parameters have different content). Parameter set depends on </w:t>
      </w:r>
      <w:r w:rsidR="00D008B5">
        <w:t>bone controller</w:t>
      </w:r>
      <w:r>
        <w:t xml:space="preserve"> class – a </w:t>
      </w:r>
      <w:r w:rsidR="00D008B5">
        <w:t>bone controller</w:t>
      </w:r>
      <w:r>
        <w:t xml:space="preserve"> can have all the parameters of its superclass </w:t>
      </w:r>
      <w:r w:rsidR="00D008B5">
        <w:t>bone controller</w:t>
      </w:r>
      <w:r>
        <w:t xml:space="preserve"> + a set of its own parameters.</w:t>
      </w:r>
    </w:p>
    <w:p w:rsidR="001A1039" w:rsidRDefault="001A1039" w:rsidP="001A1039">
      <w:pPr>
        <w:pStyle w:val="Code"/>
      </w:pPr>
      <w:r>
        <w:t>&lt;</w:t>
      </w:r>
      <w:r w:rsidR="00D008B5">
        <w:t>BoneController</w:t>
      </w:r>
      <w:r>
        <w:t xml:space="preserve"> classId="</w:t>
      </w:r>
      <w:r w:rsidR="00D008B5">
        <w:t>1</w:t>
      </w:r>
      <w:r>
        <w:t>" id="</w:t>
      </w:r>
      <w:r w:rsidR="00D008B5">
        <w:t>4</w:t>
      </w:r>
      <w:r>
        <w:t>" name="</w:t>
      </w:r>
      <w:r w:rsidR="00D008B5">
        <w:t>RotateHead</w:t>
      </w:r>
      <w:r>
        <w:t>"&gt;</w:t>
      </w:r>
    </w:p>
    <w:p w:rsidR="001A1039" w:rsidRDefault="001A1039" w:rsidP="001A1039">
      <w:pPr>
        <w:pStyle w:val="Code"/>
      </w:pPr>
      <w:r>
        <w:tab/>
        <w:t>&lt;Parameters&gt;</w:t>
      </w:r>
    </w:p>
    <w:p w:rsidR="001A1039" w:rsidRDefault="001A1039" w:rsidP="001A1039">
      <w:pPr>
        <w:pStyle w:val="Code"/>
      </w:pPr>
      <w:r>
        <w:tab/>
      </w:r>
      <w:r>
        <w:tab/>
        <w:t>&lt;Parameter name=“</w:t>
      </w:r>
      <w:r w:rsidR="00D101BD">
        <w:t>bone</w:t>
      </w:r>
      <w:r w:rsidR="008827E3">
        <w:t>Id</w:t>
      </w:r>
      <w:r>
        <w:t>“&gt;</w:t>
      </w:r>
    </w:p>
    <w:p w:rsidR="001A1039" w:rsidRDefault="001A1039" w:rsidP="001A1039">
      <w:pPr>
        <w:pStyle w:val="Code"/>
      </w:pPr>
      <w:r>
        <w:tab/>
      </w:r>
      <w:r>
        <w:tab/>
      </w:r>
      <w:r>
        <w:tab/>
        <w:t>...</w:t>
      </w:r>
    </w:p>
    <w:p w:rsidR="001A1039" w:rsidRDefault="001A1039" w:rsidP="001A1039">
      <w:pPr>
        <w:pStyle w:val="Code"/>
      </w:pPr>
      <w:r>
        <w:tab/>
      </w:r>
      <w:r>
        <w:tab/>
        <w:t>&lt;/Parameter&gt;</w:t>
      </w:r>
    </w:p>
    <w:p w:rsidR="001A1039" w:rsidRDefault="001A1039" w:rsidP="001A1039">
      <w:pPr>
        <w:pStyle w:val="Code"/>
      </w:pPr>
      <w:r>
        <w:tab/>
      </w:r>
      <w:r>
        <w:tab/>
        <w:t>...</w:t>
      </w:r>
    </w:p>
    <w:p w:rsidR="001A1039" w:rsidRDefault="001A1039" w:rsidP="001A1039">
      <w:pPr>
        <w:pStyle w:val="Code"/>
      </w:pPr>
      <w:r>
        <w:tab/>
        <w:t>&lt;/Parameters&gt;</w:t>
      </w:r>
    </w:p>
    <w:p w:rsidR="001A1039" w:rsidRDefault="001A1039" w:rsidP="001A1039">
      <w:pPr>
        <w:pStyle w:val="Code"/>
      </w:pPr>
      <w:r>
        <w:tab/>
        <w:t>&lt;</w:t>
      </w:r>
      <w:r w:rsidR="00A47791">
        <w:t>Next</w:t>
      </w:r>
      <w:r>
        <w:t>&gt;</w:t>
      </w:r>
    </w:p>
    <w:p w:rsidR="001A1039" w:rsidRDefault="001A1039" w:rsidP="001A1039">
      <w:pPr>
        <w:pStyle w:val="Code"/>
      </w:pPr>
      <w:r>
        <w:tab/>
      </w:r>
      <w:r>
        <w:tab/>
        <w:t>&lt;</w:t>
      </w:r>
      <w:r w:rsidR="00A47791">
        <w:t>BoneController</w:t>
      </w:r>
      <w:r>
        <w:t xml:space="preserve"> classId="1" id="</w:t>
      </w:r>
      <w:r w:rsidR="00A47791">
        <w:t>3</w:t>
      </w:r>
      <w:r>
        <w:t>" name="</w:t>
      </w:r>
      <w:r w:rsidR="00A47791">
        <w:t>MoveBody</w:t>
      </w:r>
      <w:r>
        <w:t>"&gt;</w:t>
      </w:r>
    </w:p>
    <w:p w:rsidR="001A1039" w:rsidRDefault="001A1039" w:rsidP="001A1039">
      <w:pPr>
        <w:pStyle w:val="Code"/>
      </w:pPr>
      <w:r>
        <w:tab/>
      </w:r>
      <w:r>
        <w:tab/>
      </w:r>
      <w:r>
        <w:tab/>
        <w:t>...</w:t>
      </w:r>
    </w:p>
    <w:p w:rsidR="001A1039" w:rsidRDefault="001A1039" w:rsidP="001A1039">
      <w:pPr>
        <w:pStyle w:val="Code"/>
      </w:pPr>
      <w:r>
        <w:tab/>
      </w:r>
      <w:r>
        <w:tab/>
        <w:t>&lt;/</w:t>
      </w:r>
      <w:r w:rsidR="00A47791">
        <w:t>BoneController</w:t>
      </w:r>
      <w:r>
        <w:t>&gt;</w:t>
      </w:r>
    </w:p>
    <w:p w:rsidR="001A1039" w:rsidRDefault="001A1039" w:rsidP="001A1039">
      <w:pPr>
        <w:pStyle w:val="Code"/>
      </w:pPr>
      <w:r>
        <w:tab/>
        <w:t>&lt;/</w:t>
      </w:r>
      <w:r w:rsidR="00A47791">
        <w:t>Next</w:t>
      </w:r>
      <w:r>
        <w:t>&gt;</w:t>
      </w:r>
    </w:p>
    <w:p w:rsidR="001A1039" w:rsidRDefault="001A1039" w:rsidP="001A1039">
      <w:pPr>
        <w:pStyle w:val="Code"/>
      </w:pPr>
      <w:r>
        <w:t>&lt;/Node&gt;</w:t>
      </w:r>
    </w:p>
    <w:p w:rsidR="00D101BD" w:rsidRDefault="00D101BD" w:rsidP="002F2BD2">
      <w:pPr>
        <w:pStyle w:val="Heading3"/>
      </w:pPr>
      <w:r>
        <w:t>BoneController</w:t>
      </w:r>
    </w:p>
    <w:p w:rsidR="00D101BD" w:rsidRDefault="00D101BD" w:rsidP="00D101BD">
      <w:r>
        <w:t xml:space="preserve">Nodes of class </w:t>
      </w:r>
      <w:r>
        <w:rPr>
          <w:i/>
        </w:rPr>
        <w:t>BoneController</w:t>
      </w:r>
      <w:r>
        <w:t xml:space="preserve"> have the following parameters (see animation tree spec. for explanations):</w:t>
      </w:r>
    </w:p>
    <w:p w:rsidR="00D101BD" w:rsidRDefault="008827E3" w:rsidP="00D101BD">
      <w:pPr>
        <w:pStyle w:val="ListParagraph"/>
        <w:numPr>
          <w:ilvl w:val="0"/>
          <w:numId w:val="106"/>
        </w:numPr>
        <w:rPr>
          <w:i/>
        </w:rPr>
      </w:pPr>
      <w:r>
        <w:rPr>
          <w:i/>
        </w:rPr>
        <w:t>boneId</w:t>
      </w:r>
      <w:r w:rsidR="00D101BD">
        <w:t xml:space="preserve"> – </w:t>
      </w:r>
      <w:r w:rsidR="00BD1F82">
        <w:rPr>
          <w:i/>
        </w:rPr>
        <w:t>unsigned short</w:t>
      </w:r>
    </w:p>
    <w:p w:rsidR="00D101BD" w:rsidRDefault="00D101BD" w:rsidP="00D101BD">
      <w:pPr>
        <w:pStyle w:val="ListParagraph"/>
        <w:numPr>
          <w:ilvl w:val="0"/>
          <w:numId w:val="106"/>
        </w:numPr>
        <w:rPr>
          <w:i/>
        </w:rPr>
      </w:pPr>
      <w:r w:rsidRPr="00D101BD">
        <w:rPr>
          <w:i/>
        </w:rPr>
        <w:t>enabled</w:t>
      </w:r>
      <w:r>
        <w:t xml:space="preserve"> – </w:t>
      </w:r>
      <w:r w:rsidR="00BD1F82">
        <w:rPr>
          <w:i/>
        </w:rPr>
        <w:t>bool</w:t>
      </w:r>
    </w:p>
    <w:p w:rsidR="00BD1F82" w:rsidRPr="00D101BD" w:rsidRDefault="00BD1F82" w:rsidP="00D101BD">
      <w:pPr>
        <w:pStyle w:val="ListParagraph"/>
        <w:numPr>
          <w:ilvl w:val="0"/>
          <w:numId w:val="106"/>
        </w:numPr>
        <w:rPr>
          <w:i/>
        </w:rPr>
      </w:pPr>
      <w:r>
        <w:rPr>
          <w:i/>
        </w:rPr>
        <w:t>responseTime</w:t>
      </w:r>
      <w:r>
        <w:t xml:space="preserve"> – </w:t>
      </w:r>
      <w:r>
        <w:rPr>
          <w:i/>
        </w:rPr>
        <w:t>float</w:t>
      </w:r>
    </w:p>
    <w:p w:rsidR="00731ACD" w:rsidRDefault="00130591" w:rsidP="002F2BD2">
      <w:pPr>
        <w:pStyle w:val="Heading3"/>
      </w:pPr>
      <w:r>
        <w:t>Bone</w:t>
      </w:r>
      <w:r w:rsidR="002F3D7E">
        <w:t>TransformController</w:t>
      </w:r>
    </w:p>
    <w:p w:rsidR="00115822" w:rsidRDefault="00D101BD" w:rsidP="00115822">
      <w:r>
        <w:t xml:space="preserve">Nodes of class </w:t>
      </w:r>
      <w:r>
        <w:rPr>
          <w:i/>
        </w:rPr>
        <w:t>BoneTransformController</w:t>
      </w:r>
      <w:r>
        <w:t xml:space="preserve"> have the following parameters (see animation tree spec. for explanations):</w:t>
      </w:r>
    </w:p>
    <w:p w:rsidR="00115822" w:rsidRDefault="00115822" w:rsidP="00E84605">
      <w:pPr>
        <w:pStyle w:val="ListParagraph"/>
        <w:numPr>
          <w:ilvl w:val="0"/>
          <w:numId w:val="39"/>
        </w:numPr>
      </w:pPr>
      <w:r>
        <w:rPr>
          <w:i/>
        </w:rPr>
        <w:t>translation</w:t>
      </w:r>
      <w:r>
        <w:t xml:space="preserve"> – </w:t>
      </w:r>
      <w:r>
        <w:rPr>
          <w:i/>
        </w:rPr>
        <w:t>Vector3</w:t>
      </w:r>
    </w:p>
    <w:p w:rsidR="00115822" w:rsidRDefault="00115822" w:rsidP="00E84605">
      <w:pPr>
        <w:pStyle w:val="ListParagraph"/>
        <w:numPr>
          <w:ilvl w:val="0"/>
          <w:numId w:val="39"/>
        </w:numPr>
      </w:pPr>
      <w:r>
        <w:rPr>
          <w:i/>
        </w:rPr>
        <w:t>rotation</w:t>
      </w:r>
      <w:r>
        <w:t xml:space="preserve"> – </w:t>
      </w:r>
      <w:r>
        <w:rPr>
          <w:i/>
        </w:rPr>
        <w:t>Quat</w:t>
      </w:r>
      <w:r>
        <w:t xml:space="preserve">; rotation applied to the </w:t>
      </w:r>
      <w:r w:rsidR="00130591">
        <w:t>bone</w:t>
      </w:r>
    </w:p>
    <w:p w:rsidR="00115822" w:rsidRDefault="00115822" w:rsidP="00E84605">
      <w:pPr>
        <w:pStyle w:val="ListParagraph"/>
        <w:numPr>
          <w:ilvl w:val="0"/>
          <w:numId w:val="39"/>
        </w:numPr>
      </w:pPr>
      <w:r>
        <w:rPr>
          <w:i/>
        </w:rPr>
        <w:t>scale</w:t>
      </w:r>
      <w:r>
        <w:t xml:space="preserve"> – </w:t>
      </w:r>
      <w:r>
        <w:rPr>
          <w:i/>
        </w:rPr>
        <w:t>Vector3</w:t>
      </w:r>
      <w:r>
        <w:t xml:space="preserve">; scaling applied to the </w:t>
      </w:r>
      <w:r w:rsidR="00130591">
        <w:t>bone</w:t>
      </w:r>
    </w:p>
    <w:p w:rsidR="002F3D7E" w:rsidRDefault="00115822" w:rsidP="00BD1F82">
      <w:pPr>
        <w:pStyle w:val="ListParagraph"/>
        <w:numPr>
          <w:ilvl w:val="0"/>
          <w:numId w:val="39"/>
        </w:numPr>
      </w:pPr>
      <w:r>
        <w:rPr>
          <w:i/>
        </w:rPr>
        <w:t>transformMode</w:t>
      </w:r>
      <w:r>
        <w:t xml:space="preserve"> – </w:t>
      </w:r>
      <w:r>
        <w:rPr>
          <w:i/>
        </w:rPr>
        <w:t xml:space="preserve">enum </w:t>
      </w:r>
      <w:r w:rsidR="00130591">
        <w:rPr>
          <w:i/>
        </w:rPr>
        <w:t>Bone</w:t>
      </w:r>
      <w:r>
        <w:rPr>
          <w:i/>
        </w:rPr>
        <w:t>TransformMode</w:t>
      </w:r>
      <w:r>
        <w:t xml:space="preserve"> (possible values: </w:t>
      </w:r>
      <w:r>
        <w:rPr>
          <w:i/>
        </w:rPr>
        <w:t>RelToInitial</w:t>
      </w:r>
      <w:r>
        <w:t xml:space="preserve">, </w:t>
      </w:r>
      <w:r>
        <w:rPr>
          <w:i/>
        </w:rPr>
        <w:t>RelToCurrent</w:t>
      </w:r>
      <w:r>
        <w:t xml:space="preserve">, </w:t>
      </w:r>
      <w:r>
        <w:rPr>
          <w:i/>
        </w:rPr>
        <w:t>RelToTarget</w:t>
      </w:r>
      <w:r>
        <w:t>)</w:t>
      </w:r>
    </w:p>
    <w:p w:rsidR="002F3D7E" w:rsidRDefault="00130591" w:rsidP="002F2BD2">
      <w:pPr>
        <w:pStyle w:val="Heading3"/>
      </w:pPr>
      <w:r>
        <w:lastRenderedPageBreak/>
        <w:t>Bone</w:t>
      </w:r>
      <w:r w:rsidR="002F3D7E">
        <w:t>IKController</w:t>
      </w:r>
    </w:p>
    <w:p w:rsidR="00115822" w:rsidRDefault="00BD1F82" w:rsidP="00115822">
      <w:r>
        <w:t xml:space="preserve">Nodes of class </w:t>
      </w:r>
      <w:r>
        <w:rPr>
          <w:i/>
        </w:rPr>
        <w:t>BoneIKController</w:t>
      </w:r>
      <w:r>
        <w:t xml:space="preserve"> have the following parameters (see animation tree spec. for explanations):</w:t>
      </w:r>
    </w:p>
    <w:p w:rsidR="00115822" w:rsidRDefault="00115822" w:rsidP="00E84605">
      <w:pPr>
        <w:pStyle w:val="ListParagraph"/>
        <w:numPr>
          <w:ilvl w:val="0"/>
          <w:numId w:val="39"/>
        </w:numPr>
      </w:pPr>
      <w:r>
        <w:rPr>
          <w:i/>
        </w:rPr>
        <w:t>targetPosition</w:t>
      </w:r>
      <w:r>
        <w:t xml:space="preserve"> – </w:t>
      </w:r>
      <w:r>
        <w:rPr>
          <w:i/>
        </w:rPr>
        <w:t>Vector3</w:t>
      </w:r>
    </w:p>
    <w:p w:rsidR="00115822" w:rsidRDefault="002E5A35" w:rsidP="00E84605">
      <w:pPr>
        <w:pStyle w:val="ListParagraph"/>
        <w:numPr>
          <w:ilvl w:val="0"/>
          <w:numId w:val="39"/>
        </w:numPr>
      </w:pPr>
      <w:r>
        <w:rPr>
          <w:i/>
        </w:rPr>
        <w:t>offset</w:t>
      </w:r>
      <w:r w:rsidR="00115822">
        <w:rPr>
          <w:i/>
        </w:rPr>
        <w:t>Rotation</w:t>
      </w:r>
      <w:r w:rsidR="00115822">
        <w:t xml:space="preserve"> – </w:t>
      </w:r>
      <w:r w:rsidR="00BD1F82">
        <w:rPr>
          <w:i/>
        </w:rPr>
        <w:t>axis-angle vector</w:t>
      </w:r>
    </w:p>
    <w:p w:rsidR="002F3D7E" w:rsidRPr="002F3D7E" w:rsidRDefault="002E5A35" w:rsidP="00E84605">
      <w:pPr>
        <w:pStyle w:val="ListParagraph"/>
        <w:numPr>
          <w:ilvl w:val="0"/>
          <w:numId w:val="39"/>
        </w:numPr>
      </w:pPr>
      <w:r>
        <w:rPr>
          <w:i/>
        </w:rPr>
        <w:t>IKSolver</w:t>
      </w:r>
      <w:r w:rsidR="00115822">
        <w:t xml:space="preserve"> – </w:t>
      </w:r>
      <w:r w:rsidR="00115822">
        <w:rPr>
          <w:i/>
        </w:rPr>
        <w:t xml:space="preserve">enum </w:t>
      </w:r>
      <w:r>
        <w:rPr>
          <w:i/>
        </w:rPr>
        <w:t>IKSolverClass</w:t>
      </w:r>
      <w:r w:rsidR="00311B35">
        <w:t xml:space="preserve"> (possible values: </w:t>
      </w:r>
      <w:r w:rsidR="00BD1F82" w:rsidRPr="00BD1F82">
        <w:rPr>
          <w:i/>
        </w:rPr>
        <w:t>CCD</w:t>
      </w:r>
      <w:r w:rsidR="00115822">
        <w:t>)</w:t>
      </w:r>
    </w:p>
    <w:p w:rsidR="0088540D" w:rsidRDefault="0087518C" w:rsidP="002F2BD2">
      <w:pPr>
        <w:pStyle w:val="Heading1"/>
        <w:rPr>
          <w:lang w:val="hr-HR"/>
        </w:rPr>
      </w:pPr>
      <w:r>
        <w:rPr>
          <w:lang w:val="hr-HR"/>
        </w:rPr>
        <w:lastRenderedPageBreak/>
        <w:t>A</w:t>
      </w:r>
      <w:r w:rsidR="0088540D">
        <w:rPr>
          <w:lang w:val="hr-HR"/>
        </w:rPr>
        <w:t xml:space="preserve">nimation </w:t>
      </w:r>
      <w:r>
        <w:rPr>
          <w:lang w:val="hr-HR"/>
        </w:rPr>
        <w:t>I</w:t>
      </w:r>
      <w:r w:rsidR="0088540D">
        <w:rPr>
          <w:lang w:val="hr-HR"/>
        </w:rPr>
        <w:t>ndex</w:t>
      </w:r>
      <w:r w:rsidR="000B51C4">
        <w:rPr>
          <w:lang w:val="hr-HR"/>
        </w:rPr>
        <w:t xml:space="preserve"> </w:t>
      </w:r>
      <w:r w:rsidR="0088540D">
        <w:rPr>
          <w:lang w:val="hr-HR"/>
        </w:rPr>
        <w:t>(</w:t>
      </w:r>
      <w:r w:rsidR="0088540D">
        <w:rPr>
          <w:i/>
          <w:lang w:val="hr-HR"/>
        </w:rPr>
        <w:t>.</w:t>
      </w:r>
      <w:r w:rsidR="002F2BD2">
        <w:rPr>
          <w:i/>
          <w:lang w:val="hr-HR"/>
        </w:rPr>
        <w:t>zh</w:t>
      </w:r>
      <w:r w:rsidR="0088540D">
        <w:rPr>
          <w:i/>
          <w:lang w:val="hr-HR"/>
        </w:rPr>
        <w:t>i</w:t>
      </w:r>
      <w:r w:rsidR="0088540D">
        <w:rPr>
          <w:lang w:val="hr-HR"/>
        </w:rPr>
        <w:t>)</w:t>
      </w:r>
    </w:p>
    <w:p w:rsidR="005803DC" w:rsidRDefault="002F2BD2" w:rsidP="005803DC">
      <w:pPr>
        <w:rPr>
          <w:lang w:val="hr-HR"/>
        </w:rPr>
      </w:pPr>
      <w:r>
        <w:rPr>
          <w:lang w:val="hr-HR"/>
        </w:rPr>
        <w:t>ZHI</w:t>
      </w:r>
      <w:r w:rsidR="00AB3DAC">
        <w:rPr>
          <w:lang w:val="hr-HR"/>
        </w:rPr>
        <w:t xml:space="preserve"> files are XML files which store an index of animation data.</w:t>
      </w:r>
      <w:r w:rsidR="005803DC" w:rsidRPr="005803DC">
        <w:rPr>
          <w:lang w:val="hr-HR"/>
        </w:rPr>
        <w:t xml:space="preserve"> </w:t>
      </w:r>
    </w:p>
    <w:p w:rsidR="005803DC" w:rsidRDefault="005803DC" w:rsidP="002F2BD2">
      <w:pPr>
        <w:pStyle w:val="Heading2"/>
        <w:rPr>
          <w:lang w:val="hr-HR"/>
        </w:rPr>
      </w:pPr>
      <w:r>
        <w:rPr>
          <w:lang w:val="hr-HR"/>
        </w:rPr>
        <w:t>The root element</w:t>
      </w:r>
    </w:p>
    <w:p w:rsidR="005803DC" w:rsidRDefault="005803DC" w:rsidP="005803DC">
      <w:pPr>
        <w:rPr>
          <w:lang w:val="hr-HR"/>
        </w:rPr>
      </w:pPr>
      <w:r>
        <w:rPr>
          <w:lang w:val="hr-HR"/>
        </w:rPr>
        <w:t xml:space="preserve">The root element of a </w:t>
      </w:r>
      <w:r w:rsidR="00611315">
        <w:rPr>
          <w:lang w:val="hr-HR"/>
        </w:rPr>
        <w:t>ZHI</w:t>
      </w:r>
      <w:r>
        <w:rPr>
          <w:lang w:val="hr-HR"/>
        </w:rPr>
        <w:t xml:space="preserve"> file is </w:t>
      </w:r>
      <w:r>
        <w:rPr>
          <w:i/>
          <w:lang w:val="hr-HR"/>
        </w:rPr>
        <w:t>&lt;AnimationIndex&gt;</w:t>
      </w:r>
      <w:r>
        <w:rPr>
          <w:lang w:val="hr-HR"/>
        </w:rPr>
        <w:t>. It has the following attributes:</w:t>
      </w:r>
    </w:p>
    <w:p w:rsidR="005803DC" w:rsidRPr="00A34D0D" w:rsidRDefault="005803DC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version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file format version; can be 1.0</w:t>
      </w:r>
    </w:p>
    <w:p w:rsidR="005803DC" w:rsidRDefault="005803DC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id</w:t>
      </w:r>
      <w:r>
        <w:rPr>
          <w:lang w:val="hr-HR"/>
        </w:rPr>
        <w:t xml:space="preserve"> – </w:t>
      </w:r>
      <w:r>
        <w:rPr>
          <w:i/>
          <w:lang w:val="hr-HR"/>
        </w:rPr>
        <w:t>unsigned long</w:t>
      </w:r>
      <w:r>
        <w:rPr>
          <w:lang w:val="hr-HR"/>
        </w:rPr>
        <w:t>; animation index ID</w:t>
      </w:r>
    </w:p>
    <w:p w:rsidR="005803DC" w:rsidRPr="009336BA" w:rsidRDefault="005803DC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name</w:t>
      </w:r>
      <w:r>
        <w:rPr>
          <w:lang w:val="hr-HR"/>
        </w:rPr>
        <w:t xml:space="preserve"> – </w:t>
      </w:r>
      <w:r>
        <w:rPr>
          <w:i/>
          <w:lang w:val="hr-HR"/>
        </w:rPr>
        <w:t>string</w:t>
      </w:r>
      <w:r>
        <w:rPr>
          <w:lang w:val="hr-HR"/>
        </w:rPr>
        <w:t>; animation index name</w:t>
      </w:r>
    </w:p>
    <w:p w:rsidR="005803DC" w:rsidRDefault="005803DC" w:rsidP="005803DC">
      <w:pPr>
        <w:pStyle w:val="Code"/>
      </w:pPr>
      <w:r>
        <w:t>&lt;AnimationIndex version="1.0" id="3" name="Walk3"&gt;</w:t>
      </w:r>
    </w:p>
    <w:p w:rsidR="005803DC" w:rsidRDefault="005803DC" w:rsidP="005803DC">
      <w:pPr>
        <w:pStyle w:val="Code"/>
      </w:pPr>
      <w:r>
        <w:tab/>
        <w:t>...</w:t>
      </w:r>
    </w:p>
    <w:p w:rsidR="005803DC" w:rsidRDefault="005803DC" w:rsidP="005803DC">
      <w:pPr>
        <w:pStyle w:val="Code"/>
      </w:pPr>
      <w:r>
        <w:t>&lt;/AnimationIndex&gt;</w:t>
      </w:r>
    </w:p>
    <w:p w:rsidR="005803DC" w:rsidRDefault="005803DC" w:rsidP="005803DC">
      <w:r>
        <w:t>The root element can have up to one of the following child elements:</w:t>
      </w:r>
    </w:p>
    <w:p w:rsidR="00014557" w:rsidRPr="00014557" w:rsidRDefault="00014557" w:rsidP="00E84605">
      <w:pPr>
        <w:pStyle w:val="ListParagraph"/>
        <w:numPr>
          <w:ilvl w:val="0"/>
          <w:numId w:val="53"/>
        </w:numPr>
      </w:pPr>
      <w:r>
        <w:rPr>
          <w:i/>
        </w:rPr>
        <w:t>&lt;</w:t>
      </w:r>
      <w:r w:rsidR="00261E10">
        <w:rPr>
          <w:i/>
        </w:rPr>
        <w:t>Animations</w:t>
      </w:r>
      <w:r>
        <w:rPr>
          <w:i/>
        </w:rPr>
        <w:t>&gt;</w:t>
      </w:r>
      <w:r w:rsidR="00261E10">
        <w:t xml:space="preserve"> – indexed raw animation segments</w:t>
      </w:r>
    </w:p>
    <w:p w:rsidR="005803DC" w:rsidRDefault="005803DC" w:rsidP="00E84605">
      <w:pPr>
        <w:pStyle w:val="ListParagraph"/>
        <w:numPr>
          <w:ilvl w:val="0"/>
          <w:numId w:val="53"/>
        </w:numPr>
      </w:pPr>
      <w:r>
        <w:rPr>
          <w:i/>
        </w:rPr>
        <w:t>&lt;MatchWebs&gt;</w:t>
      </w:r>
    </w:p>
    <w:p w:rsidR="00014557" w:rsidRDefault="00261E10" w:rsidP="002F2BD2">
      <w:pPr>
        <w:pStyle w:val="Heading2"/>
      </w:pPr>
      <w:r>
        <w:t>Animations</w:t>
      </w:r>
    </w:p>
    <w:p w:rsidR="00014557" w:rsidRDefault="00014557" w:rsidP="00014557">
      <w:r>
        <w:rPr>
          <w:i/>
        </w:rPr>
        <w:t>&lt;</w:t>
      </w:r>
      <w:r w:rsidR="00261E10">
        <w:rPr>
          <w:i/>
        </w:rPr>
        <w:t>A</w:t>
      </w:r>
      <w:r>
        <w:rPr>
          <w:i/>
        </w:rPr>
        <w:t>nimations&gt;</w:t>
      </w:r>
      <w:r>
        <w:t xml:space="preserve"> element has </w:t>
      </w:r>
      <w:r w:rsidR="00261E10">
        <w:t xml:space="preserve">no </w:t>
      </w:r>
      <w:r>
        <w:t>attributes</w:t>
      </w:r>
      <w:r w:rsidR="00261E10">
        <w:t>, but it has zero or more of the following children</w:t>
      </w:r>
      <w:r>
        <w:t>:</w:t>
      </w:r>
    </w:p>
    <w:p w:rsidR="00261E10" w:rsidRDefault="00261E10" w:rsidP="00E84605">
      <w:pPr>
        <w:pStyle w:val="ListParagraph"/>
        <w:numPr>
          <w:ilvl w:val="0"/>
          <w:numId w:val="58"/>
        </w:numPr>
      </w:pPr>
      <w:r>
        <w:rPr>
          <w:i/>
        </w:rPr>
        <w:t>&lt;Animation&gt;</w:t>
      </w:r>
      <w:r>
        <w:t xml:space="preserve"> – indexed animation segment</w:t>
      </w:r>
    </w:p>
    <w:p w:rsidR="00261E10" w:rsidRPr="00261E10" w:rsidRDefault="00261E10" w:rsidP="00014557">
      <w:r>
        <w:rPr>
          <w:i/>
        </w:rPr>
        <w:t>&lt;Animation&gt;</w:t>
      </w:r>
      <w:r>
        <w:t xml:space="preserve"> element has the following attributes:</w:t>
      </w:r>
    </w:p>
    <w:p w:rsidR="00014557" w:rsidRDefault="00261E10" w:rsidP="00E84605">
      <w:pPr>
        <w:pStyle w:val="ListParagraph"/>
        <w:numPr>
          <w:ilvl w:val="0"/>
          <w:numId w:val="55"/>
        </w:numPr>
      </w:pPr>
      <w:r>
        <w:rPr>
          <w:i/>
        </w:rPr>
        <w:t>anim</w:t>
      </w:r>
      <w:r w:rsidR="00CF3093">
        <w:rPr>
          <w:i/>
        </w:rPr>
        <w:t>ation</w:t>
      </w:r>
      <w:r w:rsidR="007E7C6B">
        <w:rPr>
          <w:i/>
        </w:rPr>
        <w:t>Set</w:t>
      </w:r>
      <w:r w:rsidR="00CF3093">
        <w:rPr>
          <w:i/>
        </w:rPr>
        <w:t>I</w:t>
      </w:r>
      <w:r>
        <w:rPr>
          <w:i/>
        </w:rPr>
        <w:t>d</w:t>
      </w:r>
      <w:r w:rsidR="00CF3093">
        <w:t xml:space="preserve"> – </w:t>
      </w:r>
      <w:r w:rsidR="00CF3093">
        <w:rPr>
          <w:i/>
        </w:rPr>
        <w:t>unsigned long</w:t>
      </w:r>
      <w:r w:rsidR="007E7C6B">
        <w:t>; a</w:t>
      </w:r>
      <w:r w:rsidR="00CF3093">
        <w:t>nimation</w:t>
      </w:r>
      <w:r w:rsidR="007E7C6B">
        <w:t xml:space="preserve"> set</w:t>
      </w:r>
      <w:r w:rsidR="00CF3093">
        <w:t xml:space="preserve"> ID</w:t>
      </w:r>
    </w:p>
    <w:p w:rsidR="007E7C6B" w:rsidRDefault="007E7C6B" w:rsidP="00E84605">
      <w:pPr>
        <w:pStyle w:val="ListParagraph"/>
        <w:numPr>
          <w:ilvl w:val="0"/>
          <w:numId w:val="55"/>
        </w:numPr>
      </w:pPr>
      <w:r>
        <w:rPr>
          <w:i/>
        </w:rPr>
        <w:t xml:space="preserve">animationId </w:t>
      </w:r>
      <w:r>
        <w:t xml:space="preserve">– </w:t>
      </w:r>
      <w:r w:rsidR="00BD61D3">
        <w:rPr>
          <w:i/>
        </w:rPr>
        <w:t>unsigned short</w:t>
      </w:r>
      <w:r>
        <w:t>; raw animation ID</w:t>
      </w:r>
    </w:p>
    <w:p w:rsidR="00CF3093" w:rsidRDefault="00CF3093" w:rsidP="00E84605">
      <w:pPr>
        <w:pStyle w:val="ListParagraph"/>
        <w:numPr>
          <w:ilvl w:val="0"/>
          <w:numId w:val="55"/>
        </w:numPr>
      </w:pPr>
      <w:r>
        <w:rPr>
          <w:i/>
        </w:rPr>
        <w:t>startTime</w:t>
      </w:r>
      <w:r>
        <w:t xml:space="preserve"> – </w:t>
      </w:r>
      <w:r>
        <w:rPr>
          <w:i/>
        </w:rPr>
        <w:t>float</w:t>
      </w:r>
      <w:r>
        <w:t>; animation segment start time</w:t>
      </w:r>
    </w:p>
    <w:p w:rsidR="00CF3093" w:rsidRDefault="00CF3093" w:rsidP="00E84605">
      <w:pPr>
        <w:pStyle w:val="ListParagraph"/>
        <w:numPr>
          <w:ilvl w:val="0"/>
          <w:numId w:val="55"/>
        </w:numPr>
      </w:pPr>
      <w:r>
        <w:rPr>
          <w:i/>
        </w:rPr>
        <w:t>endTime</w:t>
      </w:r>
      <w:r>
        <w:t xml:space="preserve"> – </w:t>
      </w:r>
      <w:r>
        <w:rPr>
          <w:i/>
        </w:rPr>
        <w:t>float</w:t>
      </w:r>
      <w:r>
        <w:t>; animation segment end time</w:t>
      </w:r>
    </w:p>
    <w:p w:rsidR="004E1B78" w:rsidRDefault="004E1B78" w:rsidP="004E1B78">
      <w:pPr>
        <w:pStyle w:val="Code"/>
      </w:pPr>
      <w:r>
        <w:t>&lt;Animations&gt;</w:t>
      </w:r>
    </w:p>
    <w:p w:rsidR="007E7C6B" w:rsidRDefault="00CF3093" w:rsidP="004E1B78">
      <w:pPr>
        <w:pStyle w:val="Code"/>
      </w:pPr>
      <w:r>
        <w:tab/>
        <w:t xml:space="preserve">&lt;Animation </w:t>
      </w:r>
      <w:r w:rsidR="007E7C6B">
        <w:t>animationSetId="0" animationId="1"</w:t>
      </w:r>
    </w:p>
    <w:p w:rsidR="00CF3093" w:rsidRDefault="00CF3093" w:rsidP="007E7C6B">
      <w:pPr>
        <w:pStyle w:val="Code"/>
        <w:ind w:left="1440" w:firstLine="720"/>
      </w:pPr>
      <w:r>
        <w:t>startTime="2.37" endTime="56.01" /&gt;</w:t>
      </w:r>
    </w:p>
    <w:p w:rsidR="007E7C6B" w:rsidRDefault="00CF3093" w:rsidP="004E1B78">
      <w:pPr>
        <w:pStyle w:val="Code"/>
      </w:pPr>
      <w:r>
        <w:tab/>
        <w:t xml:space="preserve">&lt;Animation </w:t>
      </w:r>
      <w:r w:rsidR="007E7C6B">
        <w:t>animationSetId="0" animationId="3"</w:t>
      </w:r>
    </w:p>
    <w:p w:rsidR="00CF3093" w:rsidRDefault="00CF3093" w:rsidP="007E7C6B">
      <w:pPr>
        <w:pStyle w:val="Code"/>
        <w:ind w:left="1440" w:firstLine="720"/>
      </w:pPr>
      <w:r>
        <w:t>startTime="0" endTime="13.</w:t>
      </w:r>
      <w:r w:rsidR="00BC168B">
        <w:t>1</w:t>
      </w:r>
      <w:r>
        <w:t>3" /&gt;</w:t>
      </w:r>
    </w:p>
    <w:p w:rsidR="007E7C6B" w:rsidRDefault="00CF3093" w:rsidP="00CF3093">
      <w:pPr>
        <w:pStyle w:val="Code"/>
        <w:ind w:firstLine="720"/>
      </w:pPr>
      <w:r>
        <w:t xml:space="preserve">&lt;Animation </w:t>
      </w:r>
      <w:r w:rsidR="007E7C6B">
        <w:t>animationSetId="0" animationId="3"</w:t>
      </w:r>
    </w:p>
    <w:p w:rsidR="00CF3093" w:rsidRDefault="00CF3093" w:rsidP="007E7C6B">
      <w:pPr>
        <w:pStyle w:val="Code"/>
        <w:ind w:left="2160"/>
      </w:pPr>
      <w:r>
        <w:t>startTime="21.47" endTime="</w:t>
      </w:r>
      <w:r w:rsidR="00BC168B">
        <w:t>45.5</w:t>
      </w:r>
      <w:r>
        <w:t>" /&gt;</w:t>
      </w:r>
    </w:p>
    <w:p w:rsidR="00CF3093" w:rsidRDefault="00CF3093" w:rsidP="00CF3093">
      <w:pPr>
        <w:pStyle w:val="Code"/>
        <w:ind w:firstLine="720"/>
      </w:pPr>
      <w:r>
        <w:t>...</w:t>
      </w:r>
    </w:p>
    <w:p w:rsidR="00CF3093" w:rsidRPr="00014557" w:rsidRDefault="00CF3093" w:rsidP="004E1B78">
      <w:pPr>
        <w:pStyle w:val="Code"/>
      </w:pPr>
      <w:r>
        <w:t>&lt;/Animations&gt;</w:t>
      </w:r>
    </w:p>
    <w:p w:rsidR="005803DC" w:rsidRDefault="005803DC" w:rsidP="002F2BD2">
      <w:pPr>
        <w:pStyle w:val="Heading2"/>
      </w:pPr>
      <w:r>
        <w:lastRenderedPageBreak/>
        <w:t>Match webs</w:t>
      </w:r>
    </w:p>
    <w:p w:rsidR="005803DC" w:rsidRPr="003B2E3D" w:rsidRDefault="005803DC" w:rsidP="005803DC">
      <w:r>
        <w:rPr>
          <w:i/>
        </w:rPr>
        <w:t>&lt;</w:t>
      </w:r>
      <w:r w:rsidR="00014557">
        <w:rPr>
          <w:i/>
        </w:rPr>
        <w:t>MatchWebs</w:t>
      </w:r>
      <w:r>
        <w:rPr>
          <w:i/>
        </w:rPr>
        <w:t>&gt;</w:t>
      </w:r>
      <w:r>
        <w:t xml:space="preserve"> element has no attributes. It has zero or more </w:t>
      </w:r>
      <w:r>
        <w:rPr>
          <w:i/>
        </w:rPr>
        <w:t>&lt;</w:t>
      </w:r>
      <w:r w:rsidR="00014557">
        <w:rPr>
          <w:i/>
        </w:rPr>
        <w:t>MatchWeb</w:t>
      </w:r>
      <w:r>
        <w:rPr>
          <w:i/>
        </w:rPr>
        <w:t>&gt;</w:t>
      </w:r>
      <w:r>
        <w:t xml:space="preserve"> elements as children.</w:t>
      </w:r>
    </w:p>
    <w:p w:rsidR="005803DC" w:rsidRDefault="005803DC" w:rsidP="005803DC">
      <w:r>
        <w:rPr>
          <w:i/>
        </w:rPr>
        <w:t>&lt;</w:t>
      </w:r>
      <w:r w:rsidR="00BE1927">
        <w:rPr>
          <w:i/>
        </w:rPr>
        <w:t>MatchWeb</w:t>
      </w:r>
      <w:r>
        <w:rPr>
          <w:i/>
        </w:rPr>
        <w:t>&gt;</w:t>
      </w:r>
      <w:r>
        <w:t xml:space="preserve"> element has the following attributes:</w:t>
      </w:r>
    </w:p>
    <w:p w:rsidR="005803DC" w:rsidRDefault="00BE1927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animation1</w:t>
      </w:r>
      <w:r w:rsidR="005803DC">
        <w:rPr>
          <w:lang w:val="hr-HR"/>
        </w:rPr>
        <w:t xml:space="preserve"> – </w:t>
      </w:r>
      <w:r w:rsidR="005803DC">
        <w:rPr>
          <w:i/>
          <w:lang w:val="hr-HR"/>
        </w:rPr>
        <w:t xml:space="preserve">unsigned </w:t>
      </w:r>
      <w:r w:rsidR="00BD61D3">
        <w:rPr>
          <w:i/>
          <w:lang w:val="hr-HR"/>
        </w:rPr>
        <w:t>int</w:t>
      </w:r>
      <w:r w:rsidR="005803DC">
        <w:rPr>
          <w:lang w:val="hr-HR"/>
        </w:rPr>
        <w:t xml:space="preserve">; </w:t>
      </w:r>
      <w:r w:rsidR="00573B18">
        <w:rPr>
          <w:lang w:val="hr-HR"/>
        </w:rPr>
        <w:t>index</w:t>
      </w:r>
      <w:r>
        <w:rPr>
          <w:lang w:val="hr-HR"/>
        </w:rPr>
        <w:t xml:space="preserve"> of the first animation</w:t>
      </w:r>
    </w:p>
    <w:p w:rsidR="005803DC" w:rsidRDefault="00BE1927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animation2</w:t>
      </w:r>
      <w:r>
        <w:rPr>
          <w:lang w:val="hr-HR"/>
        </w:rPr>
        <w:t xml:space="preserve"> – </w:t>
      </w:r>
      <w:r>
        <w:rPr>
          <w:i/>
          <w:lang w:val="hr-HR"/>
        </w:rPr>
        <w:t xml:space="preserve">unsigned </w:t>
      </w:r>
      <w:r w:rsidR="00BD61D3">
        <w:rPr>
          <w:i/>
          <w:lang w:val="hr-HR"/>
        </w:rPr>
        <w:t>int</w:t>
      </w:r>
      <w:r>
        <w:rPr>
          <w:lang w:val="hr-HR"/>
        </w:rPr>
        <w:t xml:space="preserve">; </w:t>
      </w:r>
      <w:r w:rsidR="00573B18">
        <w:rPr>
          <w:lang w:val="hr-HR"/>
        </w:rPr>
        <w:t>index</w:t>
      </w:r>
      <w:r>
        <w:rPr>
          <w:lang w:val="hr-HR"/>
        </w:rPr>
        <w:t xml:space="preserve"> of the second animation</w:t>
      </w:r>
    </w:p>
    <w:p w:rsidR="005803DC" w:rsidRPr="00BE1927" w:rsidRDefault="00BE1927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sampleRate</w:t>
      </w:r>
      <w:r>
        <w:rPr>
          <w:lang w:val="hr-HR"/>
        </w:rPr>
        <w:t xml:space="preserve"> – </w:t>
      </w:r>
      <w:r>
        <w:rPr>
          <w:i/>
          <w:lang w:val="hr-HR"/>
        </w:rPr>
        <w:t>unsigned int</w:t>
      </w:r>
      <w:r>
        <w:rPr>
          <w:lang w:val="hr-HR"/>
        </w:rPr>
        <w:t>; animation sample rate</w:t>
      </w:r>
    </w:p>
    <w:p w:rsidR="005803DC" w:rsidRDefault="005803DC" w:rsidP="005803DC">
      <w:r>
        <w:t xml:space="preserve">Moreover, it </w:t>
      </w:r>
      <w:r w:rsidR="00BE1927">
        <w:t>can have the following child element</w:t>
      </w:r>
      <w:r>
        <w:t>:</w:t>
      </w:r>
    </w:p>
    <w:p w:rsidR="005803DC" w:rsidRPr="006378F8" w:rsidRDefault="005803DC" w:rsidP="00E84605">
      <w:pPr>
        <w:pStyle w:val="ListParagraph"/>
        <w:numPr>
          <w:ilvl w:val="0"/>
          <w:numId w:val="36"/>
        </w:numPr>
      </w:pPr>
      <w:r>
        <w:rPr>
          <w:i/>
        </w:rPr>
        <w:t>&lt;</w:t>
      </w:r>
      <w:r w:rsidR="00BE1927">
        <w:rPr>
          <w:i/>
        </w:rPr>
        <w:t>Paths</w:t>
      </w:r>
      <w:r>
        <w:rPr>
          <w:i/>
        </w:rPr>
        <w:t>&gt;</w:t>
      </w:r>
      <w:r>
        <w:t xml:space="preserve">  – (optional) specifies a list of </w:t>
      </w:r>
      <w:r w:rsidR="00BE1927">
        <w:t>paths through the match web</w:t>
      </w:r>
    </w:p>
    <w:p w:rsidR="005803DC" w:rsidRDefault="005803DC" w:rsidP="004E1B78">
      <w:pPr>
        <w:pStyle w:val="Code"/>
      </w:pPr>
      <w:r>
        <w:t>&lt;</w:t>
      </w:r>
      <w:r w:rsidR="004E1B78">
        <w:t>MatchWebs</w:t>
      </w:r>
      <w:r>
        <w:t>&gt;</w:t>
      </w:r>
    </w:p>
    <w:p w:rsidR="004E1B78" w:rsidRDefault="004E1B78" w:rsidP="004E1B78">
      <w:pPr>
        <w:pStyle w:val="Code"/>
      </w:pPr>
      <w:r>
        <w:tab/>
        <w:t>&lt;MatchWeb animation1="</w:t>
      </w:r>
      <w:r w:rsidR="002C62D7">
        <w:t>0</w:t>
      </w:r>
      <w:r>
        <w:t>" animation2="</w:t>
      </w:r>
      <w:r w:rsidR="002C62D7">
        <w:t>0</w:t>
      </w:r>
      <w:r>
        <w:t>" sampleRate="30"&gt;</w:t>
      </w:r>
    </w:p>
    <w:p w:rsidR="004E1B78" w:rsidRDefault="004E1B78" w:rsidP="004E1B78">
      <w:pPr>
        <w:pStyle w:val="Code"/>
      </w:pPr>
      <w:r>
        <w:tab/>
      </w:r>
      <w:r>
        <w:tab/>
        <w:t>&lt;Paths&gt;</w:t>
      </w:r>
    </w:p>
    <w:p w:rsidR="004E1B78" w:rsidRDefault="004E1B78" w:rsidP="004E1B78">
      <w:pPr>
        <w:pStyle w:val="Code"/>
      </w:pPr>
      <w:r>
        <w:tab/>
      </w:r>
      <w:r>
        <w:tab/>
      </w:r>
      <w:r>
        <w:tab/>
        <w:t>...</w:t>
      </w:r>
    </w:p>
    <w:p w:rsidR="004E1B78" w:rsidRDefault="004E1B78" w:rsidP="004E1B78">
      <w:pPr>
        <w:pStyle w:val="Code"/>
      </w:pPr>
      <w:r>
        <w:tab/>
      </w:r>
      <w:r>
        <w:tab/>
        <w:t>&lt;/Paths&gt;</w:t>
      </w:r>
    </w:p>
    <w:p w:rsidR="004E1B78" w:rsidRDefault="004E1B78" w:rsidP="004E1B78">
      <w:pPr>
        <w:pStyle w:val="Code"/>
        <w:ind w:firstLine="720"/>
      </w:pPr>
      <w:r>
        <w:t>&lt;/MatchWeb&gt;</w:t>
      </w:r>
    </w:p>
    <w:p w:rsidR="002C62D7" w:rsidRDefault="002C62D7" w:rsidP="002C62D7">
      <w:pPr>
        <w:pStyle w:val="Code"/>
        <w:ind w:firstLine="720"/>
      </w:pPr>
      <w:r>
        <w:t>&lt;MatchWeb animation1="0" animation2="1" sampleRate="30"&gt;</w:t>
      </w:r>
    </w:p>
    <w:p w:rsidR="002C62D7" w:rsidRDefault="002C62D7" w:rsidP="002C62D7">
      <w:pPr>
        <w:pStyle w:val="Code"/>
      </w:pPr>
      <w:r>
        <w:tab/>
      </w:r>
      <w:r>
        <w:tab/>
        <w:t>&lt;Paths&gt;</w:t>
      </w:r>
    </w:p>
    <w:p w:rsidR="002C62D7" w:rsidRDefault="002C62D7" w:rsidP="002C62D7">
      <w:pPr>
        <w:pStyle w:val="Code"/>
      </w:pPr>
      <w:r>
        <w:tab/>
      </w:r>
      <w:r>
        <w:tab/>
      </w:r>
      <w:r>
        <w:tab/>
        <w:t>...</w:t>
      </w:r>
    </w:p>
    <w:p w:rsidR="002C62D7" w:rsidRDefault="002C62D7" w:rsidP="002C62D7">
      <w:pPr>
        <w:pStyle w:val="Code"/>
      </w:pPr>
      <w:r>
        <w:tab/>
      </w:r>
      <w:r>
        <w:tab/>
        <w:t>&lt;/Paths&gt;</w:t>
      </w:r>
    </w:p>
    <w:p w:rsidR="002C62D7" w:rsidRDefault="002C62D7" w:rsidP="002C62D7">
      <w:pPr>
        <w:pStyle w:val="Code"/>
        <w:ind w:firstLine="720"/>
      </w:pPr>
      <w:r>
        <w:t>&lt;/MatchWeb&gt;</w:t>
      </w:r>
    </w:p>
    <w:p w:rsidR="002C62D7" w:rsidRDefault="002C62D7" w:rsidP="004E1B78">
      <w:pPr>
        <w:pStyle w:val="Code"/>
        <w:ind w:firstLine="720"/>
      </w:pPr>
      <w:r>
        <w:t>...</w:t>
      </w:r>
    </w:p>
    <w:p w:rsidR="004E1B78" w:rsidRDefault="004E1B78" w:rsidP="004E1B78">
      <w:pPr>
        <w:pStyle w:val="Code"/>
      </w:pPr>
      <w:r>
        <w:t>&lt;/MatchWebs</w:t>
      </w:r>
      <w:r w:rsidR="002C62D7">
        <w:t>&gt;</w:t>
      </w:r>
    </w:p>
    <w:p w:rsidR="005803DC" w:rsidRDefault="004E1B78" w:rsidP="00997FE8">
      <w:pPr>
        <w:pStyle w:val="Heading3"/>
      </w:pPr>
      <w:r>
        <w:t>Paths</w:t>
      </w:r>
    </w:p>
    <w:p w:rsidR="005803DC" w:rsidRDefault="004E1B78" w:rsidP="005803DC">
      <w:r>
        <w:t>Match web paths</w:t>
      </w:r>
      <w:r w:rsidR="005803DC">
        <w:t xml:space="preserve"> are specified in arbitrary sequence, as children of the </w:t>
      </w:r>
      <w:r w:rsidR="005803DC">
        <w:rPr>
          <w:i/>
        </w:rPr>
        <w:t>&lt;</w:t>
      </w:r>
      <w:r>
        <w:rPr>
          <w:i/>
        </w:rPr>
        <w:t>Paths</w:t>
      </w:r>
      <w:r w:rsidR="005803DC">
        <w:rPr>
          <w:i/>
        </w:rPr>
        <w:t>&gt;</w:t>
      </w:r>
      <w:r w:rsidR="005803DC">
        <w:t xml:space="preserve"> element. Each </w:t>
      </w:r>
      <w:r>
        <w:t>path</w:t>
      </w:r>
      <w:r w:rsidR="005803DC">
        <w:t xml:space="preserve"> is specified as element </w:t>
      </w:r>
      <w:r w:rsidR="005803DC">
        <w:rPr>
          <w:i/>
        </w:rPr>
        <w:t>&lt;</w:t>
      </w:r>
      <w:r>
        <w:rPr>
          <w:i/>
        </w:rPr>
        <w:t>Path</w:t>
      </w:r>
      <w:r w:rsidR="005803DC">
        <w:rPr>
          <w:i/>
        </w:rPr>
        <w:t>&gt;</w:t>
      </w:r>
      <w:r w:rsidR="005803DC">
        <w:t>, with the following attributes:</w:t>
      </w:r>
    </w:p>
    <w:p w:rsidR="005803DC" w:rsidRDefault="004E1B78" w:rsidP="00E84605">
      <w:pPr>
        <w:pStyle w:val="ListParagraph"/>
        <w:numPr>
          <w:ilvl w:val="0"/>
          <w:numId w:val="32"/>
        </w:numPr>
        <w:rPr>
          <w:lang w:val="hr-HR"/>
        </w:rPr>
      </w:pPr>
      <w:r>
        <w:rPr>
          <w:i/>
          <w:lang w:val="hr-HR"/>
        </w:rPr>
        <w:t>nextPath</w:t>
      </w:r>
      <w:r w:rsidR="005803DC">
        <w:rPr>
          <w:lang w:val="hr-HR"/>
        </w:rPr>
        <w:t xml:space="preserve"> –</w:t>
      </w:r>
      <w:r>
        <w:rPr>
          <w:lang w:val="hr-HR"/>
        </w:rPr>
        <w:t xml:space="preserve"> (optional)</w:t>
      </w:r>
      <w:r w:rsidR="005803DC">
        <w:rPr>
          <w:lang w:val="hr-HR"/>
        </w:rPr>
        <w:t xml:space="preserve"> </w:t>
      </w:r>
      <w:r w:rsidR="005803DC">
        <w:rPr>
          <w:i/>
          <w:lang w:val="hr-HR"/>
        </w:rPr>
        <w:t xml:space="preserve">unsigned </w:t>
      </w:r>
      <w:r>
        <w:rPr>
          <w:i/>
          <w:lang w:val="hr-HR"/>
        </w:rPr>
        <w:t>int</w:t>
      </w:r>
      <w:r w:rsidR="005803DC">
        <w:rPr>
          <w:lang w:val="hr-HR"/>
        </w:rPr>
        <w:t xml:space="preserve">; </w:t>
      </w:r>
      <w:r>
        <w:rPr>
          <w:lang w:val="hr-HR"/>
        </w:rPr>
        <w:t>index of the next path that this path merges into</w:t>
      </w:r>
    </w:p>
    <w:p w:rsidR="005803DC" w:rsidRPr="00657DC7" w:rsidRDefault="004E1B78" w:rsidP="00E84605">
      <w:pPr>
        <w:pStyle w:val="ListParagraph"/>
        <w:numPr>
          <w:ilvl w:val="0"/>
          <w:numId w:val="32"/>
        </w:numPr>
        <w:rPr>
          <w:lang w:val="hr-HR"/>
        </w:rPr>
      </w:pPr>
      <w:r>
        <w:rPr>
          <w:i/>
          <w:lang w:val="hr-HR"/>
        </w:rPr>
        <w:t>nextPoint</w:t>
      </w:r>
      <w:r>
        <w:rPr>
          <w:lang w:val="hr-HR"/>
        </w:rPr>
        <w:t xml:space="preserve"> – (optional) </w:t>
      </w:r>
      <w:r>
        <w:rPr>
          <w:i/>
          <w:lang w:val="hr-HR"/>
        </w:rPr>
        <w:t>unsigned int</w:t>
      </w:r>
      <w:r>
        <w:rPr>
          <w:lang w:val="hr-HR"/>
        </w:rPr>
        <w:t>; index of the point in the next path that this path merges into</w:t>
      </w:r>
    </w:p>
    <w:p w:rsidR="004E1B78" w:rsidRDefault="005803DC" w:rsidP="005803DC">
      <w:pPr>
        <w:rPr>
          <w:lang w:val="hr-HR"/>
        </w:rPr>
      </w:pPr>
      <w:r>
        <w:rPr>
          <w:i/>
          <w:lang w:val="hr-HR"/>
        </w:rPr>
        <w:t>&lt;</w:t>
      </w:r>
      <w:r w:rsidR="004E1B78">
        <w:rPr>
          <w:i/>
          <w:lang w:val="hr-HR"/>
        </w:rPr>
        <w:t>Path</w:t>
      </w:r>
      <w:r>
        <w:rPr>
          <w:i/>
          <w:lang w:val="hr-HR"/>
        </w:rPr>
        <w:t>&gt;</w:t>
      </w:r>
      <w:r>
        <w:rPr>
          <w:lang w:val="hr-HR"/>
        </w:rPr>
        <w:t xml:space="preserve"> has </w:t>
      </w:r>
      <w:r w:rsidR="004E1B78">
        <w:rPr>
          <w:lang w:val="hr-HR"/>
        </w:rPr>
        <w:t>the following child elements:</w:t>
      </w:r>
    </w:p>
    <w:p w:rsidR="004E1B78" w:rsidRDefault="004E1B78" w:rsidP="00E84605">
      <w:pPr>
        <w:pStyle w:val="ListParagraph"/>
        <w:numPr>
          <w:ilvl w:val="0"/>
          <w:numId w:val="56"/>
        </w:numPr>
        <w:rPr>
          <w:lang w:val="hr-HR"/>
        </w:rPr>
      </w:pPr>
      <w:r>
        <w:rPr>
          <w:i/>
          <w:lang w:val="hr-HR"/>
        </w:rPr>
        <w:t>&lt;Points&gt;</w:t>
      </w:r>
      <w:r>
        <w:rPr>
          <w:lang w:val="hr-HR"/>
        </w:rPr>
        <w:t xml:space="preserve"> – (optional) list of sequential points that comprise the path</w:t>
      </w:r>
    </w:p>
    <w:p w:rsidR="004E1B78" w:rsidRDefault="004E1B78" w:rsidP="00E84605">
      <w:pPr>
        <w:pStyle w:val="ListParagraph"/>
        <w:numPr>
          <w:ilvl w:val="0"/>
          <w:numId w:val="56"/>
        </w:numPr>
        <w:rPr>
          <w:lang w:val="hr-HR"/>
        </w:rPr>
      </w:pPr>
      <w:r>
        <w:rPr>
          <w:i/>
          <w:lang w:val="hr-HR"/>
        </w:rPr>
        <w:t>&lt;Branches&gt;</w:t>
      </w:r>
      <w:r>
        <w:rPr>
          <w:lang w:val="hr-HR"/>
        </w:rPr>
        <w:t xml:space="preserve"> – (optional) list of paths that branch off from this one</w:t>
      </w:r>
    </w:p>
    <w:p w:rsidR="004E1B78" w:rsidRDefault="004E1B78" w:rsidP="004E1B78">
      <w:r>
        <w:rPr>
          <w:lang w:val="hr-HR"/>
        </w:rPr>
        <w:t xml:space="preserve">Points are specified in order of increasing indexes, as children of </w:t>
      </w:r>
      <w:r>
        <w:rPr>
          <w:i/>
          <w:lang w:val="hr-HR"/>
        </w:rPr>
        <w:t xml:space="preserve">&lt;Points&gt; </w:t>
      </w:r>
      <w:r>
        <w:t xml:space="preserve">element. Each point is given as element </w:t>
      </w:r>
      <w:r>
        <w:rPr>
          <w:i/>
        </w:rPr>
        <w:t>&lt;Point&gt;</w:t>
      </w:r>
      <w:r>
        <w:t>, with the following attributes:</w:t>
      </w:r>
    </w:p>
    <w:p w:rsidR="004E1B78" w:rsidRDefault="001D20A8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frame</w:t>
      </w:r>
      <w:r w:rsidR="004E1B78">
        <w:rPr>
          <w:i/>
          <w:lang w:val="hr-HR"/>
        </w:rPr>
        <w:t>1</w:t>
      </w:r>
      <w:r w:rsidR="004E1B78">
        <w:rPr>
          <w:lang w:val="hr-HR"/>
        </w:rPr>
        <w:t xml:space="preserve"> – </w:t>
      </w:r>
      <w:r w:rsidR="004E1B78">
        <w:rPr>
          <w:i/>
          <w:lang w:val="hr-HR"/>
        </w:rPr>
        <w:t>unsigned int</w:t>
      </w:r>
      <w:r w:rsidR="004E1B78">
        <w:rPr>
          <w:lang w:val="hr-HR"/>
        </w:rPr>
        <w:t>; index of the first frame</w:t>
      </w:r>
    </w:p>
    <w:p w:rsidR="004E1B78" w:rsidRDefault="001D20A8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frame</w:t>
      </w:r>
      <w:r w:rsidR="004E1B78">
        <w:rPr>
          <w:i/>
          <w:lang w:val="hr-HR"/>
        </w:rPr>
        <w:t>2</w:t>
      </w:r>
      <w:r w:rsidR="004E1B78">
        <w:rPr>
          <w:lang w:val="hr-HR"/>
        </w:rPr>
        <w:t xml:space="preserve"> – </w:t>
      </w:r>
      <w:r w:rsidR="004E1B78">
        <w:rPr>
          <w:i/>
          <w:lang w:val="hr-HR"/>
        </w:rPr>
        <w:t>unsigned int</w:t>
      </w:r>
      <w:r w:rsidR="004E1B78">
        <w:rPr>
          <w:lang w:val="hr-HR"/>
        </w:rPr>
        <w:t>; index of the second frame</w:t>
      </w:r>
    </w:p>
    <w:p w:rsidR="004E1B78" w:rsidRDefault="004E1B78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distance</w:t>
      </w:r>
      <w:r>
        <w:rPr>
          <w:lang w:val="hr-HR"/>
        </w:rPr>
        <w:t xml:space="preserve"> – </w:t>
      </w:r>
      <w:r>
        <w:rPr>
          <w:i/>
          <w:lang w:val="hr-HR"/>
        </w:rPr>
        <w:t>float</w:t>
      </w:r>
      <w:r>
        <w:rPr>
          <w:lang w:val="hr-HR"/>
        </w:rPr>
        <w:t>; distance between frames</w:t>
      </w:r>
    </w:p>
    <w:p w:rsidR="004E1B78" w:rsidRDefault="004E1B78" w:rsidP="00E84605">
      <w:pPr>
        <w:pStyle w:val="ListParagraph"/>
        <w:numPr>
          <w:ilvl w:val="0"/>
          <w:numId w:val="57"/>
        </w:numPr>
        <w:rPr>
          <w:lang w:val="hr-HR"/>
        </w:rPr>
      </w:pPr>
      <w:r>
        <w:rPr>
          <w:i/>
          <w:lang w:val="hr-HR"/>
        </w:rPr>
        <w:t>alignTrans</w:t>
      </w:r>
      <w:r>
        <w:rPr>
          <w:lang w:val="hr-HR"/>
        </w:rPr>
        <w:t xml:space="preserve"> – </w:t>
      </w:r>
      <w:r>
        <w:rPr>
          <w:i/>
          <w:lang w:val="hr-HR"/>
        </w:rPr>
        <w:t>ModelSituation</w:t>
      </w:r>
      <w:r>
        <w:rPr>
          <w:lang w:val="hr-HR"/>
        </w:rPr>
        <w:t>; 2D transformation that aligns the two frames</w:t>
      </w:r>
    </w:p>
    <w:p w:rsidR="00657DC7" w:rsidRDefault="00657DC7" w:rsidP="00657DC7">
      <w:pPr>
        <w:rPr>
          <w:lang w:val="hr-HR"/>
        </w:rPr>
      </w:pPr>
      <w:r>
        <w:rPr>
          <w:lang w:val="hr-HR"/>
        </w:rPr>
        <w:lastRenderedPageBreak/>
        <w:t xml:space="preserve">Branches are specified as children of </w:t>
      </w:r>
      <w:r>
        <w:rPr>
          <w:i/>
          <w:lang w:val="hr-HR"/>
        </w:rPr>
        <w:t>&lt;Branches&gt;</w:t>
      </w:r>
      <w:r>
        <w:rPr>
          <w:lang w:val="hr-HR"/>
        </w:rPr>
        <w:t xml:space="preserve"> element. Each branch is given as element </w:t>
      </w:r>
      <w:r>
        <w:rPr>
          <w:i/>
          <w:lang w:val="hr-HR"/>
        </w:rPr>
        <w:t>&lt;Branch&gt;</w:t>
      </w:r>
      <w:r>
        <w:rPr>
          <w:lang w:val="hr-HR"/>
        </w:rPr>
        <w:t>, with the following attributes:</w:t>
      </w:r>
    </w:p>
    <w:p w:rsidR="00657DC7" w:rsidRDefault="00657DC7" w:rsidP="00E84605">
      <w:pPr>
        <w:pStyle w:val="ListParagraph"/>
        <w:numPr>
          <w:ilvl w:val="0"/>
          <w:numId w:val="35"/>
        </w:numPr>
        <w:rPr>
          <w:lang w:val="hr-HR"/>
        </w:rPr>
      </w:pPr>
      <w:r>
        <w:rPr>
          <w:i/>
          <w:lang w:val="hr-HR"/>
        </w:rPr>
        <w:t>point</w:t>
      </w:r>
      <w:r>
        <w:rPr>
          <w:lang w:val="hr-HR"/>
        </w:rPr>
        <w:t xml:space="preserve"> – </w:t>
      </w:r>
      <w:r>
        <w:rPr>
          <w:i/>
          <w:lang w:val="hr-HR"/>
        </w:rPr>
        <w:t>unsigned int</w:t>
      </w:r>
      <w:r>
        <w:rPr>
          <w:lang w:val="hr-HR"/>
        </w:rPr>
        <w:t>; index of the point where the branch begins</w:t>
      </w:r>
    </w:p>
    <w:p w:rsidR="004E1B78" w:rsidRPr="00657DC7" w:rsidRDefault="00657DC7" w:rsidP="00E84605">
      <w:pPr>
        <w:pStyle w:val="ListParagraph"/>
        <w:numPr>
          <w:ilvl w:val="0"/>
          <w:numId w:val="57"/>
        </w:numPr>
        <w:rPr>
          <w:lang w:val="hr-HR"/>
        </w:rPr>
      </w:pPr>
      <w:r>
        <w:rPr>
          <w:i/>
          <w:lang w:val="hr-HR"/>
        </w:rPr>
        <w:t>path</w:t>
      </w:r>
      <w:r>
        <w:rPr>
          <w:lang w:val="hr-HR"/>
        </w:rPr>
        <w:t xml:space="preserve"> – </w:t>
      </w:r>
      <w:r>
        <w:rPr>
          <w:i/>
          <w:lang w:val="hr-HR"/>
        </w:rPr>
        <w:t>unsigned int</w:t>
      </w:r>
      <w:r>
        <w:rPr>
          <w:lang w:val="hr-HR"/>
        </w:rPr>
        <w:t>; index of the branch path</w:t>
      </w:r>
    </w:p>
    <w:p w:rsidR="00657DC7" w:rsidRDefault="00657DC7" w:rsidP="00657DC7">
      <w:pPr>
        <w:pStyle w:val="Code"/>
        <w:ind w:left="2977" w:hanging="2257"/>
      </w:pPr>
      <w:r>
        <w:t>&lt;Path nextPath="13" nextPoint="35"&gt;</w:t>
      </w:r>
    </w:p>
    <w:p w:rsidR="00657DC7" w:rsidRDefault="00657DC7" w:rsidP="00657DC7">
      <w:pPr>
        <w:pStyle w:val="Code"/>
        <w:ind w:left="709" w:firstLine="11"/>
      </w:pPr>
      <w:r>
        <w:tab/>
        <w:t>&lt;Points&gt;</w:t>
      </w:r>
    </w:p>
    <w:p w:rsidR="00657DC7" w:rsidRDefault="001D20A8" w:rsidP="00657DC7">
      <w:pPr>
        <w:pStyle w:val="Code"/>
        <w:ind w:left="709" w:firstLine="11"/>
      </w:pPr>
      <w:r>
        <w:tab/>
      </w:r>
      <w:r>
        <w:tab/>
        <w:t>&lt;Point frame</w:t>
      </w:r>
      <w:r w:rsidR="00657DC7">
        <w:t xml:space="preserve">1="103" </w:t>
      </w:r>
      <w:r>
        <w:t>frame</w:t>
      </w:r>
      <w:r w:rsidR="00657DC7">
        <w:t>2="107"</w:t>
      </w:r>
    </w:p>
    <w:p w:rsidR="00657DC7" w:rsidRDefault="00657DC7" w:rsidP="00657DC7">
      <w:pPr>
        <w:pStyle w:val="Code"/>
        <w:ind w:left="2858" w:firstLine="11"/>
      </w:pPr>
      <w:r>
        <w:t>distance="13.22" alignTransf="-0.0041 0 0.012" /&gt;</w:t>
      </w:r>
    </w:p>
    <w:p w:rsidR="00657DC7" w:rsidRDefault="00657DC7" w:rsidP="00657DC7">
      <w:pPr>
        <w:pStyle w:val="Code"/>
        <w:ind w:left="709" w:firstLine="11"/>
      </w:pPr>
      <w:r>
        <w:tab/>
      </w:r>
      <w:r>
        <w:tab/>
        <w:t xml:space="preserve">&lt;Point </w:t>
      </w:r>
      <w:r w:rsidR="001D20A8">
        <w:t>frame</w:t>
      </w:r>
      <w:r>
        <w:t xml:space="preserve">1="104" </w:t>
      </w:r>
      <w:r w:rsidR="001D20A8">
        <w:t>frame</w:t>
      </w:r>
      <w:r>
        <w:t>2="107"</w:t>
      </w:r>
    </w:p>
    <w:p w:rsidR="00657DC7" w:rsidRDefault="00657DC7" w:rsidP="00657DC7">
      <w:pPr>
        <w:pStyle w:val="Code"/>
        <w:ind w:left="2858" w:firstLine="11"/>
      </w:pPr>
      <w:r>
        <w:t>distance="13.74" alignTransf="-0.01 0 0.00901" /&gt;</w:t>
      </w:r>
    </w:p>
    <w:p w:rsidR="00657DC7" w:rsidRDefault="00657DC7" w:rsidP="00657DC7">
      <w:pPr>
        <w:pStyle w:val="Code"/>
      </w:pPr>
      <w:r>
        <w:tab/>
      </w:r>
      <w:r>
        <w:tab/>
        <w:t>...</w:t>
      </w:r>
    </w:p>
    <w:p w:rsidR="00657DC7" w:rsidRDefault="00657DC7" w:rsidP="00657DC7">
      <w:pPr>
        <w:pStyle w:val="Code"/>
        <w:ind w:left="709" w:firstLine="11"/>
      </w:pPr>
      <w:r>
        <w:tab/>
        <w:t>&lt;/Points&gt;</w:t>
      </w:r>
    </w:p>
    <w:p w:rsidR="00657DC7" w:rsidRDefault="00657DC7" w:rsidP="00657DC7">
      <w:pPr>
        <w:pStyle w:val="Code"/>
        <w:ind w:left="709" w:firstLine="11"/>
      </w:pPr>
      <w:r>
        <w:tab/>
        <w:t>&lt;Branches&gt;</w:t>
      </w:r>
    </w:p>
    <w:p w:rsidR="00657DC7" w:rsidRDefault="00657DC7" w:rsidP="00657DC7">
      <w:pPr>
        <w:pStyle w:val="Code"/>
        <w:ind w:left="709" w:firstLine="11"/>
      </w:pPr>
      <w:r>
        <w:tab/>
      </w:r>
      <w:r>
        <w:tab/>
        <w:t>&lt;Branch point="112" path="7" /&gt;</w:t>
      </w:r>
    </w:p>
    <w:p w:rsidR="00657DC7" w:rsidRDefault="00657DC7" w:rsidP="00657DC7">
      <w:pPr>
        <w:pStyle w:val="Code"/>
        <w:ind w:left="709" w:firstLine="11"/>
      </w:pPr>
      <w:r>
        <w:tab/>
      </w:r>
      <w:r>
        <w:tab/>
        <w:t>&lt;Branch point="126" path="8" /&gt;</w:t>
      </w:r>
    </w:p>
    <w:p w:rsidR="00657DC7" w:rsidRDefault="00657DC7" w:rsidP="00657DC7">
      <w:pPr>
        <w:pStyle w:val="Code"/>
        <w:ind w:left="709" w:firstLine="11"/>
      </w:pPr>
      <w:r>
        <w:tab/>
      </w:r>
      <w:r>
        <w:tab/>
        <w:t>...</w:t>
      </w:r>
    </w:p>
    <w:p w:rsidR="00657DC7" w:rsidRDefault="00657DC7" w:rsidP="00657DC7">
      <w:pPr>
        <w:pStyle w:val="Code"/>
        <w:ind w:left="709" w:firstLine="11"/>
      </w:pPr>
      <w:r>
        <w:tab/>
        <w:t>&lt;/Branches&gt;</w:t>
      </w:r>
    </w:p>
    <w:p w:rsidR="00AB3DAC" w:rsidRDefault="00657DC7" w:rsidP="00806916">
      <w:pPr>
        <w:pStyle w:val="Code"/>
      </w:pPr>
      <w:r>
        <w:t>&lt;/Path&gt;</w:t>
      </w:r>
    </w:p>
    <w:p w:rsidR="00CF315F" w:rsidRDefault="00CF315F" w:rsidP="00997FE8">
      <w:pPr>
        <w:pStyle w:val="Heading2"/>
        <w:rPr>
          <w:lang w:val="hr-HR"/>
        </w:rPr>
      </w:pPr>
      <w:r>
        <w:rPr>
          <w:lang w:val="hr-HR"/>
        </w:rPr>
        <w:t>Animation Index Binary (</w:t>
      </w:r>
      <w:r w:rsidRPr="008B28E4">
        <w:rPr>
          <w:i/>
          <w:lang w:val="hr-HR"/>
        </w:rPr>
        <w:t>.</w:t>
      </w:r>
      <w:r w:rsidR="00997FE8">
        <w:rPr>
          <w:i/>
          <w:lang w:val="hr-HR"/>
        </w:rPr>
        <w:t>zhi</w:t>
      </w:r>
      <w:r>
        <w:rPr>
          <w:lang w:val="hr-HR"/>
        </w:rPr>
        <w:t>)</w:t>
      </w:r>
    </w:p>
    <w:p w:rsidR="00CF315F" w:rsidRDefault="00997FE8" w:rsidP="00CF315F">
      <w:pPr>
        <w:rPr>
          <w:lang w:val="hr-HR"/>
        </w:rPr>
      </w:pPr>
      <w:r>
        <w:rPr>
          <w:lang w:val="hr-HR"/>
        </w:rPr>
        <w:t>ZHI</w:t>
      </w:r>
      <w:r w:rsidR="00CF315F">
        <w:rPr>
          <w:lang w:val="hr-HR"/>
        </w:rPr>
        <w:t xml:space="preserve"> files </w:t>
      </w:r>
      <w:r>
        <w:rPr>
          <w:lang w:val="hr-HR"/>
        </w:rPr>
        <w:t>can also be</w:t>
      </w:r>
      <w:r w:rsidR="00CF315F">
        <w:rPr>
          <w:lang w:val="hr-HR"/>
        </w:rPr>
        <w:t xml:space="preserve"> binary files which store an index of animation data.</w:t>
      </w:r>
    </w:p>
    <w:p w:rsidR="00CF315F" w:rsidRDefault="00CF315F" w:rsidP="00CF315F">
      <w:pPr>
        <w:rPr>
          <w:lang w:val="hr-HR"/>
        </w:rPr>
      </w:pPr>
      <w:r>
        <w:rPr>
          <w:lang w:val="hr-HR"/>
        </w:rPr>
        <w:t xml:space="preserve">Data in </w:t>
      </w:r>
      <w:r w:rsidR="00611315">
        <w:rPr>
          <w:lang w:val="hr-HR"/>
        </w:rPr>
        <w:t>ZHI</w:t>
      </w:r>
      <w:r>
        <w:rPr>
          <w:lang w:val="hr-HR"/>
        </w:rPr>
        <w:t xml:space="preserve"> files is organized into chunks. The following types of chunks are supported:</w:t>
      </w:r>
    </w:p>
    <w:p w:rsidR="00CF315F" w:rsidRDefault="00CF315F" w:rsidP="00CF315F">
      <w:pPr>
        <w:pStyle w:val="Code"/>
      </w:pPr>
      <w:r>
        <w:t xml:space="preserve">enum </w:t>
      </w:r>
      <w:r w:rsidR="00611315">
        <w:t>ZHI</w:t>
      </w:r>
      <w:r>
        <w:t>ChunkType</w:t>
      </w:r>
    </w:p>
    <w:p w:rsidR="00CF315F" w:rsidRDefault="00CF315F" w:rsidP="00CF315F">
      <w:pPr>
        <w:pStyle w:val="Code"/>
      </w:pPr>
      <w:r>
        <w:t>{</w:t>
      </w:r>
    </w:p>
    <w:p w:rsidR="00CF315F" w:rsidRDefault="00CF315F" w:rsidP="00CF315F">
      <w:pPr>
        <w:pStyle w:val="Code"/>
      </w:pPr>
      <w:r>
        <w:tab/>
      </w:r>
      <w:r w:rsidR="00611315">
        <w:t>ZHI</w:t>
      </w:r>
      <w:r>
        <w:t>Chunk_Header,</w:t>
      </w:r>
    </w:p>
    <w:p w:rsidR="00CF315F" w:rsidRDefault="00CF315F" w:rsidP="00CF315F">
      <w:pPr>
        <w:pStyle w:val="Code"/>
      </w:pPr>
      <w:r>
        <w:tab/>
      </w:r>
      <w:r w:rsidR="00611315">
        <w:t>ZHI</w:t>
      </w:r>
      <w:r>
        <w:t>Chunk_AnimationIndex,</w:t>
      </w:r>
    </w:p>
    <w:p w:rsidR="00CF315F" w:rsidRDefault="00611315" w:rsidP="00CF315F">
      <w:pPr>
        <w:pStyle w:val="Code"/>
        <w:ind w:firstLine="720"/>
      </w:pPr>
      <w:r>
        <w:t>ZHI</w:t>
      </w:r>
      <w:r w:rsidR="00CF315F">
        <w:t>Chunk_Animation,</w:t>
      </w:r>
    </w:p>
    <w:p w:rsidR="00CF315F" w:rsidRDefault="00611315" w:rsidP="00CF315F">
      <w:pPr>
        <w:pStyle w:val="Code"/>
        <w:ind w:firstLine="720"/>
      </w:pPr>
      <w:r>
        <w:t>ZHI</w:t>
      </w:r>
      <w:r w:rsidR="00CF315F">
        <w:t>Chunk_MatchWeb,</w:t>
      </w:r>
    </w:p>
    <w:p w:rsidR="00CF315F" w:rsidRDefault="00611315" w:rsidP="00CF315F">
      <w:pPr>
        <w:pStyle w:val="Code"/>
        <w:ind w:firstLine="720"/>
      </w:pPr>
      <w:r>
        <w:t>ZHI</w:t>
      </w:r>
      <w:r w:rsidR="00CF315F">
        <w:t>Chunk_Path,</w:t>
      </w:r>
    </w:p>
    <w:p w:rsidR="00CF315F" w:rsidRDefault="00611315" w:rsidP="00CF315F">
      <w:pPr>
        <w:pStyle w:val="Code"/>
        <w:ind w:firstLine="720"/>
      </w:pPr>
      <w:r>
        <w:t>ZHI</w:t>
      </w:r>
      <w:r w:rsidR="00CF315F">
        <w:t>Chunk_Point,</w:t>
      </w:r>
    </w:p>
    <w:p w:rsidR="00CF315F" w:rsidRDefault="00611315" w:rsidP="00CF315F">
      <w:pPr>
        <w:pStyle w:val="Code"/>
        <w:ind w:firstLine="720"/>
      </w:pPr>
      <w:r>
        <w:t>ZHI</w:t>
      </w:r>
      <w:r w:rsidR="00CF315F">
        <w:t>Chunk_Branch</w:t>
      </w:r>
    </w:p>
    <w:p w:rsidR="00CF315F" w:rsidRDefault="00CF315F" w:rsidP="00CF315F">
      <w:pPr>
        <w:pStyle w:val="Code"/>
      </w:pPr>
      <w:r>
        <w:t>};</w:t>
      </w:r>
    </w:p>
    <w:p w:rsidR="00CF315F" w:rsidRDefault="00CF315F" w:rsidP="00CF315F">
      <w:r>
        <w:t xml:space="preserve">As with </w:t>
      </w:r>
      <w:r w:rsidR="00611315">
        <w:t>ZHA</w:t>
      </w:r>
      <w:r>
        <w:t xml:space="preserve"> files, a chunk begins with the following header:</w:t>
      </w:r>
    </w:p>
    <w:p w:rsidR="00CF315F" w:rsidRDefault="00CF315F" w:rsidP="00CF315F">
      <w:pPr>
        <w:pStyle w:val="Code"/>
      </w:pPr>
      <w:r>
        <w:t>struct ChunkHeader</w:t>
      </w:r>
    </w:p>
    <w:p w:rsidR="00CF315F" w:rsidRDefault="00CF315F" w:rsidP="00CF315F">
      <w:pPr>
        <w:pStyle w:val="Code"/>
      </w:pPr>
      <w:r>
        <w:t>{</w:t>
      </w:r>
    </w:p>
    <w:p w:rsidR="00CF315F" w:rsidRDefault="00CF315F" w:rsidP="00CF315F">
      <w:pPr>
        <w:pStyle w:val="Code"/>
      </w:pPr>
      <w:r>
        <w:tab/>
        <w:t>unsigned short type; ///&lt; Chunk type.</w:t>
      </w:r>
    </w:p>
    <w:p w:rsidR="00CF315F" w:rsidRDefault="00CF315F" w:rsidP="00CF315F">
      <w:pPr>
        <w:pStyle w:val="Code"/>
      </w:pPr>
      <w:r>
        <w:tab/>
        <w:t>unsigned long size; ///&lt; Chunk size (in bytes).</w:t>
      </w:r>
    </w:p>
    <w:p w:rsidR="00CF315F" w:rsidRDefault="00CF315F" w:rsidP="00CF315F">
      <w:pPr>
        <w:pStyle w:val="Code"/>
      </w:pPr>
      <w:r>
        <w:t>};</w:t>
      </w:r>
    </w:p>
    <w:p w:rsidR="00CF315F" w:rsidRPr="00AB3DAC" w:rsidRDefault="00CF315F" w:rsidP="00CF315F">
      <w:r>
        <w:lastRenderedPageBreak/>
        <w:t>The header is followed by a block of chunk data, the size of which is given in the header. Data can include primitive types (integers, floats…), arrays of primitive types, strings or other chunks.</w:t>
      </w:r>
    </w:p>
    <w:p w:rsidR="001363F4" w:rsidRDefault="001363F4" w:rsidP="00997FE8">
      <w:pPr>
        <w:pStyle w:val="Heading1"/>
        <w:rPr>
          <w:lang w:val="hr-HR"/>
        </w:rPr>
      </w:pPr>
      <w:r>
        <w:rPr>
          <w:lang w:val="hr-HR"/>
        </w:rPr>
        <w:lastRenderedPageBreak/>
        <w:t>config.xml</w:t>
      </w:r>
    </w:p>
    <w:p w:rsidR="001363F4" w:rsidRDefault="007716D2" w:rsidP="001363F4">
      <w:pPr>
        <w:rPr>
          <w:lang w:val="hr-HR"/>
        </w:rPr>
      </w:pPr>
      <w:r>
        <w:rPr>
          <w:lang w:val="hr-HR"/>
        </w:rPr>
        <w:t xml:space="preserve">Configuration of the </w:t>
      </w:r>
      <w:r w:rsidR="00997FE8">
        <w:rPr>
          <w:lang w:val="hr-HR"/>
        </w:rPr>
        <w:t>ZombieHorse</w:t>
      </w:r>
      <w:r>
        <w:rPr>
          <w:lang w:val="hr-HR"/>
        </w:rPr>
        <w:t xml:space="preserve"> system is stored in </w:t>
      </w:r>
      <w:r w:rsidRPr="007716D2">
        <w:rPr>
          <w:i/>
          <w:lang w:val="hr-HR"/>
        </w:rPr>
        <w:t>config.xml</w:t>
      </w:r>
      <w:r>
        <w:rPr>
          <w:lang w:val="hr-HR"/>
        </w:rPr>
        <w:t xml:space="preserve"> file.</w:t>
      </w:r>
    </w:p>
    <w:p w:rsidR="007716D2" w:rsidRDefault="007716D2" w:rsidP="007716D2">
      <w:pPr>
        <w:pStyle w:val="Heading3"/>
        <w:rPr>
          <w:lang w:val="hr-HR"/>
        </w:rPr>
      </w:pPr>
      <w:r>
        <w:rPr>
          <w:lang w:val="hr-HR"/>
        </w:rPr>
        <w:t>The root element</w:t>
      </w:r>
    </w:p>
    <w:p w:rsidR="007716D2" w:rsidRDefault="007716D2" w:rsidP="007716D2">
      <w:pPr>
        <w:rPr>
          <w:lang w:val="hr-HR"/>
        </w:rPr>
      </w:pPr>
      <w:r>
        <w:rPr>
          <w:lang w:val="hr-HR"/>
        </w:rPr>
        <w:t xml:space="preserve">The root element of </w:t>
      </w:r>
      <w:r>
        <w:rPr>
          <w:i/>
          <w:lang w:val="hr-HR"/>
        </w:rPr>
        <w:t>config.xml</w:t>
      </w:r>
      <w:r>
        <w:rPr>
          <w:lang w:val="hr-HR"/>
        </w:rPr>
        <w:t xml:space="preserve"> is </w:t>
      </w:r>
      <w:r>
        <w:rPr>
          <w:i/>
          <w:lang w:val="hr-HR"/>
        </w:rPr>
        <w:t>&lt;config&gt;</w:t>
      </w:r>
      <w:r>
        <w:rPr>
          <w:lang w:val="hr-HR"/>
        </w:rPr>
        <w:t>. It does not have any attributes. Its children are the following:</w:t>
      </w:r>
    </w:p>
    <w:p w:rsidR="007716D2" w:rsidRPr="007716D2" w:rsidRDefault="00574868" w:rsidP="007716D2">
      <w:pPr>
        <w:rPr>
          <w:lang w:val="hr-HR"/>
        </w:rPr>
      </w:pPr>
      <w:r>
        <w:rPr>
          <w:lang w:val="hr-HR"/>
        </w:rPr>
        <w:t>TODO</w:t>
      </w:r>
    </w:p>
    <w:bookmarkEnd w:id="1"/>
    <w:bookmarkEnd w:id="2"/>
    <w:p w:rsidR="00DF4CF0" w:rsidRDefault="004F28B1" w:rsidP="0057757A">
      <w:pPr>
        <w:pStyle w:val="Heading1"/>
        <w:rPr>
          <w:lang w:val="hr-HR"/>
        </w:rPr>
      </w:pPr>
      <w:r>
        <w:rPr>
          <w:lang w:val="hr-HR"/>
        </w:rPr>
        <w:lastRenderedPageBreak/>
        <w:t>References</w:t>
      </w:r>
    </w:p>
    <w:p w:rsidR="00327B71" w:rsidRPr="00327B71" w:rsidRDefault="00327B71" w:rsidP="00327B71">
      <w:pPr>
        <w:rPr>
          <w:lang w:val="hr-HR"/>
        </w:rPr>
      </w:pPr>
      <w:r>
        <w:rPr>
          <w:lang w:val="hr-HR"/>
        </w:rPr>
        <w:t>TODO</w:t>
      </w:r>
    </w:p>
    <w:sectPr w:rsidR="00327B71" w:rsidRPr="00327B71" w:rsidSect="00C605D1"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D63" w:rsidRDefault="000A5D63" w:rsidP="00C605D1">
      <w:pPr>
        <w:spacing w:after="0"/>
      </w:pPr>
      <w:r>
        <w:separator/>
      </w:r>
    </w:p>
  </w:endnote>
  <w:endnote w:type="continuationSeparator" w:id="0">
    <w:p w:rsidR="000A5D63" w:rsidRDefault="000A5D63" w:rsidP="00C60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117" w:rsidRPr="00C605D1" w:rsidRDefault="00A20222" w:rsidP="00C605D1">
    <w:pPr>
      <w:pStyle w:val="Footer"/>
      <w:ind w:firstLine="0"/>
    </w:pPr>
    <w:r>
      <w:rPr>
        <w:lang w:val="hr-HR"/>
      </w:rPr>
      <w:t>ZombieHorse</w:t>
    </w:r>
    <w:r w:rsidR="00B95117">
      <w:rPr>
        <w:lang w:val="hr-HR"/>
      </w:rPr>
      <w:t>: System Specifications</w:t>
    </w:r>
    <w:r w:rsidR="00B95117">
      <w:rPr>
        <w:lang w:val="hr-HR"/>
      </w:rPr>
      <w:tab/>
    </w:r>
    <w:r w:rsidR="00B95117">
      <w:fldChar w:fldCharType="begin"/>
    </w:r>
    <w:r w:rsidR="00B95117">
      <w:instrText xml:space="preserve"> PAGE   \* MERGEFORMAT </w:instrText>
    </w:r>
    <w:r w:rsidR="00B95117">
      <w:fldChar w:fldCharType="separate"/>
    </w:r>
    <w:r w:rsidR="004665BB">
      <w:rPr>
        <w:noProof/>
      </w:rPr>
      <w:t>3</w:t>
    </w:r>
    <w:r w:rsidR="00B9511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D63" w:rsidRDefault="000A5D63" w:rsidP="00C605D1">
      <w:pPr>
        <w:spacing w:after="0"/>
      </w:pPr>
      <w:r>
        <w:separator/>
      </w:r>
    </w:p>
  </w:footnote>
  <w:footnote w:type="continuationSeparator" w:id="0">
    <w:p w:rsidR="000A5D63" w:rsidRDefault="000A5D63" w:rsidP="00C605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117" w:rsidRPr="00F570B9" w:rsidRDefault="00B95117" w:rsidP="00F570B9">
    <w:pPr>
      <w:pStyle w:val="Header"/>
      <w:ind w:firstLine="0"/>
      <w:jc w:val="center"/>
      <w:rPr>
        <w:lang w:val="hr-H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8EB"/>
    <w:multiLevelType w:val="hybridMultilevel"/>
    <w:tmpl w:val="8D161D3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622CA2"/>
    <w:multiLevelType w:val="hybridMultilevel"/>
    <w:tmpl w:val="E87CA03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710054"/>
    <w:multiLevelType w:val="hybridMultilevel"/>
    <w:tmpl w:val="72E896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4365A2"/>
    <w:multiLevelType w:val="hybridMultilevel"/>
    <w:tmpl w:val="8E3ADCE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7F5BB8"/>
    <w:multiLevelType w:val="hybridMultilevel"/>
    <w:tmpl w:val="C5224E1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F25630"/>
    <w:multiLevelType w:val="hybridMultilevel"/>
    <w:tmpl w:val="7BB2E4D0"/>
    <w:lvl w:ilvl="0" w:tplc="041A0015">
      <w:start w:val="1"/>
      <w:numFmt w:val="upperLetter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9384EF1"/>
    <w:multiLevelType w:val="hybridMultilevel"/>
    <w:tmpl w:val="6422CB5C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97510D7"/>
    <w:multiLevelType w:val="hybridMultilevel"/>
    <w:tmpl w:val="D27A2D1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00463E"/>
    <w:multiLevelType w:val="hybridMultilevel"/>
    <w:tmpl w:val="DD76A0F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B6F5E1A"/>
    <w:multiLevelType w:val="hybridMultilevel"/>
    <w:tmpl w:val="CB04FAA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BC94613"/>
    <w:multiLevelType w:val="hybridMultilevel"/>
    <w:tmpl w:val="38EE4D0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E04511E"/>
    <w:multiLevelType w:val="hybridMultilevel"/>
    <w:tmpl w:val="883E356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E1202D1"/>
    <w:multiLevelType w:val="hybridMultilevel"/>
    <w:tmpl w:val="442CAB7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F973DEB"/>
    <w:multiLevelType w:val="hybridMultilevel"/>
    <w:tmpl w:val="00C26EE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15938C3"/>
    <w:multiLevelType w:val="hybridMultilevel"/>
    <w:tmpl w:val="8904C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16927B9"/>
    <w:multiLevelType w:val="hybridMultilevel"/>
    <w:tmpl w:val="AAB8D68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1D26713"/>
    <w:multiLevelType w:val="hybridMultilevel"/>
    <w:tmpl w:val="026AD7C0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3833D8E"/>
    <w:multiLevelType w:val="hybridMultilevel"/>
    <w:tmpl w:val="459E333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4F07271"/>
    <w:multiLevelType w:val="hybridMultilevel"/>
    <w:tmpl w:val="3A5EBA8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58F5171"/>
    <w:multiLevelType w:val="hybridMultilevel"/>
    <w:tmpl w:val="3B442C7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6EE6F44"/>
    <w:multiLevelType w:val="hybridMultilevel"/>
    <w:tmpl w:val="C9183B5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17025A4B"/>
    <w:multiLevelType w:val="hybridMultilevel"/>
    <w:tmpl w:val="5792CE1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A1265BA"/>
    <w:multiLevelType w:val="hybridMultilevel"/>
    <w:tmpl w:val="1AE87B4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A195A78"/>
    <w:multiLevelType w:val="hybridMultilevel"/>
    <w:tmpl w:val="1A38241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1AFE2FA8"/>
    <w:multiLevelType w:val="hybridMultilevel"/>
    <w:tmpl w:val="E8B61AE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1C895B15"/>
    <w:multiLevelType w:val="hybridMultilevel"/>
    <w:tmpl w:val="FB00C71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1E9C7ED1"/>
    <w:multiLevelType w:val="hybridMultilevel"/>
    <w:tmpl w:val="EFAE6CF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22067D1A"/>
    <w:multiLevelType w:val="hybridMultilevel"/>
    <w:tmpl w:val="363E6E7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22DF7561"/>
    <w:multiLevelType w:val="hybridMultilevel"/>
    <w:tmpl w:val="B30E903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38259B3"/>
    <w:multiLevelType w:val="hybridMultilevel"/>
    <w:tmpl w:val="F4724CD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2383123D"/>
    <w:multiLevelType w:val="hybridMultilevel"/>
    <w:tmpl w:val="9F42580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56256F0"/>
    <w:multiLevelType w:val="hybridMultilevel"/>
    <w:tmpl w:val="009E297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5A44841"/>
    <w:multiLevelType w:val="hybridMultilevel"/>
    <w:tmpl w:val="5452654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26EB3AC1"/>
    <w:multiLevelType w:val="hybridMultilevel"/>
    <w:tmpl w:val="8C3665A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272C7782"/>
    <w:multiLevelType w:val="hybridMultilevel"/>
    <w:tmpl w:val="1BFE486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275D4CE6"/>
    <w:multiLevelType w:val="hybridMultilevel"/>
    <w:tmpl w:val="BC78D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27A64C2F"/>
    <w:multiLevelType w:val="hybridMultilevel"/>
    <w:tmpl w:val="BCF6DFD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7C01BEC"/>
    <w:multiLevelType w:val="hybridMultilevel"/>
    <w:tmpl w:val="BC6884E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28DF305A"/>
    <w:multiLevelType w:val="hybridMultilevel"/>
    <w:tmpl w:val="CC7AE20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292650C4"/>
    <w:multiLevelType w:val="hybridMultilevel"/>
    <w:tmpl w:val="4838242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29723C64"/>
    <w:multiLevelType w:val="hybridMultilevel"/>
    <w:tmpl w:val="5492C58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2D59749D"/>
    <w:multiLevelType w:val="hybridMultilevel"/>
    <w:tmpl w:val="0DFA890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16946F0"/>
    <w:multiLevelType w:val="hybridMultilevel"/>
    <w:tmpl w:val="2E1664E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319B3156"/>
    <w:multiLevelType w:val="hybridMultilevel"/>
    <w:tmpl w:val="DE7CB68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31A301D0"/>
    <w:multiLevelType w:val="hybridMultilevel"/>
    <w:tmpl w:val="AAB8D68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32ED63D7"/>
    <w:multiLevelType w:val="hybridMultilevel"/>
    <w:tmpl w:val="FDB4833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34C64210"/>
    <w:multiLevelType w:val="hybridMultilevel"/>
    <w:tmpl w:val="21E004C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37870061"/>
    <w:multiLevelType w:val="hybridMultilevel"/>
    <w:tmpl w:val="0AF6FC9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37C23E08"/>
    <w:multiLevelType w:val="hybridMultilevel"/>
    <w:tmpl w:val="063EFC3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39BD4C0C"/>
    <w:multiLevelType w:val="hybridMultilevel"/>
    <w:tmpl w:val="66DC69A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3A0B7D01"/>
    <w:multiLevelType w:val="hybridMultilevel"/>
    <w:tmpl w:val="D9BA474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3AB206FE"/>
    <w:multiLevelType w:val="hybridMultilevel"/>
    <w:tmpl w:val="CDE2CF7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3B184E0A"/>
    <w:multiLevelType w:val="hybridMultilevel"/>
    <w:tmpl w:val="14881D9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3B9D462B"/>
    <w:multiLevelType w:val="hybridMultilevel"/>
    <w:tmpl w:val="29E6D62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3B9F7E3A"/>
    <w:multiLevelType w:val="hybridMultilevel"/>
    <w:tmpl w:val="8D567D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3C0E1D90"/>
    <w:multiLevelType w:val="hybridMultilevel"/>
    <w:tmpl w:val="B624F2F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3CA11A4F"/>
    <w:multiLevelType w:val="hybridMultilevel"/>
    <w:tmpl w:val="59884556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3D274350"/>
    <w:multiLevelType w:val="hybridMultilevel"/>
    <w:tmpl w:val="13120C1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3DF36419"/>
    <w:multiLevelType w:val="hybridMultilevel"/>
    <w:tmpl w:val="9FC2768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3E5A31FA"/>
    <w:multiLevelType w:val="hybridMultilevel"/>
    <w:tmpl w:val="E8FE07F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40F07CCF"/>
    <w:multiLevelType w:val="hybridMultilevel"/>
    <w:tmpl w:val="D7A45FD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>
    <w:nsid w:val="42D10BB8"/>
    <w:multiLevelType w:val="hybridMultilevel"/>
    <w:tmpl w:val="1AE87B4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451B4F80"/>
    <w:multiLevelType w:val="hybridMultilevel"/>
    <w:tmpl w:val="9460CDE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47A420BE"/>
    <w:multiLevelType w:val="hybridMultilevel"/>
    <w:tmpl w:val="C0505B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48477F4A"/>
    <w:multiLevelType w:val="hybridMultilevel"/>
    <w:tmpl w:val="0FDAA41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4860433C"/>
    <w:multiLevelType w:val="hybridMultilevel"/>
    <w:tmpl w:val="436E240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492B3C15"/>
    <w:multiLevelType w:val="hybridMultilevel"/>
    <w:tmpl w:val="1AE87B46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>
    <w:nsid w:val="4C133BDA"/>
    <w:multiLevelType w:val="hybridMultilevel"/>
    <w:tmpl w:val="BE34534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>
    <w:nsid w:val="4E0F5339"/>
    <w:multiLevelType w:val="hybridMultilevel"/>
    <w:tmpl w:val="1346E75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4E351612"/>
    <w:multiLevelType w:val="hybridMultilevel"/>
    <w:tmpl w:val="DCF0982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50B900E9"/>
    <w:multiLevelType w:val="hybridMultilevel"/>
    <w:tmpl w:val="12AA6B9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>
    <w:nsid w:val="50EB1F46"/>
    <w:multiLevelType w:val="hybridMultilevel"/>
    <w:tmpl w:val="E7C889B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533301BB"/>
    <w:multiLevelType w:val="hybridMultilevel"/>
    <w:tmpl w:val="1D825DF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536178DC"/>
    <w:multiLevelType w:val="hybridMultilevel"/>
    <w:tmpl w:val="10DE75B0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55781C48"/>
    <w:multiLevelType w:val="hybridMultilevel"/>
    <w:tmpl w:val="3ADC5D0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55DB6A75"/>
    <w:multiLevelType w:val="hybridMultilevel"/>
    <w:tmpl w:val="B9E87DA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561C36B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7">
    <w:nsid w:val="56DE4A6B"/>
    <w:multiLevelType w:val="hybridMultilevel"/>
    <w:tmpl w:val="10DE75B0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598E5767"/>
    <w:multiLevelType w:val="hybridMultilevel"/>
    <w:tmpl w:val="AFFA99C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59DB66EA"/>
    <w:multiLevelType w:val="hybridMultilevel"/>
    <w:tmpl w:val="CE26FDB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>
    <w:nsid w:val="5BE07890"/>
    <w:multiLevelType w:val="hybridMultilevel"/>
    <w:tmpl w:val="F28478D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>
    <w:nsid w:val="5D357E58"/>
    <w:multiLevelType w:val="hybridMultilevel"/>
    <w:tmpl w:val="B3E6034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5FA91B2A"/>
    <w:multiLevelType w:val="hybridMultilevel"/>
    <w:tmpl w:val="049E5AA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600035D3"/>
    <w:multiLevelType w:val="hybridMultilevel"/>
    <w:tmpl w:val="429A94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>
    <w:nsid w:val="63381546"/>
    <w:multiLevelType w:val="hybridMultilevel"/>
    <w:tmpl w:val="9692CA5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>
    <w:nsid w:val="64141191"/>
    <w:multiLevelType w:val="hybridMultilevel"/>
    <w:tmpl w:val="3B8CED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65AD622F"/>
    <w:multiLevelType w:val="hybridMultilevel"/>
    <w:tmpl w:val="CFE2C5E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C414463"/>
    <w:multiLevelType w:val="hybridMultilevel"/>
    <w:tmpl w:val="1BFE486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6EE17E02"/>
    <w:multiLevelType w:val="hybridMultilevel"/>
    <w:tmpl w:val="F1084F6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6F543354"/>
    <w:multiLevelType w:val="hybridMultilevel"/>
    <w:tmpl w:val="AF38633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>
    <w:nsid w:val="722F3AFC"/>
    <w:multiLevelType w:val="hybridMultilevel"/>
    <w:tmpl w:val="CCCA0C6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72B97037"/>
    <w:multiLevelType w:val="hybridMultilevel"/>
    <w:tmpl w:val="8564C7B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>
    <w:nsid w:val="75F62ACA"/>
    <w:multiLevelType w:val="hybridMultilevel"/>
    <w:tmpl w:val="970086E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>
    <w:nsid w:val="76945772"/>
    <w:multiLevelType w:val="hybridMultilevel"/>
    <w:tmpl w:val="F28478D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>
    <w:nsid w:val="76C705DA"/>
    <w:multiLevelType w:val="hybridMultilevel"/>
    <w:tmpl w:val="3A120F5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77D87430"/>
    <w:multiLevelType w:val="multilevel"/>
    <w:tmpl w:val="5238ACE8"/>
    <w:styleLink w:val="Style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6">
    <w:nsid w:val="77DA3254"/>
    <w:multiLevelType w:val="hybridMultilevel"/>
    <w:tmpl w:val="1346E75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>
    <w:nsid w:val="78C72EF2"/>
    <w:multiLevelType w:val="hybridMultilevel"/>
    <w:tmpl w:val="1ABE629E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78DD14DF"/>
    <w:multiLevelType w:val="hybridMultilevel"/>
    <w:tmpl w:val="ACC8F3B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>
    <w:nsid w:val="796A2D8B"/>
    <w:multiLevelType w:val="hybridMultilevel"/>
    <w:tmpl w:val="BC9E7AA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>
    <w:nsid w:val="7A100577"/>
    <w:multiLevelType w:val="hybridMultilevel"/>
    <w:tmpl w:val="CBE6C35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>
    <w:nsid w:val="7A4331AA"/>
    <w:multiLevelType w:val="hybridMultilevel"/>
    <w:tmpl w:val="A3741BB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A502958"/>
    <w:multiLevelType w:val="hybridMultilevel"/>
    <w:tmpl w:val="B47CA45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>
    <w:nsid w:val="7B291752"/>
    <w:multiLevelType w:val="hybridMultilevel"/>
    <w:tmpl w:val="C1705EA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7C0B1411"/>
    <w:multiLevelType w:val="hybridMultilevel"/>
    <w:tmpl w:val="7FEAB480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>
    <w:nsid w:val="7C397933"/>
    <w:multiLevelType w:val="hybridMultilevel"/>
    <w:tmpl w:val="CA3AA55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>
    <w:nsid w:val="7C8D766A"/>
    <w:multiLevelType w:val="hybridMultilevel"/>
    <w:tmpl w:val="00C26EE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>
    <w:nsid w:val="7E5E25EA"/>
    <w:multiLevelType w:val="hybridMultilevel"/>
    <w:tmpl w:val="95C89C5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>
    <w:nsid w:val="7F791C5A"/>
    <w:multiLevelType w:val="hybridMultilevel"/>
    <w:tmpl w:val="CACC8DC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6"/>
  </w:num>
  <w:num w:numId="2">
    <w:abstractNumId w:val="95"/>
  </w:num>
  <w:num w:numId="3">
    <w:abstractNumId w:val="99"/>
  </w:num>
  <w:num w:numId="4">
    <w:abstractNumId w:val="4"/>
  </w:num>
  <w:num w:numId="5">
    <w:abstractNumId w:val="32"/>
  </w:num>
  <w:num w:numId="6">
    <w:abstractNumId w:val="5"/>
  </w:num>
  <w:num w:numId="7">
    <w:abstractNumId w:val="12"/>
  </w:num>
  <w:num w:numId="8">
    <w:abstractNumId w:val="70"/>
  </w:num>
  <w:num w:numId="9">
    <w:abstractNumId w:val="48"/>
  </w:num>
  <w:num w:numId="10">
    <w:abstractNumId w:val="49"/>
  </w:num>
  <w:num w:numId="11">
    <w:abstractNumId w:val="30"/>
  </w:num>
  <w:num w:numId="12">
    <w:abstractNumId w:val="69"/>
  </w:num>
  <w:num w:numId="13">
    <w:abstractNumId w:val="56"/>
  </w:num>
  <w:num w:numId="14">
    <w:abstractNumId w:val="9"/>
  </w:num>
  <w:num w:numId="15">
    <w:abstractNumId w:val="83"/>
  </w:num>
  <w:num w:numId="16">
    <w:abstractNumId w:val="28"/>
  </w:num>
  <w:num w:numId="17">
    <w:abstractNumId w:val="25"/>
  </w:num>
  <w:num w:numId="18">
    <w:abstractNumId w:val="67"/>
  </w:num>
  <w:num w:numId="19">
    <w:abstractNumId w:val="10"/>
  </w:num>
  <w:num w:numId="20">
    <w:abstractNumId w:val="65"/>
  </w:num>
  <w:num w:numId="21">
    <w:abstractNumId w:val="52"/>
  </w:num>
  <w:num w:numId="22">
    <w:abstractNumId w:val="86"/>
  </w:num>
  <w:num w:numId="23">
    <w:abstractNumId w:val="79"/>
  </w:num>
  <w:num w:numId="24">
    <w:abstractNumId w:val="20"/>
  </w:num>
  <w:num w:numId="25">
    <w:abstractNumId w:val="74"/>
  </w:num>
  <w:num w:numId="26">
    <w:abstractNumId w:val="31"/>
  </w:num>
  <w:num w:numId="27">
    <w:abstractNumId w:val="82"/>
  </w:num>
  <w:num w:numId="28">
    <w:abstractNumId w:val="47"/>
  </w:num>
  <w:num w:numId="29">
    <w:abstractNumId w:val="1"/>
  </w:num>
  <w:num w:numId="30">
    <w:abstractNumId w:val="16"/>
  </w:num>
  <w:num w:numId="31">
    <w:abstractNumId w:val="11"/>
  </w:num>
  <w:num w:numId="32">
    <w:abstractNumId w:val="46"/>
  </w:num>
  <w:num w:numId="33">
    <w:abstractNumId w:val="40"/>
  </w:num>
  <w:num w:numId="34">
    <w:abstractNumId w:val="23"/>
  </w:num>
  <w:num w:numId="35">
    <w:abstractNumId w:val="59"/>
  </w:num>
  <w:num w:numId="36">
    <w:abstractNumId w:val="27"/>
  </w:num>
  <w:num w:numId="37">
    <w:abstractNumId w:val="50"/>
  </w:num>
  <w:num w:numId="38">
    <w:abstractNumId w:val="37"/>
  </w:num>
  <w:num w:numId="39">
    <w:abstractNumId w:val="97"/>
  </w:num>
  <w:num w:numId="40">
    <w:abstractNumId w:val="6"/>
  </w:num>
  <w:num w:numId="41">
    <w:abstractNumId w:val="2"/>
  </w:num>
  <w:num w:numId="42">
    <w:abstractNumId w:val="62"/>
  </w:num>
  <w:num w:numId="43">
    <w:abstractNumId w:val="38"/>
  </w:num>
  <w:num w:numId="44">
    <w:abstractNumId w:val="45"/>
  </w:num>
  <w:num w:numId="45">
    <w:abstractNumId w:val="88"/>
  </w:num>
  <w:num w:numId="46">
    <w:abstractNumId w:val="39"/>
  </w:num>
  <w:num w:numId="47">
    <w:abstractNumId w:val="3"/>
  </w:num>
  <w:num w:numId="48">
    <w:abstractNumId w:val="55"/>
  </w:num>
  <w:num w:numId="49">
    <w:abstractNumId w:val="7"/>
  </w:num>
  <w:num w:numId="50">
    <w:abstractNumId w:val="24"/>
  </w:num>
  <w:num w:numId="51">
    <w:abstractNumId w:val="29"/>
  </w:num>
  <w:num w:numId="52">
    <w:abstractNumId w:val="91"/>
  </w:num>
  <w:num w:numId="53">
    <w:abstractNumId w:val="71"/>
  </w:num>
  <w:num w:numId="54">
    <w:abstractNumId w:val="33"/>
  </w:num>
  <w:num w:numId="55">
    <w:abstractNumId w:val="84"/>
  </w:num>
  <w:num w:numId="56">
    <w:abstractNumId w:val="51"/>
  </w:num>
  <w:num w:numId="57">
    <w:abstractNumId w:val="90"/>
  </w:num>
  <w:num w:numId="58">
    <w:abstractNumId w:val="108"/>
  </w:num>
  <w:num w:numId="59">
    <w:abstractNumId w:val="105"/>
  </w:num>
  <w:num w:numId="60">
    <w:abstractNumId w:val="0"/>
  </w:num>
  <w:num w:numId="61">
    <w:abstractNumId w:val="17"/>
  </w:num>
  <w:num w:numId="62">
    <w:abstractNumId w:val="103"/>
  </w:num>
  <w:num w:numId="63">
    <w:abstractNumId w:val="92"/>
  </w:num>
  <w:num w:numId="64">
    <w:abstractNumId w:val="53"/>
  </w:num>
  <w:num w:numId="65">
    <w:abstractNumId w:val="78"/>
  </w:num>
  <w:num w:numId="66">
    <w:abstractNumId w:val="60"/>
  </w:num>
  <w:num w:numId="67">
    <w:abstractNumId w:val="98"/>
  </w:num>
  <w:num w:numId="68">
    <w:abstractNumId w:val="54"/>
  </w:num>
  <w:num w:numId="69">
    <w:abstractNumId w:val="58"/>
  </w:num>
  <w:num w:numId="70">
    <w:abstractNumId w:val="41"/>
  </w:num>
  <w:num w:numId="71">
    <w:abstractNumId w:val="44"/>
  </w:num>
  <w:num w:numId="72">
    <w:abstractNumId w:val="15"/>
  </w:num>
  <w:num w:numId="73">
    <w:abstractNumId w:val="61"/>
  </w:num>
  <w:num w:numId="74">
    <w:abstractNumId w:val="66"/>
  </w:num>
  <w:num w:numId="75">
    <w:abstractNumId w:val="34"/>
  </w:num>
  <w:num w:numId="76">
    <w:abstractNumId w:val="22"/>
  </w:num>
  <w:num w:numId="77">
    <w:abstractNumId w:val="87"/>
  </w:num>
  <w:num w:numId="78">
    <w:abstractNumId w:val="57"/>
  </w:num>
  <w:num w:numId="79">
    <w:abstractNumId w:val="107"/>
  </w:num>
  <w:num w:numId="80">
    <w:abstractNumId w:val="42"/>
  </w:num>
  <w:num w:numId="81">
    <w:abstractNumId w:val="106"/>
  </w:num>
  <w:num w:numId="82">
    <w:abstractNumId w:val="68"/>
  </w:num>
  <w:num w:numId="83">
    <w:abstractNumId w:val="93"/>
  </w:num>
  <w:num w:numId="84">
    <w:abstractNumId w:val="63"/>
  </w:num>
  <w:num w:numId="85">
    <w:abstractNumId w:val="8"/>
  </w:num>
  <w:num w:numId="86">
    <w:abstractNumId w:val="85"/>
  </w:num>
  <w:num w:numId="87">
    <w:abstractNumId w:val="19"/>
  </w:num>
  <w:num w:numId="88">
    <w:abstractNumId w:val="36"/>
  </w:num>
  <w:num w:numId="89">
    <w:abstractNumId w:val="26"/>
  </w:num>
  <w:num w:numId="90">
    <w:abstractNumId w:val="94"/>
  </w:num>
  <w:num w:numId="91">
    <w:abstractNumId w:val="43"/>
  </w:num>
  <w:num w:numId="92">
    <w:abstractNumId w:val="104"/>
  </w:num>
  <w:num w:numId="93">
    <w:abstractNumId w:val="77"/>
  </w:num>
  <w:num w:numId="94">
    <w:abstractNumId w:val="18"/>
  </w:num>
  <w:num w:numId="95">
    <w:abstractNumId w:val="81"/>
  </w:num>
  <w:num w:numId="96">
    <w:abstractNumId w:val="89"/>
  </w:num>
  <w:num w:numId="97">
    <w:abstractNumId w:val="64"/>
  </w:num>
  <w:num w:numId="98">
    <w:abstractNumId w:val="102"/>
  </w:num>
  <w:num w:numId="99">
    <w:abstractNumId w:val="73"/>
  </w:num>
  <w:num w:numId="100">
    <w:abstractNumId w:val="72"/>
  </w:num>
  <w:num w:numId="101">
    <w:abstractNumId w:val="96"/>
  </w:num>
  <w:num w:numId="102">
    <w:abstractNumId w:val="13"/>
  </w:num>
  <w:num w:numId="103">
    <w:abstractNumId w:val="80"/>
  </w:num>
  <w:num w:numId="104">
    <w:abstractNumId w:val="101"/>
  </w:num>
  <w:num w:numId="105">
    <w:abstractNumId w:val="21"/>
  </w:num>
  <w:num w:numId="106">
    <w:abstractNumId w:val="100"/>
  </w:num>
  <w:num w:numId="107">
    <w:abstractNumId w:val="75"/>
  </w:num>
  <w:num w:numId="108">
    <w:abstractNumId w:val="14"/>
  </w:num>
  <w:num w:numId="109">
    <w:abstractNumId w:val="35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AA4"/>
    <w:rsid w:val="00000984"/>
    <w:rsid w:val="00000E57"/>
    <w:rsid w:val="00000FF9"/>
    <w:rsid w:val="00002F56"/>
    <w:rsid w:val="00003D85"/>
    <w:rsid w:val="00004C2E"/>
    <w:rsid w:val="0000537B"/>
    <w:rsid w:val="000065D0"/>
    <w:rsid w:val="00006A42"/>
    <w:rsid w:val="0000708D"/>
    <w:rsid w:val="000071C4"/>
    <w:rsid w:val="000077B0"/>
    <w:rsid w:val="00007FCF"/>
    <w:rsid w:val="00010034"/>
    <w:rsid w:val="000103BF"/>
    <w:rsid w:val="00010B5B"/>
    <w:rsid w:val="00010F81"/>
    <w:rsid w:val="00011CAB"/>
    <w:rsid w:val="00011CC4"/>
    <w:rsid w:val="00012DFB"/>
    <w:rsid w:val="00012E10"/>
    <w:rsid w:val="00013A59"/>
    <w:rsid w:val="00014557"/>
    <w:rsid w:val="00016055"/>
    <w:rsid w:val="00016401"/>
    <w:rsid w:val="00020965"/>
    <w:rsid w:val="00020C0F"/>
    <w:rsid w:val="00021B05"/>
    <w:rsid w:val="00022486"/>
    <w:rsid w:val="00022A1B"/>
    <w:rsid w:val="00022DF9"/>
    <w:rsid w:val="00022F2C"/>
    <w:rsid w:val="0002591F"/>
    <w:rsid w:val="00025B75"/>
    <w:rsid w:val="00026226"/>
    <w:rsid w:val="00026330"/>
    <w:rsid w:val="0002676A"/>
    <w:rsid w:val="00026821"/>
    <w:rsid w:val="00030184"/>
    <w:rsid w:val="00030286"/>
    <w:rsid w:val="00030D6A"/>
    <w:rsid w:val="00030E1D"/>
    <w:rsid w:val="00031F16"/>
    <w:rsid w:val="00031F7E"/>
    <w:rsid w:val="0003251A"/>
    <w:rsid w:val="000327B2"/>
    <w:rsid w:val="00032E8C"/>
    <w:rsid w:val="00032F18"/>
    <w:rsid w:val="000330A6"/>
    <w:rsid w:val="000330C3"/>
    <w:rsid w:val="000336DD"/>
    <w:rsid w:val="00034022"/>
    <w:rsid w:val="000355F9"/>
    <w:rsid w:val="00035601"/>
    <w:rsid w:val="00037347"/>
    <w:rsid w:val="00037600"/>
    <w:rsid w:val="00037D2A"/>
    <w:rsid w:val="000412B9"/>
    <w:rsid w:val="00041CC4"/>
    <w:rsid w:val="00041FBA"/>
    <w:rsid w:val="0004227C"/>
    <w:rsid w:val="000428C1"/>
    <w:rsid w:val="0004397E"/>
    <w:rsid w:val="00046441"/>
    <w:rsid w:val="000468E0"/>
    <w:rsid w:val="00047995"/>
    <w:rsid w:val="00047C63"/>
    <w:rsid w:val="00050F1F"/>
    <w:rsid w:val="00052893"/>
    <w:rsid w:val="00053B89"/>
    <w:rsid w:val="0005435B"/>
    <w:rsid w:val="00055A20"/>
    <w:rsid w:val="00055EC5"/>
    <w:rsid w:val="00056523"/>
    <w:rsid w:val="00056755"/>
    <w:rsid w:val="00057C70"/>
    <w:rsid w:val="00060CE6"/>
    <w:rsid w:val="0006107F"/>
    <w:rsid w:val="0006129D"/>
    <w:rsid w:val="00061859"/>
    <w:rsid w:val="00061A46"/>
    <w:rsid w:val="00061B39"/>
    <w:rsid w:val="00061E1E"/>
    <w:rsid w:val="000642E0"/>
    <w:rsid w:val="000643C3"/>
    <w:rsid w:val="00064769"/>
    <w:rsid w:val="000651A9"/>
    <w:rsid w:val="0006522C"/>
    <w:rsid w:val="00065E6D"/>
    <w:rsid w:val="0006781C"/>
    <w:rsid w:val="000702AE"/>
    <w:rsid w:val="00071F7E"/>
    <w:rsid w:val="00072D25"/>
    <w:rsid w:val="00073842"/>
    <w:rsid w:val="000758FB"/>
    <w:rsid w:val="0007598C"/>
    <w:rsid w:val="00075E16"/>
    <w:rsid w:val="0007607A"/>
    <w:rsid w:val="00076C7E"/>
    <w:rsid w:val="00076DAC"/>
    <w:rsid w:val="000807C3"/>
    <w:rsid w:val="000809E2"/>
    <w:rsid w:val="00080FB2"/>
    <w:rsid w:val="0008142A"/>
    <w:rsid w:val="000825AA"/>
    <w:rsid w:val="000828C5"/>
    <w:rsid w:val="00083051"/>
    <w:rsid w:val="000833CF"/>
    <w:rsid w:val="00084AB3"/>
    <w:rsid w:val="00085D10"/>
    <w:rsid w:val="00085EF8"/>
    <w:rsid w:val="000928C1"/>
    <w:rsid w:val="000928FB"/>
    <w:rsid w:val="000937B9"/>
    <w:rsid w:val="00094095"/>
    <w:rsid w:val="000948D5"/>
    <w:rsid w:val="00094F39"/>
    <w:rsid w:val="00095BF0"/>
    <w:rsid w:val="00096123"/>
    <w:rsid w:val="000A058B"/>
    <w:rsid w:val="000A176A"/>
    <w:rsid w:val="000A1852"/>
    <w:rsid w:val="000A45B5"/>
    <w:rsid w:val="000A4839"/>
    <w:rsid w:val="000A4BED"/>
    <w:rsid w:val="000A586A"/>
    <w:rsid w:val="000A5D63"/>
    <w:rsid w:val="000A5D86"/>
    <w:rsid w:val="000A66B2"/>
    <w:rsid w:val="000A69D5"/>
    <w:rsid w:val="000A7B51"/>
    <w:rsid w:val="000B03C1"/>
    <w:rsid w:val="000B0C2C"/>
    <w:rsid w:val="000B13C5"/>
    <w:rsid w:val="000B143A"/>
    <w:rsid w:val="000B1F0D"/>
    <w:rsid w:val="000B20FF"/>
    <w:rsid w:val="000B2F2F"/>
    <w:rsid w:val="000B3FDB"/>
    <w:rsid w:val="000B49F9"/>
    <w:rsid w:val="000B4D77"/>
    <w:rsid w:val="000B51C4"/>
    <w:rsid w:val="000B51C5"/>
    <w:rsid w:val="000B528E"/>
    <w:rsid w:val="000B52DB"/>
    <w:rsid w:val="000B5A0A"/>
    <w:rsid w:val="000B6133"/>
    <w:rsid w:val="000B67BB"/>
    <w:rsid w:val="000B6ED1"/>
    <w:rsid w:val="000B75BA"/>
    <w:rsid w:val="000B776A"/>
    <w:rsid w:val="000B7902"/>
    <w:rsid w:val="000B7EB5"/>
    <w:rsid w:val="000C00B4"/>
    <w:rsid w:val="000C1294"/>
    <w:rsid w:val="000C129C"/>
    <w:rsid w:val="000C1921"/>
    <w:rsid w:val="000C1995"/>
    <w:rsid w:val="000C213B"/>
    <w:rsid w:val="000C2C83"/>
    <w:rsid w:val="000C2EB1"/>
    <w:rsid w:val="000C3AB3"/>
    <w:rsid w:val="000C3C96"/>
    <w:rsid w:val="000C62F7"/>
    <w:rsid w:val="000C6DBE"/>
    <w:rsid w:val="000D1AE1"/>
    <w:rsid w:val="000D2DAF"/>
    <w:rsid w:val="000D2ED1"/>
    <w:rsid w:val="000D3BCC"/>
    <w:rsid w:val="000D3F26"/>
    <w:rsid w:val="000D6666"/>
    <w:rsid w:val="000D6F55"/>
    <w:rsid w:val="000D7FE2"/>
    <w:rsid w:val="000E16F2"/>
    <w:rsid w:val="000E327F"/>
    <w:rsid w:val="000E3861"/>
    <w:rsid w:val="000E4934"/>
    <w:rsid w:val="000E508A"/>
    <w:rsid w:val="000E5763"/>
    <w:rsid w:val="000E6582"/>
    <w:rsid w:val="000E7667"/>
    <w:rsid w:val="000F006A"/>
    <w:rsid w:val="000F0546"/>
    <w:rsid w:val="000F0F0A"/>
    <w:rsid w:val="000F22F1"/>
    <w:rsid w:val="000F343D"/>
    <w:rsid w:val="000F3DF3"/>
    <w:rsid w:val="000F483A"/>
    <w:rsid w:val="000F501C"/>
    <w:rsid w:val="000F5193"/>
    <w:rsid w:val="000F5368"/>
    <w:rsid w:val="000F5D47"/>
    <w:rsid w:val="000F5E4B"/>
    <w:rsid w:val="000F6316"/>
    <w:rsid w:val="000F6549"/>
    <w:rsid w:val="000F693A"/>
    <w:rsid w:val="000F790D"/>
    <w:rsid w:val="000F79C8"/>
    <w:rsid w:val="001016BB"/>
    <w:rsid w:val="0010182F"/>
    <w:rsid w:val="001027D9"/>
    <w:rsid w:val="00103B98"/>
    <w:rsid w:val="00103EA2"/>
    <w:rsid w:val="00104884"/>
    <w:rsid w:val="00104F18"/>
    <w:rsid w:val="00105FED"/>
    <w:rsid w:val="001064C5"/>
    <w:rsid w:val="00106973"/>
    <w:rsid w:val="001105C7"/>
    <w:rsid w:val="001112C4"/>
    <w:rsid w:val="00111AD3"/>
    <w:rsid w:val="0011277E"/>
    <w:rsid w:val="00112E63"/>
    <w:rsid w:val="00115461"/>
    <w:rsid w:val="0011581D"/>
    <w:rsid w:val="00115822"/>
    <w:rsid w:val="00116537"/>
    <w:rsid w:val="001170E1"/>
    <w:rsid w:val="00117405"/>
    <w:rsid w:val="00120627"/>
    <w:rsid w:val="00120B5E"/>
    <w:rsid w:val="00122E9C"/>
    <w:rsid w:val="00123230"/>
    <w:rsid w:val="00123271"/>
    <w:rsid w:val="00126FCE"/>
    <w:rsid w:val="00127F48"/>
    <w:rsid w:val="00130561"/>
    <w:rsid w:val="00130591"/>
    <w:rsid w:val="00130D49"/>
    <w:rsid w:val="00130E53"/>
    <w:rsid w:val="00131977"/>
    <w:rsid w:val="001322C8"/>
    <w:rsid w:val="0013299E"/>
    <w:rsid w:val="001332CF"/>
    <w:rsid w:val="00133658"/>
    <w:rsid w:val="00135181"/>
    <w:rsid w:val="00135691"/>
    <w:rsid w:val="001362AE"/>
    <w:rsid w:val="001363F4"/>
    <w:rsid w:val="0013643E"/>
    <w:rsid w:val="00136934"/>
    <w:rsid w:val="0013729D"/>
    <w:rsid w:val="00137350"/>
    <w:rsid w:val="00137BF2"/>
    <w:rsid w:val="00137DA6"/>
    <w:rsid w:val="0014090B"/>
    <w:rsid w:val="00141099"/>
    <w:rsid w:val="00141781"/>
    <w:rsid w:val="00141CC4"/>
    <w:rsid w:val="00141CEF"/>
    <w:rsid w:val="001425A2"/>
    <w:rsid w:val="0014291B"/>
    <w:rsid w:val="00143061"/>
    <w:rsid w:val="00143A31"/>
    <w:rsid w:val="00144389"/>
    <w:rsid w:val="001455DE"/>
    <w:rsid w:val="00146D10"/>
    <w:rsid w:val="001479FF"/>
    <w:rsid w:val="00147A18"/>
    <w:rsid w:val="001503C8"/>
    <w:rsid w:val="00150609"/>
    <w:rsid w:val="001507D9"/>
    <w:rsid w:val="00150FBC"/>
    <w:rsid w:val="0015185D"/>
    <w:rsid w:val="00151E14"/>
    <w:rsid w:val="00152262"/>
    <w:rsid w:val="00153ECE"/>
    <w:rsid w:val="001541AF"/>
    <w:rsid w:val="00154753"/>
    <w:rsid w:val="00154F7D"/>
    <w:rsid w:val="00156DF0"/>
    <w:rsid w:val="00156F36"/>
    <w:rsid w:val="001601F2"/>
    <w:rsid w:val="00160B19"/>
    <w:rsid w:val="00161608"/>
    <w:rsid w:val="001618B6"/>
    <w:rsid w:val="00162867"/>
    <w:rsid w:val="00162FC4"/>
    <w:rsid w:val="001633CB"/>
    <w:rsid w:val="00163729"/>
    <w:rsid w:val="001639BB"/>
    <w:rsid w:val="00163CEB"/>
    <w:rsid w:val="00164371"/>
    <w:rsid w:val="00164B06"/>
    <w:rsid w:val="00164C27"/>
    <w:rsid w:val="001652D9"/>
    <w:rsid w:val="00165415"/>
    <w:rsid w:val="0016555B"/>
    <w:rsid w:val="00165AA8"/>
    <w:rsid w:val="001660CA"/>
    <w:rsid w:val="00166367"/>
    <w:rsid w:val="00166CD0"/>
    <w:rsid w:val="001700DD"/>
    <w:rsid w:val="00171168"/>
    <w:rsid w:val="001711FD"/>
    <w:rsid w:val="00171651"/>
    <w:rsid w:val="00171800"/>
    <w:rsid w:val="00171B41"/>
    <w:rsid w:val="001723E7"/>
    <w:rsid w:val="00172568"/>
    <w:rsid w:val="001737F8"/>
    <w:rsid w:val="00174299"/>
    <w:rsid w:val="001742ED"/>
    <w:rsid w:val="00174D51"/>
    <w:rsid w:val="001754E8"/>
    <w:rsid w:val="00176C43"/>
    <w:rsid w:val="00176CD9"/>
    <w:rsid w:val="001774B0"/>
    <w:rsid w:val="0017772D"/>
    <w:rsid w:val="00180AA9"/>
    <w:rsid w:val="0018143D"/>
    <w:rsid w:val="001821D0"/>
    <w:rsid w:val="001827D3"/>
    <w:rsid w:val="00182C49"/>
    <w:rsid w:val="00183564"/>
    <w:rsid w:val="00183FA3"/>
    <w:rsid w:val="0018593E"/>
    <w:rsid w:val="00186898"/>
    <w:rsid w:val="001868F1"/>
    <w:rsid w:val="00190150"/>
    <w:rsid w:val="001904A8"/>
    <w:rsid w:val="00190855"/>
    <w:rsid w:val="00191101"/>
    <w:rsid w:val="00191CAF"/>
    <w:rsid w:val="001920C3"/>
    <w:rsid w:val="00192C02"/>
    <w:rsid w:val="001962F4"/>
    <w:rsid w:val="0019661D"/>
    <w:rsid w:val="00196FB8"/>
    <w:rsid w:val="00197251"/>
    <w:rsid w:val="00197BF8"/>
    <w:rsid w:val="00197E49"/>
    <w:rsid w:val="001A1039"/>
    <w:rsid w:val="001A1548"/>
    <w:rsid w:val="001A207E"/>
    <w:rsid w:val="001A5A11"/>
    <w:rsid w:val="001A5FCE"/>
    <w:rsid w:val="001A656B"/>
    <w:rsid w:val="001B21EA"/>
    <w:rsid w:val="001B2C33"/>
    <w:rsid w:val="001B36A1"/>
    <w:rsid w:val="001B43C3"/>
    <w:rsid w:val="001B5D18"/>
    <w:rsid w:val="001B78D2"/>
    <w:rsid w:val="001B7A70"/>
    <w:rsid w:val="001B7A7E"/>
    <w:rsid w:val="001B7D67"/>
    <w:rsid w:val="001C0193"/>
    <w:rsid w:val="001C118D"/>
    <w:rsid w:val="001C1A94"/>
    <w:rsid w:val="001C24B6"/>
    <w:rsid w:val="001C2F5E"/>
    <w:rsid w:val="001C3248"/>
    <w:rsid w:val="001C44E4"/>
    <w:rsid w:val="001C467B"/>
    <w:rsid w:val="001C5CD4"/>
    <w:rsid w:val="001C621B"/>
    <w:rsid w:val="001C662D"/>
    <w:rsid w:val="001C6974"/>
    <w:rsid w:val="001C6E66"/>
    <w:rsid w:val="001C7085"/>
    <w:rsid w:val="001C79B4"/>
    <w:rsid w:val="001D0051"/>
    <w:rsid w:val="001D0EB4"/>
    <w:rsid w:val="001D172E"/>
    <w:rsid w:val="001D2042"/>
    <w:rsid w:val="001D20A8"/>
    <w:rsid w:val="001D2833"/>
    <w:rsid w:val="001D30C5"/>
    <w:rsid w:val="001D343D"/>
    <w:rsid w:val="001D3482"/>
    <w:rsid w:val="001D34C6"/>
    <w:rsid w:val="001D4E96"/>
    <w:rsid w:val="001D5043"/>
    <w:rsid w:val="001D524F"/>
    <w:rsid w:val="001D6306"/>
    <w:rsid w:val="001D64F8"/>
    <w:rsid w:val="001D670A"/>
    <w:rsid w:val="001D68B1"/>
    <w:rsid w:val="001D6B37"/>
    <w:rsid w:val="001E016D"/>
    <w:rsid w:val="001E05AB"/>
    <w:rsid w:val="001E2B0E"/>
    <w:rsid w:val="001E4DE2"/>
    <w:rsid w:val="001E588B"/>
    <w:rsid w:val="001E5D50"/>
    <w:rsid w:val="001E5EBD"/>
    <w:rsid w:val="001E626E"/>
    <w:rsid w:val="001E6615"/>
    <w:rsid w:val="001E6E01"/>
    <w:rsid w:val="001E7491"/>
    <w:rsid w:val="001E7E3A"/>
    <w:rsid w:val="001E7F31"/>
    <w:rsid w:val="001F0DFC"/>
    <w:rsid w:val="001F138D"/>
    <w:rsid w:val="001F1810"/>
    <w:rsid w:val="001F18E2"/>
    <w:rsid w:val="001F1C5A"/>
    <w:rsid w:val="001F1F48"/>
    <w:rsid w:val="001F2C9B"/>
    <w:rsid w:val="001F3528"/>
    <w:rsid w:val="001F417E"/>
    <w:rsid w:val="001F466E"/>
    <w:rsid w:val="001F49B2"/>
    <w:rsid w:val="001F4A8E"/>
    <w:rsid w:val="001F540F"/>
    <w:rsid w:val="001F5965"/>
    <w:rsid w:val="001F6708"/>
    <w:rsid w:val="001F71B5"/>
    <w:rsid w:val="001F75D2"/>
    <w:rsid w:val="001F7DD3"/>
    <w:rsid w:val="00200508"/>
    <w:rsid w:val="002016EC"/>
    <w:rsid w:val="002025C6"/>
    <w:rsid w:val="002027D7"/>
    <w:rsid w:val="0020377E"/>
    <w:rsid w:val="00203C87"/>
    <w:rsid w:val="002052AD"/>
    <w:rsid w:val="002057A4"/>
    <w:rsid w:val="0020617D"/>
    <w:rsid w:val="00206510"/>
    <w:rsid w:val="00206B95"/>
    <w:rsid w:val="0020777A"/>
    <w:rsid w:val="00210C37"/>
    <w:rsid w:val="00212EBC"/>
    <w:rsid w:val="00215DEF"/>
    <w:rsid w:val="00216933"/>
    <w:rsid w:val="00216F4B"/>
    <w:rsid w:val="0021748A"/>
    <w:rsid w:val="00217694"/>
    <w:rsid w:val="0022213B"/>
    <w:rsid w:val="00222407"/>
    <w:rsid w:val="002229C1"/>
    <w:rsid w:val="00222A41"/>
    <w:rsid w:val="00222A54"/>
    <w:rsid w:val="00223B6E"/>
    <w:rsid w:val="00224C26"/>
    <w:rsid w:val="00231E7A"/>
    <w:rsid w:val="0023368D"/>
    <w:rsid w:val="002341DF"/>
    <w:rsid w:val="00235352"/>
    <w:rsid w:val="00235A5D"/>
    <w:rsid w:val="00235BE0"/>
    <w:rsid w:val="002373A6"/>
    <w:rsid w:val="0023766E"/>
    <w:rsid w:val="0023785C"/>
    <w:rsid w:val="002405B7"/>
    <w:rsid w:val="00240C93"/>
    <w:rsid w:val="0024132F"/>
    <w:rsid w:val="00241529"/>
    <w:rsid w:val="002416C6"/>
    <w:rsid w:val="00241A9C"/>
    <w:rsid w:val="00241C06"/>
    <w:rsid w:val="00242400"/>
    <w:rsid w:val="00243195"/>
    <w:rsid w:val="00243AC9"/>
    <w:rsid w:val="00244D0C"/>
    <w:rsid w:val="002459C1"/>
    <w:rsid w:val="00245EDD"/>
    <w:rsid w:val="002462E6"/>
    <w:rsid w:val="0024687D"/>
    <w:rsid w:val="00247863"/>
    <w:rsid w:val="002479E7"/>
    <w:rsid w:val="00250948"/>
    <w:rsid w:val="002532FF"/>
    <w:rsid w:val="00253D69"/>
    <w:rsid w:val="002546D7"/>
    <w:rsid w:val="00255A84"/>
    <w:rsid w:val="00255B22"/>
    <w:rsid w:val="0025685B"/>
    <w:rsid w:val="002575A7"/>
    <w:rsid w:val="00257896"/>
    <w:rsid w:val="00257A9D"/>
    <w:rsid w:val="00261E10"/>
    <w:rsid w:val="002620A0"/>
    <w:rsid w:val="00262863"/>
    <w:rsid w:val="00263DB2"/>
    <w:rsid w:val="00263E3F"/>
    <w:rsid w:val="00264BAB"/>
    <w:rsid w:val="00264D5F"/>
    <w:rsid w:val="00265C03"/>
    <w:rsid w:val="00265E14"/>
    <w:rsid w:val="00267064"/>
    <w:rsid w:val="0026755E"/>
    <w:rsid w:val="002677D5"/>
    <w:rsid w:val="00270299"/>
    <w:rsid w:val="00271B50"/>
    <w:rsid w:val="00272363"/>
    <w:rsid w:val="00272461"/>
    <w:rsid w:val="00272982"/>
    <w:rsid w:val="00272E66"/>
    <w:rsid w:val="00273A61"/>
    <w:rsid w:val="00273F39"/>
    <w:rsid w:val="0027504E"/>
    <w:rsid w:val="002750EB"/>
    <w:rsid w:val="002758FC"/>
    <w:rsid w:val="00275F14"/>
    <w:rsid w:val="002776AE"/>
    <w:rsid w:val="002778C8"/>
    <w:rsid w:val="00280AB8"/>
    <w:rsid w:val="00281574"/>
    <w:rsid w:val="002818E1"/>
    <w:rsid w:val="00281D4F"/>
    <w:rsid w:val="002821EB"/>
    <w:rsid w:val="0028351E"/>
    <w:rsid w:val="002842D9"/>
    <w:rsid w:val="00284436"/>
    <w:rsid w:val="00284A49"/>
    <w:rsid w:val="00285067"/>
    <w:rsid w:val="00285A56"/>
    <w:rsid w:val="00287967"/>
    <w:rsid w:val="0029011F"/>
    <w:rsid w:val="002905E2"/>
    <w:rsid w:val="00291114"/>
    <w:rsid w:val="00292552"/>
    <w:rsid w:val="0029340F"/>
    <w:rsid w:val="00293D46"/>
    <w:rsid w:val="0029517F"/>
    <w:rsid w:val="0029532A"/>
    <w:rsid w:val="002954C8"/>
    <w:rsid w:val="00295EF9"/>
    <w:rsid w:val="002975D3"/>
    <w:rsid w:val="002979F7"/>
    <w:rsid w:val="002A0328"/>
    <w:rsid w:val="002A0CBC"/>
    <w:rsid w:val="002A132E"/>
    <w:rsid w:val="002A36D0"/>
    <w:rsid w:val="002A371A"/>
    <w:rsid w:val="002A3796"/>
    <w:rsid w:val="002A38C3"/>
    <w:rsid w:val="002A3ECC"/>
    <w:rsid w:val="002A4D6F"/>
    <w:rsid w:val="002A546F"/>
    <w:rsid w:val="002A6B2F"/>
    <w:rsid w:val="002A72C2"/>
    <w:rsid w:val="002A76C6"/>
    <w:rsid w:val="002A7EB5"/>
    <w:rsid w:val="002B0132"/>
    <w:rsid w:val="002B0188"/>
    <w:rsid w:val="002B03F6"/>
    <w:rsid w:val="002B21FA"/>
    <w:rsid w:val="002B266E"/>
    <w:rsid w:val="002B28DF"/>
    <w:rsid w:val="002B2E8B"/>
    <w:rsid w:val="002B352D"/>
    <w:rsid w:val="002B42F6"/>
    <w:rsid w:val="002B4EAE"/>
    <w:rsid w:val="002B6972"/>
    <w:rsid w:val="002B7024"/>
    <w:rsid w:val="002B76BC"/>
    <w:rsid w:val="002B7EAB"/>
    <w:rsid w:val="002C06BE"/>
    <w:rsid w:val="002C0967"/>
    <w:rsid w:val="002C3525"/>
    <w:rsid w:val="002C3E5F"/>
    <w:rsid w:val="002C4518"/>
    <w:rsid w:val="002C4F58"/>
    <w:rsid w:val="002C5304"/>
    <w:rsid w:val="002C5883"/>
    <w:rsid w:val="002C62D7"/>
    <w:rsid w:val="002C6541"/>
    <w:rsid w:val="002C73DD"/>
    <w:rsid w:val="002C76FF"/>
    <w:rsid w:val="002D0433"/>
    <w:rsid w:val="002D2DF5"/>
    <w:rsid w:val="002D35FC"/>
    <w:rsid w:val="002D5BF0"/>
    <w:rsid w:val="002D5E07"/>
    <w:rsid w:val="002D600F"/>
    <w:rsid w:val="002D6DB5"/>
    <w:rsid w:val="002D7374"/>
    <w:rsid w:val="002D75B1"/>
    <w:rsid w:val="002E1C8A"/>
    <w:rsid w:val="002E3AFB"/>
    <w:rsid w:val="002E583A"/>
    <w:rsid w:val="002E5A35"/>
    <w:rsid w:val="002E772A"/>
    <w:rsid w:val="002F0BAE"/>
    <w:rsid w:val="002F0F11"/>
    <w:rsid w:val="002F1478"/>
    <w:rsid w:val="002F1CD4"/>
    <w:rsid w:val="002F26F1"/>
    <w:rsid w:val="002F27C1"/>
    <w:rsid w:val="002F2B77"/>
    <w:rsid w:val="002F2BD2"/>
    <w:rsid w:val="002F3462"/>
    <w:rsid w:val="002F35B6"/>
    <w:rsid w:val="002F3CF8"/>
    <w:rsid w:val="002F3D7E"/>
    <w:rsid w:val="002F4DD2"/>
    <w:rsid w:val="002F5B35"/>
    <w:rsid w:val="002F62BC"/>
    <w:rsid w:val="002F6425"/>
    <w:rsid w:val="002F6B6A"/>
    <w:rsid w:val="002F729E"/>
    <w:rsid w:val="002F7725"/>
    <w:rsid w:val="002F78A5"/>
    <w:rsid w:val="002F7B6D"/>
    <w:rsid w:val="002F7C98"/>
    <w:rsid w:val="002F7FCE"/>
    <w:rsid w:val="003014D3"/>
    <w:rsid w:val="00302FED"/>
    <w:rsid w:val="0030304F"/>
    <w:rsid w:val="00304EEA"/>
    <w:rsid w:val="00305C0B"/>
    <w:rsid w:val="00305C3A"/>
    <w:rsid w:val="0030660C"/>
    <w:rsid w:val="003067F2"/>
    <w:rsid w:val="00307DCB"/>
    <w:rsid w:val="003107E5"/>
    <w:rsid w:val="00311B35"/>
    <w:rsid w:val="00312598"/>
    <w:rsid w:val="003131E4"/>
    <w:rsid w:val="00316361"/>
    <w:rsid w:val="00317406"/>
    <w:rsid w:val="003205CB"/>
    <w:rsid w:val="003208A0"/>
    <w:rsid w:val="00320B08"/>
    <w:rsid w:val="00320C73"/>
    <w:rsid w:val="00320CDF"/>
    <w:rsid w:val="00320D1A"/>
    <w:rsid w:val="003217FE"/>
    <w:rsid w:val="00321D0C"/>
    <w:rsid w:val="00321D36"/>
    <w:rsid w:val="00323406"/>
    <w:rsid w:val="00326717"/>
    <w:rsid w:val="00327763"/>
    <w:rsid w:val="00327B71"/>
    <w:rsid w:val="00330BFE"/>
    <w:rsid w:val="00330FE8"/>
    <w:rsid w:val="00332157"/>
    <w:rsid w:val="00332A81"/>
    <w:rsid w:val="00332D20"/>
    <w:rsid w:val="003335D1"/>
    <w:rsid w:val="00334195"/>
    <w:rsid w:val="00334732"/>
    <w:rsid w:val="0033506D"/>
    <w:rsid w:val="00335343"/>
    <w:rsid w:val="003353AC"/>
    <w:rsid w:val="00335E08"/>
    <w:rsid w:val="00336A87"/>
    <w:rsid w:val="003370B4"/>
    <w:rsid w:val="00337219"/>
    <w:rsid w:val="00337238"/>
    <w:rsid w:val="00337D69"/>
    <w:rsid w:val="00337F71"/>
    <w:rsid w:val="00340168"/>
    <w:rsid w:val="00340916"/>
    <w:rsid w:val="003409F1"/>
    <w:rsid w:val="00340C72"/>
    <w:rsid w:val="003453F9"/>
    <w:rsid w:val="003459EC"/>
    <w:rsid w:val="00345E9B"/>
    <w:rsid w:val="0034758B"/>
    <w:rsid w:val="00347983"/>
    <w:rsid w:val="00350100"/>
    <w:rsid w:val="00350235"/>
    <w:rsid w:val="003508D4"/>
    <w:rsid w:val="00352CB3"/>
    <w:rsid w:val="00353942"/>
    <w:rsid w:val="0035413E"/>
    <w:rsid w:val="00354AAB"/>
    <w:rsid w:val="00354B4F"/>
    <w:rsid w:val="00356548"/>
    <w:rsid w:val="00360D8D"/>
    <w:rsid w:val="0036198B"/>
    <w:rsid w:val="00361B2E"/>
    <w:rsid w:val="003625EE"/>
    <w:rsid w:val="0036273F"/>
    <w:rsid w:val="00362D06"/>
    <w:rsid w:val="003636D8"/>
    <w:rsid w:val="00366150"/>
    <w:rsid w:val="00366340"/>
    <w:rsid w:val="00371751"/>
    <w:rsid w:val="00372B4F"/>
    <w:rsid w:val="0037591F"/>
    <w:rsid w:val="00376DEC"/>
    <w:rsid w:val="003770FD"/>
    <w:rsid w:val="00377725"/>
    <w:rsid w:val="00380159"/>
    <w:rsid w:val="00380441"/>
    <w:rsid w:val="0038048A"/>
    <w:rsid w:val="00382338"/>
    <w:rsid w:val="00382D6D"/>
    <w:rsid w:val="00382D96"/>
    <w:rsid w:val="00382E12"/>
    <w:rsid w:val="00383CE9"/>
    <w:rsid w:val="00383E6F"/>
    <w:rsid w:val="0038462E"/>
    <w:rsid w:val="003854E1"/>
    <w:rsid w:val="00385642"/>
    <w:rsid w:val="003856B4"/>
    <w:rsid w:val="0038595D"/>
    <w:rsid w:val="00386238"/>
    <w:rsid w:val="00386525"/>
    <w:rsid w:val="00386A02"/>
    <w:rsid w:val="00387E1D"/>
    <w:rsid w:val="00390F64"/>
    <w:rsid w:val="00391ADC"/>
    <w:rsid w:val="00392145"/>
    <w:rsid w:val="00392211"/>
    <w:rsid w:val="00392290"/>
    <w:rsid w:val="0039238A"/>
    <w:rsid w:val="00392A24"/>
    <w:rsid w:val="00393300"/>
    <w:rsid w:val="00393D63"/>
    <w:rsid w:val="0039427B"/>
    <w:rsid w:val="00394461"/>
    <w:rsid w:val="00395E83"/>
    <w:rsid w:val="00396863"/>
    <w:rsid w:val="00396D0B"/>
    <w:rsid w:val="003A02F8"/>
    <w:rsid w:val="003A0AB3"/>
    <w:rsid w:val="003A169C"/>
    <w:rsid w:val="003A3467"/>
    <w:rsid w:val="003A3661"/>
    <w:rsid w:val="003A4601"/>
    <w:rsid w:val="003A5EDE"/>
    <w:rsid w:val="003A697C"/>
    <w:rsid w:val="003A6F47"/>
    <w:rsid w:val="003A7D8D"/>
    <w:rsid w:val="003B0C08"/>
    <w:rsid w:val="003B2E3D"/>
    <w:rsid w:val="003B5354"/>
    <w:rsid w:val="003B5850"/>
    <w:rsid w:val="003B5D07"/>
    <w:rsid w:val="003B612F"/>
    <w:rsid w:val="003B6D2A"/>
    <w:rsid w:val="003B73AF"/>
    <w:rsid w:val="003C0A51"/>
    <w:rsid w:val="003C0B7D"/>
    <w:rsid w:val="003C0EEF"/>
    <w:rsid w:val="003C1B63"/>
    <w:rsid w:val="003C1E68"/>
    <w:rsid w:val="003C3465"/>
    <w:rsid w:val="003C402C"/>
    <w:rsid w:val="003C516E"/>
    <w:rsid w:val="003D16F7"/>
    <w:rsid w:val="003D2290"/>
    <w:rsid w:val="003D2608"/>
    <w:rsid w:val="003D2C8F"/>
    <w:rsid w:val="003D456D"/>
    <w:rsid w:val="003D463A"/>
    <w:rsid w:val="003D59ED"/>
    <w:rsid w:val="003D6AEA"/>
    <w:rsid w:val="003D7413"/>
    <w:rsid w:val="003D7CEF"/>
    <w:rsid w:val="003D7CF3"/>
    <w:rsid w:val="003D7E2A"/>
    <w:rsid w:val="003E0796"/>
    <w:rsid w:val="003E0808"/>
    <w:rsid w:val="003E1E75"/>
    <w:rsid w:val="003E2533"/>
    <w:rsid w:val="003E2810"/>
    <w:rsid w:val="003E3435"/>
    <w:rsid w:val="003E48A5"/>
    <w:rsid w:val="003E5BD5"/>
    <w:rsid w:val="003E65DF"/>
    <w:rsid w:val="003E6BC4"/>
    <w:rsid w:val="003E75B4"/>
    <w:rsid w:val="003E787A"/>
    <w:rsid w:val="003E7E8F"/>
    <w:rsid w:val="003F0C69"/>
    <w:rsid w:val="003F0DEA"/>
    <w:rsid w:val="003F1105"/>
    <w:rsid w:val="003F1414"/>
    <w:rsid w:val="003F2026"/>
    <w:rsid w:val="003F26F4"/>
    <w:rsid w:val="003F278B"/>
    <w:rsid w:val="003F4DF4"/>
    <w:rsid w:val="003F60C3"/>
    <w:rsid w:val="003F6D6F"/>
    <w:rsid w:val="003F74BA"/>
    <w:rsid w:val="003F7A74"/>
    <w:rsid w:val="0040070F"/>
    <w:rsid w:val="00401C84"/>
    <w:rsid w:val="004023D5"/>
    <w:rsid w:val="00402653"/>
    <w:rsid w:val="00403BC7"/>
    <w:rsid w:val="00404FF5"/>
    <w:rsid w:val="004055B5"/>
    <w:rsid w:val="00406E45"/>
    <w:rsid w:val="00407D93"/>
    <w:rsid w:val="004107C7"/>
    <w:rsid w:val="00410CE3"/>
    <w:rsid w:val="00410F11"/>
    <w:rsid w:val="00411E85"/>
    <w:rsid w:val="004120A0"/>
    <w:rsid w:val="0041218A"/>
    <w:rsid w:val="004125F6"/>
    <w:rsid w:val="00412CA8"/>
    <w:rsid w:val="00412DFD"/>
    <w:rsid w:val="0041362B"/>
    <w:rsid w:val="0041385D"/>
    <w:rsid w:val="00413AEE"/>
    <w:rsid w:val="004147DD"/>
    <w:rsid w:val="004156C9"/>
    <w:rsid w:val="004173C7"/>
    <w:rsid w:val="00417DAB"/>
    <w:rsid w:val="004202B9"/>
    <w:rsid w:val="00420447"/>
    <w:rsid w:val="00421FEF"/>
    <w:rsid w:val="00422927"/>
    <w:rsid w:val="00425A9F"/>
    <w:rsid w:val="004276E2"/>
    <w:rsid w:val="00427F56"/>
    <w:rsid w:val="00430077"/>
    <w:rsid w:val="004305D9"/>
    <w:rsid w:val="00431AC2"/>
    <w:rsid w:val="0043231D"/>
    <w:rsid w:val="00432592"/>
    <w:rsid w:val="004326B4"/>
    <w:rsid w:val="0043379F"/>
    <w:rsid w:val="00433F2F"/>
    <w:rsid w:val="00434250"/>
    <w:rsid w:val="004365E6"/>
    <w:rsid w:val="00436F75"/>
    <w:rsid w:val="00437E73"/>
    <w:rsid w:val="004403CE"/>
    <w:rsid w:val="0044042B"/>
    <w:rsid w:val="00440AAE"/>
    <w:rsid w:val="00440F12"/>
    <w:rsid w:val="00440F78"/>
    <w:rsid w:val="00441569"/>
    <w:rsid w:val="004425A6"/>
    <w:rsid w:val="00443719"/>
    <w:rsid w:val="004438F4"/>
    <w:rsid w:val="00443B5B"/>
    <w:rsid w:val="00443EE1"/>
    <w:rsid w:val="00443FD4"/>
    <w:rsid w:val="0044719D"/>
    <w:rsid w:val="00447285"/>
    <w:rsid w:val="00450402"/>
    <w:rsid w:val="0045092D"/>
    <w:rsid w:val="004510D4"/>
    <w:rsid w:val="0045174E"/>
    <w:rsid w:val="00451D1A"/>
    <w:rsid w:val="004528E0"/>
    <w:rsid w:val="00452C8A"/>
    <w:rsid w:val="00453254"/>
    <w:rsid w:val="004540E6"/>
    <w:rsid w:val="004553B0"/>
    <w:rsid w:val="004555DF"/>
    <w:rsid w:val="0045567F"/>
    <w:rsid w:val="0045606C"/>
    <w:rsid w:val="004572B9"/>
    <w:rsid w:val="004601B0"/>
    <w:rsid w:val="00460677"/>
    <w:rsid w:val="004614E4"/>
    <w:rsid w:val="00461CEC"/>
    <w:rsid w:val="004632F0"/>
    <w:rsid w:val="004665BB"/>
    <w:rsid w:val="004667A8"/>
    <w:rsid w:val="0046681B"/>
    <w:rsid w:val="00467249"/>
    <w:rsid w:val="00467371"/>
    <w:rsid w:val="004679A1"/>
    <w:rsid w:val="004679BA"/>
    <w:rsid w:val="00470341"/>
    <w:rsid w:val="00471091"/>
    <w:rsid w:val="00471636"/>
    <w:rsid w:val="00472ED6"/>
    <w:rsid w:val="00473FE0"/>
    <w:rsid w:val="0047440E"/>
    <w:rsid w:val="00474AC3"/>
    <w:rsid w:val="00474AED"/>
    <w:rsid w:val="00475389"/>
    <w:rsid w:val="00475CCE"/>
    <w:rsid w:val="00475DE9"/>
    <w:rsid w:val="0047760D"/>
    <w:rsid w:val="0047764F"/>
    <w:rsid w:val="00480905"/>
    <w:rsid w:val="00480AA4"/>
    <w:rsid w:val="00482C3B"/>
    <w:rsid w:val="00482DC8"/>
    <w:rsid w:val="00482E0F"/>
    <w:rsid w:val="00483B6C"/>
    <w:rsid w:val="004846A8"/>
    <w:rsid w:val="00485810"/>
    <w:rsid w:val="00486557"/>
    <w:rsid w:val="004874CD"/>
    <w:rsid w:val="004878CD"/>
    <w:rsid w:val="00487C4C"/>
    <w:rsid w:val="00490A83"/>
    <w:rsid w:val="00491471"/>
    <w:rsid w:val="00491FE8"/>
    <w:rsid w:val="004937A9"/>
    <w:rsid w:val="00493CC9"/>
    <w:rsid w:val="0049693B"/>
    <w:rsid w:val="00497071"/>
    <w:rsid w:val="004A1787"/>
    <w:rsid w:val="004A21EF"/>
    <w:rsid w:val="004A2636"/>
    <w:rsid w:val="004A2BEB"/>
    <w:rsid w:val="004A401F"/>
    <w:rsid w:val="004A44AE"/>
    <w:rsid w:val="004A4DCD"/>
    <w:rsid w:val="004A6D02"/>
    <w:rsid w:val="004A6E20"/>
    <w:rsid w:val="004A7E99"/>
    <w:rsid w:val="004B1746"/>
    <w:rsid w:val="004B2508"/>
    <w:rsid w:val="004B255D"/>
    <w:rsid w:val="004B3390"/>
    <w:rsid w:val="004B3C03"/>
    <w:rsid w:val="004B486C"/>
    <w:rsid w:val="004C08AB"/>
    <w:rsid w:val="004C0B52"/>
    <w:rsid w:val="004C107D"/>
    <w:rsid w:val="004C12D1"/>
    <w:rsid w:val="004C1564"/>
    <w:rsid w:val="004C20FA"/>
    <w:rsid w:val="004C31A3"/>
    <w:rsid w:val="004C3616"/>
    <w:rsid w:val="004C3A87"/>
    <w:rsid w:val="004C7034"/>
    <w:rsid w:val="004C74C0"/>
    <w:rsid w:val="004D0517"/>
    <w:rsid w:val="004D15DB"/>
    <w:rsid w:val="004D2AEA"/>
    <w:rsid w:val="004D5BC5"/>
    <w:rsid w:val="004D5D5D"/>
    <w:rsid w:val="004D781A"/>
    <w:rsid w:val="004D7EFB"/>
    <w:rsid w:val="004E0F13"/>
    <w:rsid w:val="004E103D"/>
    <w:rsid w:val="004E1657"/>
    <w:rsid w:val="004E1B78"/>
    <w:rsid w:val="004E229D"/>
    <w:rsid w:val="004E421A"/>
    <w:rsid w:val="004E47D4"/>
    <w:rsid w:val="004E728C"/>
    <w:rsid w:val="004E7BBC"/>
    <w:rsid w:val="004F076C"/>
    <w:rsid w:val="004F0A0F"/>
    <w:rsid w:val="004F1C2F"/>
    <w:rsid w:val="004F1CA7"/>
    <w:rsid w:val="004F28B1"/>
    <w:rsid w:val="004F2E7F"/>
    <w:rsid w:val="004F3245"/>
    <w:rsid w:val="004F3BC8"/>
    <w:rsid w:val="004F4230"/>
    <w:rsid w:val="004F4B11"/>
    <w:rsid w:val="004F53DE"/>
    <w:rsid w:val="004F592C"/>
    <w:rsid w:val="004F5C60"/>
    <w:rsid w:val="004F643A"/>
    <w:rsid w:val="004F6C51"/>
    <w:rsid w:val="004F74B9"/>
    <w:rsid w:val="004F7C4D"/>
    <w:rsid w:val="004F7F72"/>
    <w:rsid w:val="0050023B"/>
    <w:rsid w:val="0050191C"/>
    <w:rsid w:val="005024CE"/>
    <w:rsid w:val="005027AF"/>
    <w:rsid w:val="0050306D"/>
    <w:rsid w:val="00504200"/>
    <w:rsid w:val="00505006"/>
    <w:rsid w:val="0050600D"/>
    <w:rsid w:val="005072FF"/>
    <w:rsid w:val="0050785B"/>
    <w:rsid w:val="00510410"/>
    <w:rsid w:val="0051103C"/>
    <w:rsid w:val="00511051"/>
    <w:rsid w:val="005110E9"/>
    <w:rsid w:val="005116C7"/>
    <w:rsid w:val="005118B3"/>
    <w:rsid w:val="00511A43"/>
    <w:rsid w:val="00512DCE"/>
    <w:rsid w:val="0051639D"/>
    <w:rsid w:val="00516702"/>
    <w:rsid w:val="00516DEA"/>
    <w:rsid w:val="00521199"/>
    <w:rsid w:val="00522F2E"/>
    <w:rsid w:val="005232B8"/>
    <w:rsid w:val="00524238"/>
    <w:rsid w:val="00524865"/>
    <w:rsid w:val="005249EF"/>
    <w:rsid w:val="0052576E"/>
    <w:rsid w:val="00525BAD"/>
    <w:rsid w:val="00525BCC"/>
    <w:rsid w:val="00525C28"/>
    <w:rsid w:val="00526652"/>
    <w:rsid w:val="00526C90"/>
    <w:rsid w:val="0052797D"/>
    <w:rsid w:val="0053017E"/>
    <w:rsid w:val="00530DC6"/>
    <w:rsid w:val="00531ECF"/>
    <w:rsid w:val="005320CC"/>
    <w:rsid w:val="00532974"/>
    <w:rsid w:val="00533067"/>
    <w:rsid w:val="00534682"/>
    <w:rsid w:val="00534698"/>
    <w:rsid w:val="00534A21"/>
    <w:rsid w:val="00534E1C"/>
    <w:rsid w:val="005354BA"/>
    <w:rsid w:val="00536026"/>
    <w:rsid w:val="00536C0F"/>
    <w:rsid w:val="005411F5"/>
    <w:rsid w:val="00541257"/>
    <w:rsid w:val="005418E1"/>
    <w:rsid w:val="00542808"/>
    <w:rsid w:val="00542F64"/>
    <w:rsid w:val="0054344B"/>
    <w:rsid w:val="00543D5B"/>
    <w:rsid w:val="005445D2"/>
    <w:rsid w:val="00544DD0"/>
    <w:rsid w:val="005458FA"/>
    <w:rsid w:val="00547381"/>
    <w:rsid w:val="00547707"/>
    <w:rsid w:val="0055013B"/>
    <w:rsid w:val="005508A7"/>
    <w:rsid w:val="00550932"/>
    <w:rsid w:val="00550AFA"/>
    <w:rsid w:val="00550EA3"/>
    <w:rsid w:val="005511C0"/>
    <w:rsid w:val="005516BE"/>
    <w:rsid w:val="00552CE2"/>
    <w:rsid w:val="00554187"/>
    <w:rsid w:val="005545FD"/>
    <w:rsid w:val="00555ACF"/>
    <w:rsid w:val="0055620F"/>
    <w:rsid w:val="00556302"/>
    <w:rsid w:val="00556861"/>
    <w:rsid w:val="005568F2"/>
    <w:rsid w:val="00556A07"/>
    <w:rsid w:val="005577BB"/>
    <w:rsid w:val="00557F24"/>
    <w:rsid w:val="005603E9"/>
    <w:rsid w:val="00561064"/>
    <w:rsid w:val="00561795"/>
    <w:rsid w:val="00562799"/>
    <w:rsid w:val="00562886"/>
    <w:rsid w:val="00562A27"/>
    <w:rsid w:val="00562DBD"/>
    <w:rsid w:val="00563C04"/>
    <w:rsid w:val="0056435D"/>
    <w:rsid w:val="00564AA6"/>
    <w:rsid w:val="005657FE"/>
    <w:rsid w:val="00566538"/>
    <w:rsid w:val="005667AC"/>
    <w:rsid w:val="005702B6"/>
    <w:rsid w:val="0057036B"/>
    <w:rsid w:val="005704B2"/>
    <w:rsid w:val="00570C85"/>
    <w:rsid w:val="0057181E"/>
    <w:rsid w:val="00571AE4"/>
    <w:rsid w:val="00571EC3"/>
    <w:rsid w:val="00572802"/>
    <w:rsid w:val="00573567"/>
    <w:rsid w:val="00573ADF"/>
    <w:rsid w:val="00573B18"/>
    <w:rsid w:val="00574793"/>
    <w:rsid w:val="00574868"/>
    <w:rsid w:val="00574BBE"/>
    <w:rsid w:val="00575F6E"/>
    <w:rsid w:val="0057757A"/>
    <w:rsid w:val="00577F95"/>
    <w:rsid w:val="005803DC"/>
    <w:rsid w:val="00581B44"/>
    <w:rsid w:val="00582887"/>
    <w:rsid w:val="00582949"/>
    <w:rsid w:val="00582D41"/>
    <w:rsid w:val="00583819"/>
    <w:rsid w:val="0058468A"/>
    <w:rsid w:val="00585CA1"/>
    <w:rsid w:val="00586AB5"/>
    <w:rsid w:val="005906DB"/>
    <w:rsid w:val="0059234C"/>
    <w:rsid w:val="00594B9F"/>
    <w:rsid w:val="00594C29"/>
    <w:rsid w:val="00595BB1"/>
    <w:rsid w:val="00596017"/>
    <w:rsid w:val="00596D4C"/>
    <w:rsid w:val="00597219"/>
    <w:rsid w:val="00597488"/>
    <w:rsid w:val="00597E9A"/>
    <w:rsid w:val="005A0178"/>
    <w:rsid w:val="005A01D7"/>
    <w:rsid w:val="005A0321"/>
    <w:rsid w:val="005A0AD5"/>
    <w:rsid w:val="005A25D4"/>
    <w:rsid w:val="005A2EC7"/>
    <w:rsid w:val="005A349F"/>
    <w:rsid w:val="005A388E"/>
    <w:rsid w:val="005A3BC8"/>
    <w:rsid w:val="005A3EF3"/>
    <w:rsid w:val="005A4468"/>
    <w:rsid w:val="005A44A1"/>
    <w:rsid w:val="005A47D6"/>
    <w:rsid w:val="005B0962"/>
    <w:rsid w:val="005B17D2"/>
    <w:rsid w:val="005B1C05"/>
    <w:rsid w:val="005B2EC5"/>
    <w:rsid w:val="005B4180"/>
    <w:rsid w:val="005B4F76"/>
    <w:rsid w:val="005B521F"/>
    <w:rsid w:val="005B528F"/>
    <w:rsid w:val="005B5C86"/>
    <w:rsid w:val="005B6158"/>
    <w:rsid w:val="005B6374"/>
    <w:rsid w:val="005B74BE"/>
    <w:rsid w:val="005B7677"/>
    <w:rsid w:val="005B7D84"/>
    <w:rsid w:val="005C140E"/>
    <w:rsid w:val="005C1654"/>
    <w:rsid w:val="005C17F9"/>
    <w:rsid w:val="005C1B35"/>
    <w:rsid w:val="005C31F0"/>
    <w:rsid w:val="005C34F3"/>
    <w:rsid w:val="005C4341"/>
    <w:rsid w:val="005C45E5"/>
    <w:rsid w:val="005C478E"/>
    <w:rsid w:val="005C4C5C"/>
    <w:rsid w:val="005C531D"/>
    <w:rsid w:val="005C5708"/>
    <w:rsid w:val="005C59EE"/>
    <w:rsid w:val="005C72C0"/>
    <w:rsid w:val="005C77E5"/>
    <w:rsid w:val="005D0649"/>
    <w:rsid w:val="005D0955"/>
    <w:rsid w:val="005D23F3"/>
    <w:rsid w:val="005D2675"/>
    <w:rsid w:val="005D3F8B"/>
    <w:rsid w:val="005D4547"/>
    <w:rsid w:val="005D4AAC"/>
    <w:rsid w:val="005D52DE"/>
    <w:rsid w:val="005D5BC4"/>
    <w:rsid w:val="005D7C9A"/>
    <w:rsid w:val="005E072A"/>
    <w:rsid w:val="005E0B26"/>
    <w:rsid w:val="005E0E65"/>
    <w:rsid w:val="005E1199"/>
    <w:rsid w:val="005E168B"/>
    <w:rsid w:val="005E20BE"/>
    <w:rsid w:val="005E34B9"/>
    <w:rsid w:val="005E3BF0"/>
    <w:rsid w:val="005E3F77"/>
    <w:rsid w:val="005E3F7F"/>
    <w:rsid w:val="005E4E63"/>
    <w:rsid w:val="005E500A"/>
    <w:rsid w:val="005E52FA"/>
    <w:rsid w:val="005E551A"/>
    <w:rsid w:val="005E5890"/>
    <w:rsid w:val="005E5C8E"/>
    <w:rsid w:val="005E7C12"/>
    <w:rsid w:val="005F0BF9"/>
    <w:rsid w:val="005F0FAE"/>
    <w:rsid w:val="005F14C7"/>
    <w:rsid w:val="005F2EAB"/>
    <w:rsid w:val="005F300D"/>
    <w:rsid w:val="005F3921"/>
    <w:rsid w:val="005F3D2F"/>
    <w:rsid w:val="005F40E5"/>
    <w:rsid w:val="005F4422"/>
    <w:rsid w:val="005F46B5"/>
    <w:rsid w:val="005F4782"/>
    <w:rsid w:val="005F5D1D"/>
    <w:rsid w:val="005F6578"/>
    <w:rsid w:val="005F7A7D"/>
    <w:rsid w:val="005F7D4D"/>
    <w:rsid w:val="00600694"/>
    <w:rsid w:val="00600C4C"/>
    <w:rsid w:val="00601627"/>
    <w:rsid w:val="00601AC9"/>
    <w:rsid w:val="006023FD"/>
    <w:rsid w:val="006024C1"/>
    <w:rsid w:val="006033DB"/>
    <w:rsid w:val="006048CC"/>
    <w:rsid w:val="00606ACD"/>
    <w:rsid w:val="00606B0F"/>
    <w:rsid w:val="0060718A"/>
    <w:rsid w:val="006071BF"/>
    <w:rsid w:val="006073CC"/>
    <w:rsid w:val="006074E0"/>
    <w:rsid w:val="00607F03"/>
    <w:rsid w:val="00610B63"/>
    <w:rsid w:val="00610C60"/>
    <w:rsid w:val="00611061"/>
    <w:rsid w:val="00611315"/>
    <w:rsid w:val="00611A91"/>
    <w:rsid w:val="00612231"/>
    <w:rsid w:val="006159C8"/>
    <w:rsid w:val="006160CB"/>
    <w:rsid w:val="0061657A"/>
    <w:rsid w:val="00617FF2"/>
    <w:rsid w:val="00620CCF"/>
    <w:rsid w:val="00620DD2"/>
    <w:rsid w:val="00621149"/>
    <w:rsid w:val="00621DBF"/>
    <w:rsid w:val="00621FC7"/>
    <w:rsid w:val="006237B5"/>
    <w:rsid w:val="00623D5A"/>
    <w:rsid w:val="0062408F"/>
    <w:rsid w:val="006240DD"/>
    <w:rsid w:val="0062430F"/>
    <w:rsid w:val="00625656"/>
    <w:rsid w:val="00630958"/>
    <w:rsid w:val="00630E0D"/>
    <w:rsid w:val="00630FB8"/>
    <w:rsid w:val="00633A33"/>
    <w:rsid w:val="00634B66"/>
    <w:rsid w:val="00635193"/>
    <w:rsid w:val="0063592F"/>
    <w:rsid w:val="006365A2"/>
    <w:rsid w:val="006374B7"/>
    <w:rsid w:val="006378C0"/>
    <w:rsid w:val="006378D5"/>
    <w:rsid w:val="006378F8"/>
    <w:rsid w:val="0063790E"/>
    <w:rsid w:val="00637CB7"/>
    <w:rsid w:val="00640C60"/>
    <w:rsid w:val="00641376"/>
    <w:rsid w:val="00641497"/>
    <w:rsid w:val="00642605"/>
    <w:rsid w:val="006426C6"/>
    <w:rsid w:val="006429EE"/>
    <w:rsid w:val="00643438"/>
    <w:rsid w:val="0064570D"/>
    <w:rsid w:val="006458A4"/>
    <w:rsid w:val="006468C1"/>
    <w:rsid w:val="0064711E"/>
    <w:rsid w:val="006505D1"/>
    <w:rsid w:val="006516AD"/>
    <w:rsid w:val="006518FD"/>
    <w:rsid w:val="006526C5"/>
    <w:rsid w:val="006545AF"/>
    <w:rsid w:val="00654FCF"/>
    <w:rsid w:val="0065553A"/>
    <w:rsid w:val="00655E69"/>
    <w:rsid w:val="006564DB"/>
    <w:rsid w:val="006564F3"/>
    <w:rsid w:val="00656E7A"/>
    <w:rsid w:val="00657DC7"/>
    <w:rsid w:val="00657F6D"/>
    <w:rsid w:val="00660767"/>
    <w:rsid w:val="00660947"/>
    <w:rsid w:val="006616DE"/>
    <w:rsid w:val="00661C80"/>
    <w:rsid w:val="00661E5D"/>
    <w:rsid w:val="0066238F"/>
    <w:rsid w:val="0066349B"/>
    <w:rsid w:val="00664329"/>
    <w:rsid w:val="00664C4A"/>
    <w:rsid w:val="00667160"/>
    <w:rsid w:val="0066743F"/>
    <w:rsid w:val="0066775D"/>
    <w:rsid w:val="006701DA"/>
    <w:rsid w:val="0067062C"/>
    <w:rsid w:val="006725A3"/>
    <w:rsid w:val="00672942"/>
    <w:rsid w:val="00672FD0"/>
    <w:rsid w:val="006739A9"/>
    <w:rsid w:val="00674F10"/>
    <w:rsid w:val="00675DB8"/>
    <w:rsid w:val="0067736A"/>
    <w:rsid w:val="006777B3"/>
    <w:rsid w:val="00677E74"/>
    <w:rsid w:val="00680B8F"/>
    <w:rsid w:val="00680BF5"/>
    <w:rsid w:val="00680F7E"/>
    <w:rsid w:val="00681C37"/>
    <w:rsid w:val="006829A7"/>
    <w:rsid w:val="00685A47"/>
    <w:rsid w:val="00685E46"/>
    <w:rsid w:val="006874B9"/>
    <w:rsid w:val="00687A36"/>
    <w:rsid w:val="00690805"/>
    <w:rsid w:val="00690AE3"/>
    <w:rsid w:val="00691321"/>
    <w:rsid w:val="0069132F"/>
    <w:rsid w:val="00691A83"/>
    <w:rsid w:val="0069340F"/>
    <w:rsid w:val="006939BD"/>
    <w:rsid w:val="006942D3"/>
    <w:rsid w:val="00694AA7"/>
    <w:rsid w:val="00694C1B"/>
    <w:rsid w:val="00694FFA"/>
    <w:rsid w:val="00695551"/>
    <w:rsid w:val="00695A7B"/>
    <w:rsid w:val="00695B06"/>
    <w:rsid w:val="00695D12"/>
    <w:rsid w:val="00697702"/>
    <w:rsid w:val="0069773A"/>
    <w:rsid w:val="006A0296"/>
    <w:rsid w:val="006A07FD"/>
    <w:rsid w:val="006A2027"/>
    <w:rsid w:val="006A25E7"/>
    <w:rsid w:val="006A3A9C"/>
    <w:rsid w:val="006A3C0C"/>
    <w:rsid w:val="006A462E"/>
    <w:rsid w:val="006A52A7"/>
    <w:rsid w:val="006A5998"/>
    <w:rsid w:val="006A5A43"/>
    <w:rsid w:val="006A5D14"/>
    <w:rsid w:val="006A64AB"/>
    <w:rsid w:val="006A6FAC"/>
    <w:rsid w:val="006A74FD"/>
    <w:rsid w:val="006B0853"/>
    <w:rsid w:val="006B1C44"/>
    <w:rsid w:val="006B2982"/>
    <w:rsid w:val="006B60F2"/>
    <w:rsid w:val="006B6CEC"/>
    <w:rsid w:val="006B7513"/>
    <w:rsid w:val="006B796E"/>
    <w:rsid w:val="006C00B8"/>
    <w:rsid w:val="006C0FFB"/>
    <w:rsid w:val="006C1E6E"/>
    <w:rsid w:val="006C29FF"/>
    <w:rsid w:val="006C2F16"/>
    <w:rsid w:val="006C3793"/>
    <w:rsid w:val="006C404A"/>
    <w:rsid w:val="006C443E"/>
    <w:rsid w:val="006C4A98"/>
    <w:rsid w:val="006C5BBA"/>
    <w:rsid w:val="006C5E67"/>
    <w:rsid w:val="006C68A4"/>
    <w:rsid w:val="006C6B28"/>
    <w:rsid w:val="006C78A1"/>
    <w:rsid w:val="006C7A04"/>
    <w:rsid w:val="006C7F47"/>
    <w:rsid w:val="006D01E1"/>
    <w:rsid w:val="006D0856"/>
    <w:rsid w:val="006D0CD9"/>
    <w:rsid w:val="006D13D6"/>
    <w:rsid w:val="006D16D0"/>
    <w:rsid w:val="006D191D"/>
    <w:rsid w:val="006D1952"/>
    <w:rsid w:val="006D1AF1"/>
    <w:rsid w:val="006D1DDB"/>
    <w:rsid w:val="006D22C7"/>
    <w:rsid w:val="006D3F91"/>
    <w:rsid w:val="006D4877"/>
    <w:rsid w:val="006D491D"/>
    <w:rsid w:val="006D4ED0"/>
    <w:rsid w:val="006D55D2"/>
    <w:rsid w:val="006D57D1"/>
    <w:rsid w:val="006D58E6"/>
    <w:rsid w:val="006D78BC"/>
    <w:rsid w:val="006E11CD"/>
    <w:rsid w:val="006E1279"/>
    <w:rsid w:val="006E22CF"/>
    <w:rsid w:val="006E2382"/>
    <w:rsid w:val="006E2396"/>
    <w:rsid w:val="006E3C7E"/>
    <w:rsid w:val="006E7011"/>
    <w:rsid w:val="006E7D15"/>
    <w:rsid w:val="006F069C"/>
    <w:rsid w:val="006F0EC8"/>
    <w:rsid w:val="006F1A7C"/>
    <w:rsid w:val="006F2482"/>
    <w:rsid w:val="006F24A8"/>
    <w:rsid w:val="006F2500"/>
    <w:rsid w:val="006F2B9F"/>
    <w:rsid w:val="006F3EB5"/>
    <w:rsid w:val="006F4301"/>
    <w:rsid w:val="006F52B0"/>
    <w:rsid w:val="006F5591"/>
    <w:rsid w:val="006F5B00"/>
    <w:rsid w:val="006F5C6A"/>
    <w:rsid w:val="006F7944"/>
    <w:rsid w:val="006F7F03"/>
    <w:rsid w:val="00700045"/>
    <w:rsid w:val="00700437"/>
    <w:rsid w:val="00700614"/>
    <w:rsid w:val="00701051"/>
    <w:rsid w:val="00701A89"/>
    <w:rsid w:val="00701E36"/>
    <w:rsid w:val="00703F6A"/>
    <w:rsid w:val="007053A3"/>
    <w:rsid w:val="007060DE"/>
    <w:rsid w:val="007063FD"/>
    <w:rsid w:val="00706724"/>
    <w:rsid w:val="00706E2C"/>
    <w:rsid w:val="007073AF"/>
    <w:rsid w:val="0070797D"/>
    <w:rsid w:val="00710760"/>
    <w:rsid w:val="00710908"/>
    <w:rsid w:val="00710A2F"/>
    <w:rsid w:val="00710E2E"/>
    <w:rsid w:val="00712A0F"/>
    <w:rsid w:val="00712DC1"/>
    <w:rsid w:val="00713B0C"/>
    <w:rsid w:val="00713E86"/>
    <w:rsid w:val="007153F7"/>
    <w:rsid w:val="00715EE2"/>
    <w:rsid w:val="007162ED"/>
    <w:rsid w:val="00716BD9"/>
    <w:rsid w:val="007173E2"/>
    <w:rsid w:val="0071755A"/>
    <w:rsid w:val="00717936"/>
    <w:rsid w:val="00717CF2"/>
    <w:rsid w:val="007213AE"/>
    <w:rsid w:val="007218AE"/>
    <w:rsid w:val="007219EA"/>
    <w:rsid w:val="00722EE9"/>
    <w:rsid w:val="0072315F"/>
    <w:rsid w:val="0072321D"/>
    <w:rsid w:val="007237BD"/>
    <w:rsid w:val="007239CB"/>
    <w:rsid w:val="00723B29"/>
    <w:rsid w:val="007242CC"/>
    <w:rsid w:val="00724348"/>
    <w:rsid w:val="007247E1"/>
    <w:rsid w:val="00724859"/>
    <w:rsid w:val="00724C57"/>
    <w:rsid w:val="007268E5"/>
    <w:rsid w:val="00731ACD"/>
    <w:rsid w:val="00731B43"/>
    <w:rsid w:val="00731C49"/>
    <w:rsid w:val="00732554"/>
    <w:rsid w:val="00732A95"/>
    <w:rsid w:val="00733C35"/>
    <w:rsid w:val="0074080C"/>
    <w:rsid w:val="0074090F"/>
    <w:rsid w:val="00740B5C"/>
    <w:rsid w:val="00740F8C"/>
    <w:rsid w:val="00741CE1"/>
    <w:rsid w:val="00742363"/>
    <w:rsid w:val="0074290A"/>
    <w:rsid w:val="00742A56"/>
    <w:rsid w:val="00742C10"/>
    <w:rsid w:val="007437E5"/>
    <w:rsid w:val="00744555"/>
    <w:rsid w:val="00744BAE"/>
    <w:rsid w:val="00744D30"/>
    <w:rsid w:val="0074543B"/>
    <w:rsid w:val="00746D42"/>
    <w:rsid w:val="00750146"/>
    <w:rsid w:val="00751294"/>
    <w:rsid w:val="0075166F"/>
    <w:rsid w:val="0075187C"/>
    <w:rsid w:val="007522C7"/>
    <w:rsid w:val="007522DF"/>
    <w:rsid w:val="0075276E"/>
    <w:rsid w:val="00753BE5"/>
    <w:rsid w:val="00753C65"/>
    <w:rsid w:val="00753F78"/>
    <w:rsid w:val="00754093"/>
    <w:rsid w:val="00755695"/>
    <w:rsid w:val="00755F0C"/>
    <w:rsid w:val="007573EC"/>
    <w:rsid w:val="00757745"/>
    <w:rsid w:val="007579EE"/>
    <w:rsid w:val="00757B02"/>
    <w:rsid w:val="00757D90"/>
    <w:rsid w:val="00757FC8"/>
    <w:rsid w:val="0076032A"/>
    <w:rsid w:val="0076098B"/>
    <w:rsid w:val="00761210"/>
    <w:rsid w:val="0076152B"/>
    <w:rsid w:val="007618EF"/>
    <w:rsid w:val="00761A57"/>
    <w:rsid w:val="007624AB"/>
    <w:rsid w:val="00764697"/>
    <w:rsid w:val="00765226"/>
    <w:rsid w:val="00765C26"/>
    <w:rsid w:val="007668E0"/>
    <w:rsid w:val="00766E10"/>
    <w:rsid w:val="00770014"/>
    <w:rsid w:val="0077015D"/>
    <w:rsid w:val="00770E59"/>
    <w:rsid w:val="007714AD"/>
    <w:rsid w:val="007716D2"/>
    <w:rsid w:val="0077199F"/>
    <w:rsid w:val="00771B15"/>
    <w:rsid w:val="0077265D"/>
    <w:rsid w:val="00773349"/>
    <w:rsid w:val="00773F5A"/>
    <w:rsid w:val="007772EC"/>
    <w:rsid w:val="00777EB7"/>
    <w:rsid w:val="007804B2"/>
    <w:rsid w:val="00783094"/>
    <w:rsid w:val="00783E41"/>
    <w:rsid w:val="00784646"/>
    <w:rsid w:val="00784C87"/>
    <w:rsid w:val="0078530C"/>
    <w:rsid w:val="00786FD5"/>
    <w:rsid w:val="00791811"/>
    <w:rsid w:val="007930E0"/>
    <w:rsid w:val="0079433D"/>
    <w:rsid w:val="00794F04"/>
    <w:rsid w:val="00795096"/>
    <w:rsid w:val="00795CEA"/>
    <w:rsid w:val="00797645"/>
    <w:rsid w:val="007A05FC"/>
    <w:rsid w:val="007A0C30"/>
    <w:rsid w:val="007A0CD0"/>
    <w:rsid w:val="007A1002"/>
    <w:rsid w:val="007A126A"/>
    <w:rsid w:val="007A1489"/>
    <w:rsid w:val="007A21DE"/>
    <w:rsid w:val="007A25CC"/>
    <w:rsid w:val="007A3569"/>
    <w:rsid w:val="007A4232"/>
    <w:rsid w:val="007A493E"/>
    <w:rsid w:val="007A4AEF"/>
    <w:rsid w:val="007A4E02"/>
    <w:rsid w:val="007A569D"/>
    <w:rsid w:val="007A5D77"/>
    <w:rsid w:val="007A69CE"/>
    <w:rsid w:val="007A69E5"/>
    <w:rsid w:val="007A7B15"/>
    <w:rsid w:val="007A7CC0"/>
    <w:rsid w:val="007B00A8"/>
    <w:rsid w:val="007B0404"/>
    <w:rsid w:val="007B04D0"/>
    <w:rsid w:val="007B0E05"/>
    <w:rsid w:val="007B10C5"/>
    <w:rsid w:val="007B1240"/>
    <w:rsid w:val="007B2A87"/>
    <w:rsid w:val="007B42A6"/>
    <w:rsid w:val="007B5BCA"/>
    <w:rsid w:val="007B76BB"/>
    <w:rsid w:val="007C0E84"/>
    <w:rsid w:val="007C131F"/>
    <w:rsid w:val="007C26BA"/>
    <w:rsid w:val="007C2AA8"/>
    <w:rsid w:val="007C2FC8"/>
    <w:rsid w:val="007C310A"/>
    <w:rsid w:val="007C41D8"/>
    <w:rsid w:val="007C483F"/>
    <w:rsid w:val="007C59CA"/>
    <w:rsid w:val="007C5DE4"/>
    <w:rsid w:val="007C5E35"/>
    <w:rsid w:val="007D0288"/>
    <w:rsid w:val="007D39C1"/>
    <w:rsid w:val="007D512A"/>
    <w:rsid w:val="007D58E3"/>
    <w:rsid w:val="007D5DC8"/>
    <w:rsid w:val="007E01E5"/>
    <w:rsid w:val="007E031E"/>
    <w:rsid w:val="007E08F9"/>
    <w:rsid w:val="007E0ADF"/>
    <w:rsid w:val="007E119A"/>
    <w:rsid w:val="007E290E"/>
    <w:rsid w:val="007E295C"/>
    <w:rsid w:val="007E3D66"/>
    <w:rsid w:val="007E407A"/>
    <w:rsid w:val="007E4267"/>
    <w:rsid w:val="007E6297"/>
    <w:rsid w:val="007E679C"/>
    <w:rsid w:val="007E6FF1"/>
    <w:rsid w:val="007E7C6B"/>
    <w:rsid w:val="007F04E1"/>
    <w:rsid w:val="007F0816"/>
    <w:rsid w:val="007F0879"/>
    <w:rsid w:val="007F0DD9"/>
    <w:rsid w:val="007F269A"/>
    <w:rsid w:val="007F26BB"/>
    <w:rsid w:val="007F336C"/>
    <w:rsid w:val="007F3758"/>
    <w:rsid w:val="007F44E2"/>
    <w:rsid w:val="007F60E2"/>
    <w:rsid w:val="007F6996"/>
    <w:rsid w:val="007F6D5D"/>
    <w:rsid w:val="007F74B6"/>
    <w:rsid w:val="008005D2"/>
    <w:rsid w:val="008005FF"/>
    <w:rsid w:val="0080077B"/>
    <w:rsid w:val="00800F87"/>
    <w:rsid w:val="0080119F"/>
    <w:rsid w:val="00802F03"/>
    <w:rsid w:val="008032CE"/>
    <w:rsid w:val="008034EC"/>
    <w:rsid w:val="00803A06"/>
    <w:rsid w:val="008041E4"/>
    <w:rsid w:val="00804CAF"/>
    <w:rsid w:val="00805359"/>
    <w:rsid w:val="0080542D"/>
    <w:rsid w:val="008057F2"/>
    <w:rsid w:val="00806916"/>
    <w:rsid w:val="00806F3A"/>
    <w:rsid w:val="00810D03"/>
    <w:rsid w:val="00810F50"/>
    <w:rsid w:val="00811092"/>
    <w:rsid w:val="008111CF"/>
    <w:rsid w:val="00811881"/>
    <w:rsid w:val="00811CBC"/>
    <w:rsid w:val="00811D67"/>
    <w:rsid w:val="0081322C"/>
    <w:rsid w:val="0081353C"/>
    <w:rsid w:val="008135C5"/>
    <w:rsid w:val="00814F2E"/>
    <w:rsid w:val="00815F37"/>
    <w:rsid w:val="00816EA3"/>
    <w:rsid w:val="00820136"/>
    <w:rsid w:val="00820947"/>
    <w:rsid w:val="00821F28"/>
    <w:rsid w:val="00822D79"/>
    <w:rsid w:val="0082390E"/>
    <w:rsid w:val="00824336"/>
    <w:rsid w:val="00824443"/>
    <w:rsid w:val="00825F29"/>
    <w:rsid w:val="00826F90"/>
    <w:rsid w:val="0082784E"/>
    <w:rsid w:val="008323DE"/>
    <w:rsid w:val="00833AC6"/>
    <w:rsid w:val="00833AFE"/>
    <w:rsid w:val="00836F06"/>
    <w:rsid w:val="0083767C"/>
    <w:rsid w:val="008412A0"/>
    <w:rsid w:val="00841A5B"/>
    <w:rsid w:val="00842D45"/>
    <w:rsid w:val="00843747"/>
    <w:rsid w:val="00844A55"/>
    <w:rsid w:val="00844B33"/>
    <w:rsid w:val="00845EDD"/>
    <w:rsid w:val="008466D9"/>
    <w:rsid w:val="00847017"/>
    <w:rsid w:val="0084719C"/>
    <w:rsid w:val="00847757"/>
    <w:rsid w:val="00847944"/>
    <w:rsid w:val="008501EB"/>
    <w:rsid w:val="0085056F"/>
    <w:rsid w:val="00850613"/>
    <w:rsid w:val="008513A1"/>
    <w:rsid w:val="00851667"/>
    <w:rsid w:val="00852E8E"/>
    <w:rsid w:val="00853902"/>
    <w:rsid w:val="00853BA1"/>
    <w:rsid w:val="00853C51"/>
    <w:rsid w:val="008540AB"/>
    <w:rsid w:val="00856596"/>
    <w:rsid w:val="008573D1"/>
    <w:rsid w:val="008575DB"/>
    <w:rsid w:val="00860A8F"/>
    <w:rsid w:val="0086127A"/>
    <w:rsid w:val="00862388"/>
    <w:rsid w:val="008623D4"/>
    <w:rsid w:val="0086240E"/>
    <w:rsid w:val="00863356"/>
    <w:rsid w:val="00863F32"/>
    <w:rsid w:val="00864035"/>
    <w:rsid w:val="00864461"/>
    <w:rsid w:val="00864F01"/>
    <w:rsid w:val="0086669C"/>
    <w:rsid w:val="00867301"/>
    <w:rsid w:val="00870008"/>
    <w:rsid w:val="0087003F"/>
    <w:rsid w:val="00870B8A"/>
    <w:rsid w:val="008714E1"/>
    <w:rsid w:val="00873178"/>
    <w:rsid w:val="00873447"/>
    <w:rsid w:val="00873986"/>
    <w:rsid w:val="0087518C"/>
    <w:rsid w:val="008768A8"/>
    <w:rsid w:val="00876C3C"/>
    <w:rsid w:val="008770AC"/>
    <w:rsid w:val="00880D10"/>
    <w:rsid w:val="008823DA"/>
    <w:rsid w:val="0088258A"/>
    <w:rsid w:val="008827E3"/>
    <w:rsid w:val="0088315F"/>
    <w:rsid w:val="008836CD"/>
    <w:rsid w:val="00884EAF"/>
    <w:rsid w:val="00885343"/>
    <w:rsid w:val="0088540D"/>
    <w:rsid w:val="00885F75"/>
    <w:rsid w:val="008863FA"/>
    <w:rsid w:val="008872F9"/>
    <w:rsid w:val="00887301"/>
    <w:rsid w:val="0089021F"/>
    <w:rsid w:val="00890792"/>
    <w:rsid w:val="00891058"/>
    <w:rsid w:val="00891832"/>
    <w:rsid w:val="0089332A"/>
    <w:rsid w:val="008937C6"/>
    <w:rsid w:val="008948BD"/>
    <w:rsid w:val="0089549F"/>
    <w:rsid w:val="008960C6"/>
    <w:rsid w:val="008963B6"/>
    <w:rsid w:val="00896478"/>
    <w:rsid w:val="008965C6"/>
    <w:rsid w:val="0089661D"/>
    <w:rsid w:val="008978AA"/>
    <w:rsid w:val="008A01A5"/>
    <w:rsid w:val="008A03D7"/>
    <w:rsid w:val="008A0B2B"/>
    <w:rsid w:val="008A2004"/>
    <w:rsid w:val="008A2C18"/>
    <w:rsid w:val="008A4426"/>
    <w:rsid w:val="008A46FB"/>
    <w:rsid w:val="008A4D16"/>
    <w:rsid w:val="008A51AE"/>
    <w:rsid w:val="008A5E9C"/>
    <w:rsid w:val="008A5EA3"/>
    <w:rsid w:val="008A5FF7"/>
    <w:rsid w:val="008A6D7D"/>
    <w:rsid w:val="008A74B8"/>
    <w:rsid w:val="008A7904"/>
    <w:rsid w:val="008B00C6"/>
    <w:rsid w:val="008B021E"/>
    <w:rsid w:val="008B088E"/>
    <w:rsid w:val="008B0A92"/>
    <w:rsid w:val="008B0AE6"/>
    <w:rsid w:val="008B0B37"/>
    <w:rsid w:val="008B0BA0"/>
    <w:rsid w:val="008B1D55"/>
    <w:rsid w:val="008B2430"/>
    <w:rsid w:val="008B2853"/>
    <w:rsid w:val="008B28E4"/>
    <w:rsid w:val="008B3E50"/>
    <w:rsid w:val="008B5021"/>
    <w:rsid w:val="008B524D"/>
    <w:rsid w:val="008B5312"/>
    <w:rsid w:val="008B5DBE"/>
    <w:rsid w:val="008B67EA"/>
    <w:rsid w:val="008B6A40"/>
    <w:rsid w:val="008B6BEF"/>
    <w:rsid w:val="008B6FD4"/>
    <w:rsid w:val="008C01E6"/>
    <w:rsid w:val="008C04F3"/>
    <w:rsid w:val="008C13DC"/>
    <w:rsid w:val="008C141A"/>
    <w:rsid w:val="008C175F"/>
    <w:rsid w:val="008C1BC9"/>
    <w:rsid w:val="008C33E5"/>
    <w:rsid w:val="008C38CC"/>
    <w:rsid w:val="008C3AA8"/>
    <w:rsid w:val="008C4D8F"/>
    <w:rsid w:val="008C51FE"/>
    <w:rsid w:val="008C5EBC"/>
    <w:rsid w:val="008C7048"/>
    <w:rsid w:val="008C7178"/>
    <w:rsid w:val="008C7813"/>
    <w:rsid w:val="008C7DCC"/>
    <w:rsid w:val="008D0BA2"/>
    <w:rsid w:val="008D0CA8"/>
    <w:rsid w:val="008D24B1"/>
    <w:rsid w:val="008D27B0"/>
    <w:rsid w:val="008D312F"/>
    <w:rsid w:val="008D4FFA"/>
    <w:rsid w:val="008D6B93"/>
    <w:rsid w:val="008D7A26"/>
    <w:rsid w:val="008D7E7A"/>
    <w:rsid w:val="008E1C9B"/>
    <w:rsid w:val="008E1DB8"/>
    <w:rsid w:val="008E44B8"/>
    <w:rsid w:val="008E4FB9"/>
    <w:rsid w:val="008E4FE9"/>
    <w:rsid w:val="008E5297"/>
    <w:rsid w:val="008E55EB"/>
    <w:rsid w:val="008E67AF"/>
    <w:rsid w:val="008E6944"/>
    <w:rsid w:val="008E6B93"/>
    <w:rsid w:val="008E722F"/>
    <w:rsid w:val="008E7813"/>
    <w:rsid w:val="008E79D0"/>
    <w:rsid w:val="008F0502"/>
    <w:rsid w:val="008F108E"/>
    <w:rsid w:val="008F220F"/>
    <w:rsid w:val="008F2F56"/>
    <w:rsid w:val="008F2F9E"/>
    <w:rsid w:val="008F3DEB"/>
    <w:rsid w:val="008F58BA"/>
    <w:rsid w:val="008F58E7"/>
    <w:rsid w:val="008F760F"/>
    <w:rsid w:val="00900B01"/>
    <w:rsid w:val="00900F76"/>
    <w:rsid w:val="009017FB"/>
    <w:rsid w:val="00902C29"/>
    <w:rsid w:val="0090389D"/>
    <w:rsid w:val="00904646"/>
    <w:rsid w:val="00904828"/>
    <w:rsid w:val="00904BCF"/>
    <w:rsid w:val="00905147"/>
    <w:rsid w:val="009054B7"/>
    <w:rsid w:val="00905824"/>
    <w:rsid w:val="0090634A"/>
    <w:rsid w:val="00906D14"/>
    <w:rsid w:val="00907950"/>
    <w:rsid w:val="0091191A"/>
    <w:rsid w:val="009127D1"/>
    <w:rsid w:val="00913363"/>
    <w:rsid w:val="009138D6"/>
    <w:rsid w:val="00913B58"/>
    <w:rsid w:val="0091528D"/>
    <w:rsid w:val="0091566B"/>
    <w:rsid w:val="00916ABD"/>
    <w:rsid w:val="009177E2"/>
    <w:rsid w:val="009201F4"/>
    <w:rsid w:val="0092020E"/>
    <w:rsid w:val="009228B5"/>
    <w:rsid w:val="00922B3A"/>
    <w:rsid w:val="00923510"/>
    <w:rsid w:val="009235EF"/>
    <w:rsid w:val="009239CA"/>
    <w:rsid w:val="00923E41"/>
    <w:rsid w:val="00924AC4"/>
    <w:rsid w:val="00925B07"/>
    <w:rsid w:val="00926D45"/>
    <w:rsid w:val="00927975"/>
    <w:rsid w:val="00927B6E"/>
    <w:rsid w:val="00930A68"/>
    <w:rsid w:val="009314D0"/>
    <w:rsid w:val="00932157"/>
    <w:rsid w:val="00933431"/>
    <w:rsid w:val="009336BA"/>
    <w:rsid w:val="00933A9B"/>
    <w:rsid w:val="009347BD"/>
    <w:rsid w:val="009369A8"/>
    <w:rsid w:val="009404EF"/>
    <w:rsid w:val="00940C84"/>
    <w:rsid w:val="009415CF"/>
    <w:rsid w:val="00942CD1"/>
    <w:rsid w:val="00943145"/>
    <w:rsid w:val="00943C6D"/>
    <w:rsid w:val="009440EA"/>
    <w:rsid w:val="0094570C"/>
    <w:rsid w:val="00946526"/>
    <w:rsid w:val="00946FD1"/>
    <w:rsid w:val="00946FED"/>
    <w:rsid w:val="00947281"/>
    <w:rsid w:val="00947E73"/>
    <w:rsid w:val="00947E8F"/>
    <w:rsid w:val="009503BE"/>
    <w:rsid w:val="00950B65"/>
    <w:rsid w:val="00950D2B"/>
    <w:rsid w:val="00952EA4"/>
    <w:rsid w:val="00952F27"/>
    <w:rsid w:val="00953394"/>
    <w:rsid w:val="009547DF"/>
    <w:rsid w:val="00954994"/>
    <w:rsid w:val="00954EB5"/>
    <w:rsid w:val="00955521"/>
    <w:rsid w:val="009607EC"/>
    <w:rsid w:val="00960DFD"/>
    <w:rsid w:val="009613F2"/>
    <w:rsid w:val="00961BCC"/>
    <w:rsid w:val="00962F67"/>
    <w:rsid w:val="00963B64"/>
    <w:rsid w:val="00963F56"/>
    <w:rsid w:val="009641BB"/>
    <w:rsid w:val="009656D1"/>
    <w:rsid w:val="009660D8"/>
    <w:rsid w:val="009673F5"/>
    <w:rsid w:val="009706C9"/>
    <w:rsid w:val="00971758"/>
    <w:rsid w:val="00971811"/>
    <w:rsid w:val="00972CDB"/>
    <w:rsid w:val="00972D95"/>
    <w:rsid w:val="00973DC6"/>
    <w:rsid w:val="0097400D"/>
    <w:rsid w:val="00976A58"/>
    <w:rsid w:val="009772D2"/>
    <w:rsid w:val="00977339"/>
    <w:rsid w:val="0098076B"/>
    <w:rsid w:val="00980D46"/>
    <w:rsid w:val="0098175D"/>
    <w:rsid w:val="00982020"/>
    <w:rsid w:val="0098231D"/>
    <w:rsid w:val="0098235F"/>
    <w:rsid w:val="00982FDD"/>
    <w:rsid w:val="00983E55"/>
    <w:rsid w:val="00984C7A"/>
    <w:rsid w:val="00985C3A"/>
    <w:rsid w:val="00985FD3"/>
    <w:rsid w:val="00986609"/>
    <w:rsid w:val="00986642"/>
    <w:rsid w:val="00986D1B"/>
    <w:rsid w:val="0098701B"/>
    <w:rsid w:val="009878C8"/>
    <w:rsid w:val="00987B4F"/>
    <w:rsid w:val="00987C2B"/>
    <w:rsid w:val="0099003F"/>
    <w:rsid w:val="009900BE"/>
    <w:rsid w:val="0099010F"/>
    <w:rsid w:val="00990F82"/>
    <w:rsid w:val="00991960"/>
    <w:rsid w:val="009920C4"/>
    <w:rsid w:val="00994632"/>
    <w:rsid w:val="0099766D"/>
    <w:rsid w:val="00997E19"/>
    <w:rsid w:val="00997FE8"/>
    <w:rsid w:val="009A021D"/>
    <w:rsid w:val="009A0DBA"/>
    <w:rsid w:val="009A14CE"/>
    <w:rsid w:val="009A199C"/>
    <w:rsid w:val="009A2A53"/>
    <w:rsid w:val="009A30D3"/>
    <w:rsid w:val="009A3F21"/>
    <w:rsid w:val="009A4352"/>
    <w:rsid w:val="009A43CB"/>
    <w:rsid w:val="009A484E"/>
    <w:rsid w:val="009A49B2"/>
    <w:rsid w:val="009A574D"/>
    <w:rsid w:val="009A5FF1"/>
    <w:rsid w:val="009A6D17"/>
    <w:rsid w:val="009A7086"/>
    <w:rsid w:val="009A7A20"/>
    <w:rsid w:val="009A7B45"/>
    <w:rsid w:val="009B1110"/>
    <w:rsid w:val="009B42AF"/>
    <w:rsid w:val="009B4E12"/>
    <w:rsid w:val="009B4F42"/>
    <w:rsid w:val="009B5D15"/>
    <w:rsid w:val="009B6B72"/>
    <w:rsid w:val="009B72B7"/>
    <w:rsid w:val="009C0A54"/>
    <w:rsid w:val="009C0D6C"/>
    <w:rsid w:val="009C0D97"/>
    <w:rsid w:val="009C0E4F"/>
    <w:rsid w:val="009C103E"/>
    <w:rsid w:val="009C26DC"/>
    <w:rsid w:val="009C2B90"/>
    <w:rsid w:val="009C300C"/>
    <w:rsid w:val="009C40BE"/>
    <w:rsid w:val="009C4DF8"/>
    <w:rsid w:val="009C6287"/>
    <w:rsid w:val="009C7BB0"/>
    <w:rsid w:val="009D01A0"/>
    <w:rsid w:val="009D156B"/>
    <w:rsid w:val="009D1F8B"/>
    <w:rsid w:val="009D203B"/>
    <w:rsid w:val="009D27A1"/>
    <w:rsid w:val="009D2864"/>
    <w:rsid w:val="009D2DDD"/>
    <w:rsid w:val="009D3A99"/>
    <w:rsid w:val="009D4D16"/>
    <w:rsid w:val="009D5C38"/>
    <w:rsid w:val="009D628F"/>
    <w:rsid w:val="009D677A"/>
    <w:rsid w:val="009D72EB"/>
    <w:rsid w:val="009E00B0"/>
    <w:rsid w:val="009E0566"/>
    <w:rsid w:val="009E0E61"/>
    <w:rsid w:val="009E1BC1"/>
    <w:rsid w:val="009E1DF0"/>
    <w:rsid w:val="009E24D0"/>
    <w:rsid w:val="009E24F8"/>
    <w:rsid w:val="009E2822"/>
    <w:rsid w:val="009E2BB1"/>
    <w:rsid w:val="009E2D36"/>
    <w:rsid w:val="009E2D3E"/>
    <w:rsid w:val="009E329C"/>
    <w:rsid w:val="009E37EF"/>
    <w:rsid w:val="009E3958"/>
    <w:rsid w:val="009E5C2D"/>
    <w:rsid w:val="009E61EB"/>
    <w:rsid w:val="009E66E6"/>
    <w:rsid w:val="009E69E3"/>
    <w:rsid w:val="009E6EA6"/>
    <w:rsid w:val="009E7F96"/>
    <w:rsid w:val="009F0B18"/>
    <w:rsid w:val="009F129D"/>
    <w:rsid w:val="009F1706"/>
    <w:rsid w:val="009F2FCA"/>
    <w:rsid w:val="009F32D3"/>
    <w:rsid w:val="009F34E0"/>
    <w:rsid w:val="009F3AFC"/>
    <w:rsid w:val="009F4447"/>
    <w:rsid w:val="009F5078"/>
    <w:rsid w:val="009F5240"/>
    <w:rsid w:val="009F5B7F"/>
    <w:rsid w:val="009F5CE6"/>
    <w:rsid w:val="009F6B31"/>
    <w:rsid w:val="009F6C80"/>
    <w:rsid w:val="009F71DB"/>
    <w:rsid w:val="009F790C"/>
    <w:rsid w:val="00A0127F"/>
    <w:rsid w:val="00A01695"/>
    <w:rsid w:val="00A01946"/>
    <w:rsid w:val="00A03C63"/>
    <w:rsid w:val="00A04E89"/>
    <w:rsid w:val="00A05011"/>
    <w:rsid w:val="00A051DB"/>
    <w:rsid w:val="00A05CBF"/>
    <w:rsid w:val="00A05F95"/>
    <w:rsid w:val="00A06251"/>
    <w:rsid w:val="00A066F0"/>
    <w:rsid w:val="00A07667"/>
    <w:rsid w:val="00A10082"/>
    <w:rsid w:val="00A1077D"/>
    <w:rsid w:val="00A11695"/>
    <w:rsid w:val="00A11A94"/>
    <w:rsid w:val="00A11D80"/>
    <w:rsid w:val="00A11DC3"/>
    <w:rsid w:val="00A11FC8"/>
    <w:rsid w:val="00A13C76"/>
    <w:rsid w:val="00A144C8"/>
    <w:rsid w:val="00A1476D"/>
    <w:rsid w:val="00A148C2"/>
    <w:rsid w:val="00A14D82"/>
    <w:rsid w:val="00A14FC4"/>
    <w:rsid w:val="00A15287"/>
    <w:rsid w:val="00A15753"/>
    <w:rsid w:val="00A16B54"/>
    <w:rsid w:val="00A17AE9"/>
    <w:rsid w:val="00A17E73"/>
    <w:rsid w:val="00A20010"/>
    <w:rsid w:val="00A20222"/>
    <w:rsid w:val="00A20509"/>
    <w:rsid w:val="00A20A2F"/>
    <w:rsid w:val="00A20DD9"/>
    <w:rsid w:val="00A22998"/>
    <w:rsid w:val="00A22BC1"/>
    <w:rsid w:val="00A23BE4"/>
    <w:rsid w:val="00A23C49"/>
    <w:rsid w:val="00A24107"/>
    <w:rsid w:val="00A24688"/>
    <w:rsid w:val="00A24F14"/>
    <w:rsid w:val="00A25735"/>
    <w:rsid w:val="00A25F65"/>
    <w:rsid w:val="00A268E5"/>
    <w:rsid w:val="00A272A4"/>
    <w:rsid w:val="00A30555"/>
    <w:rsid w:val="00A30909"/>
    <w:rsid w:val="00A30CBD"/>
    <w:rsid w:val="00A30E38"/>
    <w:rsid w:val="00A31542"/>
    <w:rsid w:val="00A32A3E"/>
    <w:rsid w:val="00A33765"/>
    <w:rsid w:val="00A34042"/>
    <w:rsid w:val="00A34D0D"/>
    <w:rsid w:val="00A35245"/>
    <w:rsid w:val="00A3597A"/>
    <w:rsid w:val="00A36A02"/>
    <w:rsid w:val="00A36FB7"/>
    <w:rsid w:val="00A3735E"/>
    <w:rsid w:val="00A37606"/>
    <w:rsid w:val="00A37A9B"/>
    <w:rsid w:val="00A4005A"/>
    <w:rsid w:val="00A40765"/>
    <w:rsid w:val="00A410F7"/>
    <w:rsid w:val="00A42382"/>
    <w:rsid w:val="00A424DF"/>
    <w:rsid w:val="00A424EB"/>
    <w:rsid w:val="00A42DA2"/>
    <w:rsid w:val="00A42E8C"/>
    <w:rsid w:val="00A43640"/>
    <w:rsid w:val="00A43908"/>
    <w:rsid w:val="00A43930"/>
    <w:rsid w:val="00A43985"/>
    <w:rsid w:val="00A44A39"/>
    <w:rsid w:val="00A44F62"/>
    <w:rsid w:val="00A453AF"/>
    <w:rsid w:val="00A45694"/>
    <w:rsid w:val="00A45922"/>
    <w:rsid w:val="00A45DD9"/>
    <w:rsid w:val="00A46096"/>
    <w:rsid w:val="00A46342"/>
    <w:rsid w:val="00A46AD8"/>
    <w:rsid w:val="00A47791"/>
    <w:rsid w:val="00A47EA4"/>
    <w:rsid w:val="00A47FD8"/>
    <w:rsid w:val="00A50943"/>
    <w:rsid w:val="00A50B9D"/>
    <w:rsid w:val="00A511A8"/>
    <w:rsid w:val="00A5163B"/>
    <w:rsid w:val="00A5187E"/>
    <w:rsid w:val="00A54080"/>
    <w:rsid w:val="00A547C9"/>
    <w:rsid w:val="00A54E09"/>
    <w:rsid w:val="00A56156"/>
    <w:rsid w:val="00A601AA"/>
    <w:rsid w:val="00A6029B"/>
    <w:rsid w:val="00A60E1E"/>
    <w:rsid w:val="00A61D06"/>
    <w:rsid w:val="00A62DCE"/>
    <w:rsid w:val="00A63E2F"/>
    <w:rsid w:val="00A64E7D"/>
    <w:rsid w:val="00A65E2B"/>
    <w:rsid w:val="00A65FF0"/>
    <w:rsid w:val="00A67761"/>
    <w:rsid w:val="00A67D72"/>
    <w:rsid w:val="00A708DB"/>
    <w:rsid w:val="00A710E1"/>
    <w:rsid w:val="00A73240"/>
    <w:rsid w:val="00A74A02"/>
    <w:rsid w:val="00A75100"/>
    <w:rsid w:val="00A75DF2"/>
    <w:rsid w:val="00A75FDC"/>
    <w:rsid w:val="00A76856"/>
    <w:rsid w:val="00A77021"/>
    <w:rsid w:val="00A774D0"/>
    <w:rsid w:val="00A77D17"/>
    <w:rsid w:val="00A77F91"/>
    <w:rsid w:val="00A801E1"/>
    <w:rsid w:val="00A8035E"/>
    <w:rsid w:val="00A80565"/>
    <w:rsid w:val="00A8091F"/>
    <w:rsid w:val="00A814C8"/>
    <w:rsid w:val="00A81567"/>
    <w:rsid w:val="00A81694"/>
    <w:rsid w:val="00A816B0"/>
    <w:rsid w:val="00A81F98"/>
    <w:rsid w:val="00A82DAB"/>
    <w:rsid w:val="00A846E4"/>
    <w:rsid w:val="00A84C5D"/>
    <w:rsid w:val="00A85098"/>
    <w:rsid w:val="00A854CE"/>
    <w:rsid w:val="00A86B5C"/>
    <w:rsid w:val="00A878EC"/>
    <w:rsid w:val="00A90205"/>
    <w:rsid w:val="00A90375"/>
    <w:rsid w:val="00A90C48"/>
    <w:rsid w:val="00A90F5F"/>
    <w:rsid w:val="00A91CC5"/>
    <w:rsid w:val="00A926D7"/>
    <w:rsid w:val="00A934B4"/>
    <w:rsid w:val="00A95BE4"/>
    <w:rsid w:val="00A9735F"/>
    <w:rsid w:val="00AA0547"/>
    <w:rsid w:val="00AA06E5"/>
    <w:rsid w:val="00AA0CC8"/>
    <w:rsid w:val="00AA4E40"/>
    <w:rsid w:val="00AA51B6"/>
    <w:rsid w:val="00AA567B"/>
    <w:rsid w:val="00AA5ADA"/>
    <w:rsid w:val="00AA6173"/>
    <w:rsid w:val="00AA66B5"/>
    <w:rsid w:val="00AA693A"/>
    <w:rsid w:val="00AA6FEF"/>
    <w:rsid w:val="00AB06D5"/>
    <w:rsid w:val="00AB0C7C"/>
    <w:rsid w:val="00AB1375"/>
    <w:rsid w:val="00AB28BD"/>
    <w:rsid w:val="00AB3DAC"/>
    <w:rsid w:val="00AB5517"/>
    <w:rsid w:val="00AB565A"/>
    <w:rsid w:val="00AB6399"/>
    <w:rsid w:val="00AB66C2"/>
    <w:rsid w:val="00AB6B2F"/>
    <w:rsid w:val="00AB7FEB"/>
    <w:rsid w:val="00AC06D2"/>
    <w:rsid w:val="00AC09C1"/>
    <w:rsid w:val="00AC121A"/>
    <w:rsid w:val="00AC1C2E"/>
    <w:rsid w:val="00AC1CB0"/>
    <w:rsid w:val="00AC268B"/>
    <w:rsid w:val="00AC33AB"/>
    <w:rsid w:val="00AC4303"/>
    <w:rsid w:val="00AC49CA"/>
    <w:rsid w:val="00AC56BD"/>
    <w:rsid w:val="00AC70B8"/>
    <w:rsid w:val="00AD0C71"/>
    <w:rsid w:val="00AD15AD"/>
    <w:rsid w:val="00AD1711"/>
    <w:rsid w:val="00AD3F74"/>
    <w:rsid w:val="00AD490B"/>
    <w:rsid w:val="00AD5AE8"/>
    <w:rsid w:val="00AD5D7C"/>
    <w:rsid w:val="00AD5F1C"/>
    <w:rsid w:val="00AD6808"/>
    <w:rsid w:val="00AD6E7E"/>
    <w:rsid w:val="00AD74F7"/>
    <w:rsid w:val="00AD769A"/>
    <w:rsid w:val="00AE07BA"/>
    <w:rsid w:val="00AE1589"/>
    <w:rsid w:val="00AE2410"/>
    <w:rsid w:val="00AE2516"/>
    <w:rsid w:val="00AE28B2"/>
    <w:rsid w:val="00AE3D79"/>
    <w:rsid w:val="00AE5FF6"/>
    <w:rsid w:val="00AE6250"/>
    <w:rsid w:val="00AE6758"/>
    <w:rsid w:val="00AE6D1B"/>
    <w:rsid w:val="00AE732B"/>
    <w:rsid w:val="00AE758E"/>
    <w:rsid w:val="00AE7964"/>
    <w:rsid w:val="00AF149D"/>
    <w:rsid w:val="00AF1654"/>
    <w:rsid w:val="00AF1F13"/>
    <w:rsid w:val="00AF2ED3"/>
    <w:rsid w:val="00AF3206"/>
    <w:rsid w:val="00AF37B3"/>
    <w:rsid w:val="00AF3806"/>
    <w:rsid w:val="00AF4BCA"/>
    <w:rsid w:val="00AF54E4"/>
    <w:rsid w:val="00AF5618"/>
    <w:rsid w:val="00AF60FF"/>
    <w:rsid w:val="00AF6A80"/>
    <w:rsid w:val="00AF6BCD"/>
    <w:rsid w:val="00AF7B3F"/>
    <w:rsid w:val="00AF7ED9"/>
    <w:rsid w:val="00B00116"/>
    <w:rsid w:val="00B00699"/>
    <w:rsid w:val="00B014A8"/>
    <w:rsid w:val="00B03428"/>
    <w:rsid w:val="00B0355B"/>
    <w:rsid w:val="00B03FC3"/>
    <w:rsid w:val="00B04686"/>
    <w:rsid w:val="00B04ACE"/>
    <w:rsid w:val="00B0593E"/>
    <w:rsid w:val="00B05A5D"/>
    <w:rsid w:val="00B06290"/>
    <w:rsid w:val="00B06439"/>
    <w:rsid w:val="00B076F3"/>
    <w:rsid w:val="00B10563"/>
    <w:rsid w:val="00B106FA"/>
    <w:rsid w:val="00B111BF"/>
    <w:rsid w:val="00B123B8"/>
    <w:rsid w:val="00B12EDB"/>
    <w:rsid w:val="00B135F5"/>
    <w:rsid w:val="00B15035"/>
    <w:rsid w:val="00B171C6"/>
    <w:rsid w:val="00B172EF"/>
    <w:rsid w:val="00B17303"/>
    <w:rsid w:val="00B17841"/>
    <w:rsid w:val="00B20380"/>
    <w:rsid w:val="00B20B84"/>
    <w:rsid w:val="00B20EB4"/>
    <w:rsid w:val="00B20EDE"/>
    <w:rsid w:val="00B217CD"/>
    <w:rsid w:val="00B21C10"/>
    <w:rsid w:val="00B22401"/>
    <w:rsid w:val="00B2271A"/>
    <w:rsid w:val="00B22AE2"/>
    <w:rsid w:val="00B22B87"/>
    <w:rsid w:val="00B22F2D"/>
    <w:rsid w:val="00B23049"/>
    <w:rsid w:val="00B24148"/>
    <w:rsid w:val="00B24C7C"/>
    <w:rsid w:val="00B268A1"/>
    <w:rsid w:val="00B26CFD"/>
    <w:rsid w:val="00B27C28"/>
    <w:rsid w:val="00B3015E"/>
    <w:rsid w:val="00B304E3"/>
    <w:rsid w:val="00B305B1"/>
    <w:rsid w:val="00B307F1"/>
    <w:rsid w:val="00B3133C"/>
    <w:rsid w:val="00B317FC"/>
    <w:rsid w:val="00B320C6"/>
    <w:rsid w:val="00B33AB1"/>
    <w:rsid w:val="00B33C2A"/>
    <w:rsid w:val="00B34FB0"/>
    <w:rsid w:val="00B35FBE"/>
    <w:rsid w:val="00B36A22"/>
    <w:rsid w:val="00B36B0E"/>
    <w:rsid w:val="00B40405"/>
    <w:rsid w:val="00B40791"/>
    <w:rsid w:val="00B4145A"/>
    <w:rsid w:val="00B41FDD"/>
    <w:rsid w:val="00B424B8"/>
    <w:rsid w:val="00B42F29"/>
    <w:rsid w:val="00B43449"/>
    <w:rsid w:val="00B43812"/>
    <w:rsid w:val="00B43945"/>
    <w:rsid w:val="00B43C11"/>
    <w:rsid w:val="00B43EED"/>
    <w:rsid w:val="00B446FC"/>
    <w:rsid w:val="00B455CA"/>
    <w:rsid w:val="00B46455"/>
    <w:rsid w:val="00B46805"/>
    <w:rsid w:val="00B47331"/>
    <w:rsid w:val="00B47B0D"/>
    <w:rsid w:val="00B47D0D"/>
    <w:rsid w:val="00B503C9"/>
    <w:rsid w:val="00B50D39"/>
    <w:rsid w:val="00B51D7F"/>
    <w:rsid w:val="00B51FAC"/>
    <w:rsid w:val="00B52112"/>
    <w:rsid w:val="00B5299E"/>
    <w:rsid w:val="00B529B5"/>
    <w:rsid w:val="00B52D2C"/>
    <w:rsid w:val="00B53A52"/>
    <w:rsid w:val="00B544D7"/>
    <w:rsid w:val="00B5476A"/>
    <w:rsid w:val="00B55B4B"/>
    <w:rsid w:val="00B5776C"/>
    <w:rsid w:val="00B61BB4"/>
    <w:rsid w:val="00B62592"/>
    <w:rsid w:val="00B6322E"/>
    <w:rsid w:val="00B64069"/>
    <w:rsid w:val="00B64A4A"/>
    <w:rsid w:val="00B65415"/>
    <w:rsid w:val="00B65757"/>
    <w:rsid w:val="00B65887"/>
    <w:rsid w:val="00B65C69"/>
    <w:rsid w:val="00B6653F"/>
    <w:rsid w:val="00B67789"/>
    <w:rsid w:val="00B678A6"/>
    <w:rsid w:val="00B67AF7"/>
    <w:rsid w:val="00B706BF"/>
    <w:rsid w:val="00B70D56"/>
    <w:rsid w:val="00B71429"/>
    <w:rsid w:val="00B728F6"/>
    <w:rsid w:val="00B7290B"/>
    <w:rsid w:val="00B7331F"/>
    <w:rsid w:val="00B73795"/>
    <w:rsid w:val="00B7473F"/>
    <w:rsid w:val="00B74E02"/>
    <w:rsid w:val="00B74EAF"/>
    <w:rsid w:val="00B75118"/>
    <w:rsid w:val="00B75244"/>
    <w:rsid w:val="00B76E8B"/>
    <w:rsid w:val="00B80DAA"/>
    <w:rsid w:val="00B81406"/>
    <w:rsid w:val="00B8166F"/>
    <w:rsid w:val="00B81CAC"/>
    <w:rsid w:val="00B81D68"/>
    <w:rsid w:val="00B81E10"/>
    <w:rsid w:val="00B8230A"/>
    <w:rsid w:val="00B829B1"/>
    <w:rsid w:val="00B82EF1"/>
    <w:rsid w:val="00B8321F"/>
    <w:rsid w:val="00B83576"/>
    <w:rsid w:val="00B83744"/>
    <w:rsid w:val="00B83A5A"/>
    <w:rsid w:val="00B845FA"/>
    <w:rsid w:val="00B86DB8"/>
    <w:rsid w:val="00B87154"/>
    <w:rsid w:val="00B87304"/>
    <w:rsid w:val="00B87936"/>
    <w:rsid w:val="00B91022"/>
    <w:rsid w:val="00B91188"/>
    <w:rsid w:val="00B941DD"/>
    <w:rsid w:val="00B9444F"/>
    <w:rsid w:val="00B94C84"/>
    <w:rsid w:val="00B95117"/>
    <w:rsid w:val="00B95EAC"/>
    <w:rsid w:val="00B960E3"/>
    <w:rsid w:val="00B96A2C"/>
    <w:rsid w:val="00B96CB5"/>
    <w:rsid w:val="00B97933"/>
    <w:rsid w:val="00BA1E81"/>
    <w:rsid w:val="00BA1EEA"/>
    <w:rsid w:val="00BA231C"/>
    <w:rsid w:val="00BA2748"/>
    <w:rsid w:val="00BA29EA"/>
    <w:rsid w:val="00BA337A"/>
    <w:rsid w:val="00BA4085"/>
    <w:rsid w:val="00BA4312"/>
    <w:rsid w:val="00BA4DAF"/>
    <w:rsid w:val="00BA5384"/>
    <w:rsid w:val="00BA5A76"/>
    <w:rsid w:val="00BA610B"/>
    <w:rsid w:val="00BA6E15"/>
    <w:rsid w:val="00BA7C5D"/>
    <w:rsid w:val="00BB0582"/>
    <w:rsid w:val="00BB091F"/>
    <w:rsid w:val="00BB105E"/>
    <w:rsid w:val="00BB2514"/>
    <w:rsid w:val="00BB3239"/>
    <w:rsid w:val="00BB32C8"/>
    <w:rsid w:val="00BB35C4"/>
    <w:rsid w:val="00BB39C2"/>
    <w:rsid w:val="00BB3B64"/>
    <w:rsid w:val="00BB3E7F"/>
    <w:rsid w:val="00BB42DF"/>
    <w:rsid w:val="00BB4AA5"/>
    <w:rsid w:val="00BB4D18"/>
    <w:rsid w:val="00BB5ABB"/>
    <w:rsid w:val="00BB65E8"/>
    <w:rsid w:val="00BB6911"/>
    <w:rsid w:val="00BB717E"/>
    <w:rsid w:val="00BB71F0"/>
    <w:rsid w:val="00BB7A4E"/>
    <w:rsid w:val="00BC0863"/>
    <w:rsid w:val="00BC1058"/>
    <w:rsid w:val="00BC168B"/>
    <w:rsid w:val="00BC2DF0"/>
    <w:rsid w:val="00BC2F71"/>
    <w:rsid w:val="00BC3760"/>
    <w:rsid w:val="00BC3D9E"/>
    <w:rsid w:val="00BC4AA5"/>
    <w:rsid w:val="00BC4D34"/>
    <w:rsid w:val="00BC5576"/>
    <w:rsid w:val="00BC5E6C"/>
    <w:rsid w:val="00BD0453"/>
    <w:rsid w:val="00BD0A58"/>
    <w:rsid w:val="00BD1DC3"/>
    <w:rsid w:val="00BD1F82"/>
    <w:rsid w:val="00BD25E4"/>
    <w:rsid w:val="00BD283E"/>
    <w:rsid w:val="00BD3509"/>
    <w:rsid w:val="00BD4378"/>
    <w:rsid w:val="00BD4CAC"/>
    <w:rsid w:val="00BD5B25"/>
    <w:rsid w:val="00BD5CBA"/>
    <w:rsid w:val="00BD61D3"/>
    <w:rsid w:val="00BD6DA2"/>
    <w:rsid w:val="00BD7844"/>
    <w:rsid w:val="00BD78D1"/>
    <w:rsid w:val="00BD7DBC"/>
    <w:rsid w:val="00BE16B3"/>
    <w:rsid w:val="00BE1927"/>
    <w:rsid w:val="00BE1D95"/>
    <w:rsid w:val="00BE2647"/>
    <w:rsid w:val="00BE320C"/>
    <w:rsid w:val="00BE42F9"/>
    <w:rsid w:val="00BE4C7F"/>
    <w:rsid w:val="00BE50B2"/>
    <w:rsid w:val="00BE5884"/>
    <w:rsid w:val="00BE608D"/>
    <w:rsid w:val="00BE61F0"/>
    <w:rsid w:val="00BE629E"/>
    <w:rsid w:val="00BE6773"/>
    <w:rsid w:val="00BE6B02"/>
    <w:rsid w:val="00BE7444"/>
    <w:rsid w:val="00BE7BF0"/>
    <w:rsid w:val="00BE7CA0"/>
    <w:rsid w:val="00BF0AE3"/>
    <w:rsid w:val="00BF1E65"/>
    <w:rsid w:val="00BF2BCC"/>
    <w:rsid w:val="00BF40BB"/>
    <w:rsid w:val="00BF46A1"/>
    <w:rsid w:val="00BF4B48"/>
    <w:rsid w:val="00BF4E45"/>
    <w:rsid w:val="00BF5976"/>
    <w:rsid w:val="00BF6167"/>
    <w:rsid w:val="00BF6D67"/>
    <w:rsid w:val="00BF6D8D"/>
    <w:rsid w:val="00BF7616"/>
    <w:rsid w:val="00BF7E0B"/>
    <w:rsid w:val="00BF7E85"/>
    <w:rsid w:val="00C016BF"/>
    <w:rsid w:val="00C02133"/>
    <w:rsid w:val="00C02B9F"/>
    <w:rsid w:val="00C055A5"/>
    <w:rsid w:val="00C05DD9"/>
    <w:rsid w:val="00C05F87"/>
    <w:rsid w:val="00C05FEA"/>
    <w:rsid w:val="00C1020C"/>
    <w:rsid w:val="00C1065D"/>
    <w:rsid w:val="00C107FD"/>
    <w:rsid w:val="00C108CC"/>
    <w:rsid w:val="00C10985"/>
    <w:rsid w:val="00C10FDB"/>
    <w:rsid w:val="00C11A73"/>
    <w:rsid w:val="00C11A80"/>
    <w:rsid w:val="00C11C3D"/>
    <w:rsid w:val="00C11D38"/>
    <w:rsid w:val="00C12156"/>
    <w:rsid w:val="00C124C6"/>
    <w:rsid w:val="00C1435D"/>
    <w:rsid w:val="00C15899"/>
    <w:rsid w:val="00C15E48"/>
    <w:rsid w:val="00C16982"/>
    <w:rsid w:val="00C16AFC"/>
    <w:rsid w:val="00C1727B"/>
    <w:rsid w:val="00C20ABF"/>
    <w:rsid w:val="00C21F6F"/>
    <w:rsid w:val="00C2231E"/>
    <w:rsid w:val="00C22F97"/>
    <w:rsid w:val="00C23F57"/>
    <w:rsid w:val="00C2435B"/>
    <w:rsid w:val="00C24680"/>
    <w:rsid w:val="00C26105"/>
    <w:rsid w:val="00C26EC4"/>
    <w:rsid w:val="00C27575"/>
    <w:rsid w:val="00C30CBE"/>
    <w:rsid w:val="00C31427"/>
    <w:rsid w:val="00C31618"/>
    <w:rsid w:val="00C32DF5"/>
    <w:rsid w:val="00C34965"/>
    <w:rsid w:val="00C35609"/>
    <w:rsid w:val="00C3562D"/>
    <w:rsid w:val="00C3581F"/>
    <w:rsid w:val="00C370B2"/>
    <w:rsid w:val="00C372BC"/>
    <w:rsid w:val="00C37D14"/>
    <w:rsid w:val="00C4209F"/>
    <w:rsid w:val="00C427FF"/>
    <w:rsid w:val="00C42C46"/>
    <w:rsid w:val="00C434C5"/>
    <w:rsid w:val="00C446A2"/>
    <w:rsid w:val="00C45235"/>
    <w:rsid w:val="00C45379"/>
    <w:rsid w:val="00C45A10"/>
    <w:rsid w:val="00C461F4"/>
    <w:rsid w:val="00C4668B"/>
    <w:rsid w:val="00C46723"/>
    <w:rsid w:val="00C46947"/>
    <w:rsid w:val="00C46A51"/>
    <w:rsid w:val="00C46D5B"/>
    <w:rsid w:val="00C47A9B"/>
    <w:rsid w:val="00C5017B"/>
    <w:rsid w:val="00C504B5"/>
    <w:rsid w:val="00C50788"/>
    <w:rsid w:val="00C51435"/>
    <w:rsid w:val="00C5327A"/>
    <w:rsid w:val="00C53327"/>
    <w:rsid w:val="00C53697"/>
    <w:rsid w:val="00C541C2"/>
    <w:rsid w:val="00C55E74"/>
    <w:rsid w:val="00C602C5"/>
    <w:rsid w:val="00C60429"/>
    <w:rsid w:val="00C605D1"/>
    <w:rsid w:val="00C6063E"/>
    <w:rsid w:val="00C6080D"/>
    <w:rsid w:val="00C610B0"/>
    <w:rsid w:val="00C61E87"/>
    <w:rsid w:val="00C620D5"/>
    <w:rsid w:val="00C62958"/>
    <w:rsid w:val="00C639DC"/>
    <w:rsid w:val="00C64924"/>
    <w:rsid w:val="00C66487"/>
    <w:rsid w:val="00C66644"/>
    <w:rsid w:val="00C673F7"/>
    <w:rsid w:val="00C675EE"/>
    <w:rsid w:val="00C709B1"/>
    <w:rsid w:val="00C710D9"/>
    <w:rsid w:val="00C71DC9"/>
    <w:rsid w:val="00C74B0C"/>
    <w:rsid w:val="00C76130"/>
    <w:rsid w:val="00C765E9"/>
    <w:rsid w:val="00C76D30"/>
    <w:rsid w:val="00C80A93"/>
    <w:rsid w:val="00C80DCC"/>
    <w:rsid w:val="00C81680"/>
    <w:rsid w:val="00C820E2"/>
    <w:rsid w:val="00C82F5D"/>
    <w:rsid w:val="00C83F5A"/>
    <w:rsid w:val="00C857E9"/>
    <w:rsid w:val="00C85862"/>
    <w:rsid w:val="00C85C23"/>
    <w:rsid w:val="00C85FF1"/>
    <w:rsid w:val="00C86582"/>
    <w:rsid w:val="00C86E6B"/>
    <w:rsid w:val="00C87C0B"/>
    <w:rsid w:val="00C87F1C"/>
    <w:rsid w:val="00C901DB"/>
    <w:rsid w:val="00C91265"/>
    <w:rsid w:val="00C928A0"/>
    <w:rsid w:val="00C9310D"/>
    <w:rsid w:val="00C9541A"/>
    <w:rsid w:val="00C958C7"/>
    <w:rsid w:val="00C96B3E"/>
    <w:rsid w:val="00C96DDD"/>
    <w:rsid w:val="00C96F77"/>
    <w:rsid w:val="00C97379"/>
    <w:rsid w:val="00C975DD"/>
    <w:rsid w:val="00C97F74"/>
    <w:rsid w:val="00CA0EA4"/>
    <w:rsid w:val="00CA1070"/>
    <w:rsid w:val="00CA1E26"/>
    <w:rsid w:val="00CA1E59"/>
    <w:rsid w:val="00CA21D1"/>
    <w:rsid w:val="00CA2CBE"/>
    <w:rsid w:val="00CA40DC"/>
    <w:rsid w:val="00CA57A0"/>
    <w:rsid w:val="00CA61CE"/>
    <w:rsid w:val="00CA70C1"/>
    <w:rsid w:val="00CA7ED6"/>
    <w:rsid w:val="00CB1235"/>
    <w:rsid w:val="00CB28D9"/>
    <w:rsid w:val="00CB3086"/>
    <w:rsid w:val="00CB5E5F"/>
    <w:rsid w:val="00CB6754"/>
    <w:rsid w:val="00CB6D4C"/>
    <w:rsid w:val="00CB7A9B"/>
    <w:rsid w:val="00CC05E3"/>
    <w:rsid w:val="00CC0F2F"/>
    <w:rsid w:val="00CC0FDF"/>
    <w:rsid w:val="00CC136C"/>
    <w:rsid w:val="00CC140D"/>
    <w:rsid w:val="00CC36E8"/>
    <w:rsid w:val="00CC3794"/>
    <w:rsid w:val="00CC482B"/>
    <w:rsid w:val="00CC4956"/>
    <w:rsid w:val="00CC51BD"/>
    <w:rsid w:val="00CC5ADE"/>
    <w:rsid w:val="00CC5F80"/>
    <w:rsid w:val="00CC67B0"/>
    <w:rsid w:val="00CC6E85"/>
    <w:rsid w:val="00CC6F3C"/>
    <w:rsid w:val="00CD1588"/>
    <w:rsid w:val="00CD24A5"/>
    <w:rsid w:val="00CD280B"/>
    <w:rsid w:val="00CD33FD"/>
    <w:rsid w:val="00CD34F6"/>
    <w:rsid w:val="00CD35D9"/>
    <w:rsid w:val="00CD3C18"/>
    <w:rsid w:val="00CD3EDE"/>
    <w:rsid w:val="00CD4F25"/>
    <w:rsid w:val="00CD50E8"/>
    <w:rsid w:val="00CD6463"/>
    <w:rsid w:val="00CD7ACC"/>
    <w:rsid w:val="00CE1537"/>
    <w:rsid w:val="00CE2909"/>
    <w:rsid w:val="00CE4D7F"/>
    <w:rsid w:val="00CE62F4"/>
    <w:rsid w:val="00CE748B"/>
    <w:rsid w:val="00CE7C01"/>
    <w:rsid w:val="00CF0143"/>
    <w:rsid w:val="00CF016B"/>
    <w:rsid w:val="00CF03CB"/>
    <w:rsid w:val="00CF05A4"/>
    <w:rsid w:val="00CF0980"/>
    <w:rsid w:val="00CF18CF"/>
    <w:rsid w:val="00CF2723"/>
    <w:rsid w:val="00CF3093"/>
    <w:rsid w:val="00CF315F"/>
    <w:rsid w:val="00CF380A"/>
    <w:rsid w:val="00CF3AA7"/>
    <w:rsid w:val="00CF5030"/>
    <w:rsid w:val="00CF50FA"/>
    <w:rsid w:val="00CF76A3"/>
    <w:rsid w:val="00D008B5"/>
    <w:rsid w:val="00D00BA9"/>
    <w:rsid w:val="00D01E65"/>
    <w:rsid w:val="00D01FC2"/>
    <w:rsid w:val="00D02147"/>
    <w:rsid w:val="00D02454"/>
    <w:rsid w:val="00D028E6"/>
    <w:rsid w:val="00D02CF2"/>
    <w:rsid w:val="00D03358"/>
    <w:rsid w:val="00D03924"/>
    <w:rsid w:val="00D03E75"/>
    <w:rsid w:val="00D04726"/>
    <w:rsid w:val="00D04BB9"/>
    <w:rsid w:val="00D0536B"/>
    <w:rsid w:val="00D06902"/>
    <w:rsid w:val="00D06CEB"/>
    <w:rsid w:val="00D07D6E"/>
    <w:rsid w:val="00D100E3"/>
    <w:rsid w:val="00D101BD"/>
    <w:rsid w:val="00D11543"/>
    <w:rsid w:val="00D123B5"/>
    <w:rsid w:val="00D126D0"/>
    <w:rsid w:val="00D12891"/>
    <w:rsid w:val="00D13E76"/>
    <w:rsid w:val="00D140BE"/>
    <w:rsid w:val="00D14EF7"/>
    <w:rsid w:val="00D153B5"/>
    <w:rsid w:val="00D169B8"/>
    <w:rsid w:val="00D16BBD"/>
    <w:rsid w:val="00D1768B"/>
    <w:rsid w:val="00D20AE0"/>
    <w:rsid w:val="00D2279F"/>
    <w:rsid w:val="00D22F3F"/>
    <w:rsid w:val="00D23917"/>
    <w:rsid w:val="00D23A92"/>
    <w:rsid w:val="00D244B9"/>
    <w:rsid w:val="00D2464B"/>
    <w:rsid w:val="00D24EFD"/>
    <w:rsid w:val="00D24FAC"/>
    <w:rsid w:val="00D26379"/>
    <w:rsid w:val="00D26B9E"/>
    <w:rsid w:val="00D26FB6"/>
    <w:rsid w:val="00D270E2"/>
    <w:rsid w:val="00D271A0"/>
    <w:rsid w:val="00D2726E"/>
    <w:rsid w:val="00D27959"/>
    <w:rsid w:val="00D27E48"/>
    <w:rsid w:val="00D30AEE"/>
    <w:rsid w:val="00D31467"/>
    <w:rsid w:val="00D31C1B"/>
    <w:rsid w:val="00D321B7"/>
    <w:rsid w:val="00D32464"/>
    <w:rsid w:val="00D3251F"/>
    <w:rsid w:val="00D328FD"/>
    <w:rsid w:val="00D32EBA"/>
    <w:rsid w:val="00D33A87"/>
    <w:rsid w:val="00D36429"/>
    <w:rsid w:val="00D424F3"/>
    <w:rsid w:val="00D4427F"/>
    <w:rsid w:val="00D4565B"/>
    <w:rsid w:val="00D47058"/>
    <w:rsid w:val="00D47AC0"/>
    <w:rsid w:val="00D5059F"/>
    <w:rsid w:val="00D50E73"/>
    <w:rsid w:val="00D51211"/>
    <w:rsid w:val="00D51213"/>
    <w:rsid w:val="00D51315"/>
    <w:rsid w:val="00D51E94"/>
    <w:rsid w:val="00D524E8"/>
    <w:rsid w:val="00D53D84"/>
    <w:rsid w:val="00D5493D"/>
    <w:rsid w:val="00D6078C"/>
    <w:rsid w:val="00D60AEB"/>
    <w:rsid w:val="00D6231A"/>
    <w:rsid w:val="00D62AF8"/>
    <w:rsid w:val="00D64ACD"/>
    <w:rsid w:val="00D66107"/>
    <w:rsid w:val="00D664D2"/>
    <w:rsid w:val="00D67A6A"/>
    <w:rsid w:val="00D70002"/>
    <w:rsid w:val="00D70163"/>
    <w:rsid w:val="00D703B4"/>
    <w:rsid w:val="00D71962"/>
    <w:rsid w:val="00D71DBF"/>
    <w:rsid w:val="00D71EAF"/>
    <w:rsid w:val="00D72055"/>
    <w:rsid w:val="00D72573"/>
    <w:rsid w:val="00D7352C"/>
    <w:rsid w:val="00D73735"/>
    <w:rsid w:val="00D74929"/>
    <w:rsid w:val="00D75282"/>
    <w:rsid w:val="00D756AF"/>
    <w:rsid w:val="00D76159"/>
    <w:rsid w:val="00D76733"/>
    <w:rsid w:val="00D81BF0"/>
    <w:rsid w:val="00D824F3"/>
    <w:rsid w:val="00D836D7"/>
    <w:rsid w:val="00D84EBB"/>
    <w:rsid w:val="00D859D5"/>
    <w:rsid w:val="00D85EC7"/>
    <w:rsid w:val="00D86574"/>
    <w:rsid w:val="00D86908"/>
    <w:rsid w:val="00D87F7C"/>
    <w:rsid w:val="00D901B3"/>
    <w:rsid w:val="00D9061A"/>
    <w:rsid w:val="00D90B8E"/>
    <w:rsid w:val="00D910A3"/>
    <w:rsid w:val="00D91469"/>
    <w:rsid w:val="00D91562"/>
    <w:rsid w:val="00D9192D"/>
    <w:rsid w:val="00D92606"/>
    <w:rsid w:val="00D92986"/>
    <w:rsid w:val="00D92AE4"/>
    <w:rsid w:val="00D930B9"/>
    <w:rsid w:val="00D934BD"/>
    <w:rsid w:val="00D943ED"/>
    <w:rsid w:val="00D945EE"/>
    <w:rsid w:val="00D94BE0"/>
    <w:rsid w:val="00D95BEA"/>
    <w:rsid w:val="00D9636F"/>
    <w:rsid w:val="00D96AB3"/>
    <w:rsid w:val="00D973BF"/>
    <w:rsid w:val="00D97658"/>
    <w:rsid w:val="00DA0044"/>
    <w:rsid w:val="00DA0F19"/>
    <w:rsid w:val="00DA1517"/>
    <w:rsid w:val="00DA1554"/>
    <w:rsid w:val="00DA15FE"/>
    <w:rsid w:val="00DA1624"/>
    <w:rsid w:val="00DA2F29"/>
    <w:rsid w:val="00DA3F2B"/>
    <w:rsid w:val="00DA4215"/>
    <w:rsid w:val="00DA473A"/>
    <w:rsid w:val="00DA518E"/>
    <w:rsid w:val="00DA6C4C"/>
    <w:rsid w:val="00DA6CCC"/>
    <w:rsid w:val="00DA77A9"/>
    <w:rsid w:val="00DB05FD"/>
    <w:rsid w:val="00DB07BD"/>
    <w:rsid w:val="00DB0B20"/>
    <w:rsid w:val="00DB0FF1"/>
    <w:rsid w:val="00DB1080"/>
    <w:rsid w:val="00DB155A"/>
    <w:rsid w:val="00DB3C70"/>
    <w:rsid w:val="00DB3E6C"/>
    <w:rsid w:val="00DB3F9C"/>
    <w:rsid w:val="00DB4585"/>
    <w:rsid w:val="00DB4C86"/>
    <w:rsid w:val="00DB5DD5"/>
    <w:rsid w:val="00DB653B"/>
    <w:rsid w:val="00DB6BBA"/>
    <w:rsid w:val="00DB6EDB"/>
    <w:rsid w:val="00DB708C"/>
    <w:rsid w:val="00DB78C5"/>
    <w:rsid w:val="00DC10E3"/>
    <w:rsid w:val="00DC1525"/>
    <w:rsid w:val="00DC1B96"/>
    <w:rsid w:val="00DC1D7D"/>
    <w:rsid w:val="00DC3199"/>
    <w:rsid w:val="00DC323F"/>
    <w:rsid w:val="00DC4AC5"/>
    <w:rsid w:val="00DC5AB4"/>
    <w:rsid w:val="00DC5AC2"/>
    <w:rsid w:val="00DC5CAD"/>
    <w:rsid w:val="00DC6808"/>
    <w:rsid w:val="00DC7A16"/>
    <w:rsid w:val="00DD0E91"/>
    <w:rsid w:val="00DD13FC"/>
    <w:rsid w:val="00DD1A05"/>
    <w:rsid w:val="00DD1A1B"/>
    <w:rsid w:val="00DD33C0"/>
    <w:rsid w:val="00DD3BB9"/>
    <w:rsid w:val="00DD4048"/>
    <w:rsid w:val="00DD4346"/>
    <w:rsid w:val="00DD4EE4"/>
    <w:rsid w:val="00DD519C"/>
    <w:rsid w:val="00DD5208"/>
    <w:rsid w:val="00DD5DBD"/>
    <w:rsid w:val="00DD6057"/>
    <w:rsid w:val="00DD70FB"/>
    <w:rsid w:val="00DD75BA"/>
    <w:rsid w:val="00DE001C"/>
    <w:rsid w:val="00DE0051"/>
    <w:rsid w:val="00DE005A"/>
    <w:rsid w:val="00DE187E"/>
    <w:rsid w:val="00DE3BB2"/>
    <w:rsid w:val="00DE4789"/>
    <w:rsid w:val="00DE5262"/>
    <w:rsid w:val="00DE56C5"/>
    <w:rsid w:val="00DE5C45"/>
    <w:rsid w:val="00DE6C84"/>
    <w:rsid w:val="00DE7388"/>
    <w:rsid w:val="00DE7BD5"/>
    <w:rsid w:val="00DF0C48"/>
    <w:rsid w:val="00DF0CE5"/>
    <w:rsid w:val="00DF1805"/>
    <w:rsid w:val="00DF304F"/>
    <w:rsid w:val="00DF367F"/>
    <w:rsid w:val="00DF370D"/>
    <w:rsid w:val="00DF4CF0"/>
    <w:rsid w:val="00DF5BEE"/>
    <w:rsid w:val="00DF64D0"/>
    <w:rsid w:val="00DF69FD"/>
    <w:rsid w:val="00DF6BD4"/>
    <w:rsid w:val="00DF6C8E"/>
    <w:rsid w:val="00DF78BD"/>
    <w:rsid w:val="00DF7ED9"/>
    <w:rsid w:val="00E0100B"/>
    <w:rsid w:val="00E01565"/>
    <w:rsid w:val="00E02D53"/>
    <w:rsid w:val="00E02F44"/>
    <w:rsid w:val="00E03A4C"/>
    <w:rsid w:val="00E04EAE"/>
    <w:rsid w:val="00E057FA"/>
    <w:rsid w:val="00E11D09"/>
    <w:rsid w:val="00E124F6"/>
    <w:rsid w:val="00E13101"/>
    <w:rsid w:val="00E136E5"/>
    <w:rsid w:val="00E14A0D"/>
    <w:rsid w:val="00E16654"/>
    <w:rsid w:val="00E169DD"/>
    <w:rsid w:val="00E17792"/>
    <w:rsid w:val="00E20265"/>
    <w:rsid w:val="00E2051A"/>
    <w:rsid w:val="00E21CA6"/>
    <w:rsid w:val="00E234A1"/>
    <w:rsid w:val="00E2505C"/>
    <w:rsid w:val="00E2538F"/>
    <w:rsid w:val="00E25722"/>
    <w:rsid w:val="00E25938"/>
    <w:rsid w:val="00E25E8D"/>
    <w:rsid w:val="00E2672A"/>
    <w:rsid w:val="00E269E4"/>
    <w:rsid w:val="00E27A9B"/>
    <w:rsid w:val="00E27C20"/>
    <w:rsid w:val="00E27EAF"/>
    <w:rsid w:val="00E32CC0"/>
    <w:rsid w:val="00E336D9"/>
    <w:rsid w:val="00E34165"/>
    <w:rsid w:val="00E3566C"/>
    <w:rsid w:val="00E358F6"/>
    <w:rsid w:val="00E35CE2"/>
    <w:rsid w:val="00E35DB8"/>
    <w:rsid w:val="00E362C2"/>
    <w:rsid w:val="00E36528"/>
    <w:rsid w:val="00E373EE"/>
    <w:rsid w:val="00E379F5"/>
    <w:rsid w:val="00E405A8"/>
    <w:rsid w:val="00E40C62"/>
    <w:rsid w:val="00E40F28"/>
    <w:rsid w:val="00E41AEB"/>
    <w:rsid w:val="00E41F65"/>
    <w:rsid w:val="00E420D6"/>
    <w:rsid w:val="00E42390"/>
    <w:rsid w:val="00E424A8"/>
    <w:rsid w:val="00E4250E"/>
    <w:rsid w:val="00E427D4"/>
    <w:rsid w:val="00E42BC1"/>
    <w:rsid w:val="00E43539"/>
    <w:rsid w:val="00E457A7"/>
    <w:rsid w:val="00E463C3"/>
    <w:rsid w:val="00E4787E"/>
    <w:rsid w:val="00E51004"/>
    <w:rsid w:val="00E51156"/>
    <w:rsid w:val="00E51B76"/>
    <w:rsid w:val="00E52950"/>
    <w:rsid w:val="00E532EA"/>
    <w:rsid w:val="00E54C5B"/>
    <w:rsid w:val="00E54DD0"/>
    <w:rsid w:val="00E55488"/>
    <w:rsid w:val="00E555FB"/>
    <w:rsid w:val="00E55CEE"/>
    <w:rsid w:val="00E56896"/>
    <w:rsid w:val="00E5752F"/>
    <w:rsid w:val="00E577BE"/>
    <w:rsid w:val="00E600B5"/>
    <w:rsid w:val="00E60921"/>
    <w:rsid w:val="00E61496"/>
    <w:rsid w:val="00E62528"/>
    <w:rsid w:val="00E6287F"/>
    <w:rsid w:val="00E64A78"/>
    <w:rsid w:val="00E65078"/>
    <w:rsid w:val="00E65834"/>
    <w:rsid w:val="00E6680A"/>
    <w:rsid w:val="00E670A9"/>
    <w:rsid w:val="00E675F4"/>
    <w:rsid w:val="00E67DF1"/>
    <w:rsid w:val="00E70AF7"/>
    <w:rsid w:val="00E733A8"/>
    <w:rsid w:val="00E74275"/>
    <w:rsid w:val="00E74655"/>
    <w:rsid w:val="00E75C8C"/>
    <w:rsid w:val="00E7630D"/>
    <w:rsid w:val="00E76A87"/>
    <w:rsid w:val="00E77E6B"/>
    <w:rsid w:val="00E80491"/>
    <w:rsid w:val="00E80C4A"/>
    <w:rsid w:val="00E8224C"/>
    <w:rsid w:val="00E82751"/>
    <w:rsid w:val="00E829E8"/>
    <w:rsid w:val="00E8404B"/>
    <w:rsid w:val="00E84605"/>
    <w:rsid w:val="00E8530B"/>
    <w:rsid w:val="00E86BB5"/>
    <w:rsid w:val="00E87296"/>
    <w:rsid w:val="00E8751E"/>
    <w:rsid w:val="00E908FF"/>
    <w:rsid w:val="00E91201"/>
    <w:rsid w:val="00E92633"/>
    <w:rsid w:val="00E926DD"/>
    <w:rsid w:val="00E93370"/>
    <w:rsid w:val="00E93F58"/>
    <w:rsid w:val="00E96272"/>
    <w:rsid w:val="00E96DC7"/>
    <w:rsid w:val="00E97809"/>
    <w:rsid w:val="00E97825"/>
    <w:rsid w:val="00E97F13"/>
    <w:rsid w:val="00EA0D36"/>
    <w:rsid w:val="00EA21AB"/>
    <w:rsid w:val="00EA24E8"/>
    <w:rsid w:val="00EA25E3"/>
    <w:rsid w:val="00EA28B9"/>
    <w:rsid w:val="00EA327B"/>
    <w:rsid w:val="00EA351F"/>
    <w:rsid w:val="00EA3C47"/>
    <w:rsid w:val="00EA47B9"/>
    <w:rsid w:val="00EA4A67"/>
    <w:rsid w:val="00EA5F74"/>
    <w:rsid w:val="00EA6507"/>
    <w:rsid w:val="00EA6F0A"/>
    <w:rsid w:val="00EB1217"/>
    <w:rsid w:val="00EB1441"/>
    <w:rsid w:val="00EB2847"/>
    <w:rsid w:val="00EB5431"/>
    <w:rsid w:val="00EB6287"/>
    <w:rsid w:val="00EB707B"/>
    <w:rsid w:val="00EB7F61"/>
    <w:rsid w:val="00EC15C2"/>
    <w:rsid w:val="00EC241C"/>
    <w:rsid w:val="00EC2DDC"/>
    <w:rsid w:val="00EC2F2F"/>
    <w:rsid w:val="00EC4E3D"/>
    <w:rsid w:val="00EC70C5"/>
    <w:rsid w:val="00EC70FC"/>
    <w:rsid w:val="00EC7C06"/>
    <w:rsid w:val="00ED0925"/>
    <w:rsid w:val="00ED0978"/>
    <w:rsid w:val="00ED0B7E"/>
    <w:rsid w:val="00ED2606"/>
    <w:rsid w:val="00ED2A40"/>
    <w:rsid w:val="00ED301D"/>
    <w:rsid w:val="00ED4AD5"/>
    <w:rsid w:val="00ED62CA"/>
    <w:rsid w:val="00ED7F35"/>
    <w:rsid w:val="00EE10ED"/>
    <w:rsid w:val="00EE1AF7"/>
    <w:rsid w:val="00EE2D2B"/>
    <w:rsid w:val="00EE3484"/>
    <w:rsid w:val="00EE3739"/>
    <w:rsid w:val="00EE37A7"/>
    <w:rsid w:val="00EE3990"/>
    <w:rsid w:val="00EE3F8C"/>
    <w:rsid w:val="00EE5B61"/>
    <w:rsid w:val="00EE610E"/>
    <w:rsid w:val="00EE773F"/>
    <w:rsid w:val="00EF0057"/>
    <w:rsid w:val="00EF05DA"/>
    <w:rsid w:val="00EF12EF"/>
    <w:rsid w:val="00EF12F7"/>
    <w:rsid w:val="00EF21B4"/>
    <w:rsid w:val="00EF2209"/>
    <w:rsid w:val="00EF2715"/>
    <w:rsid w:val="00EF29FE"/>
    <w:rsid w:val="00EF2C30"/>
    <w:rsid w:val="00EF2EF3"/>
    <w:rsid w:val="00EF383D"/>
    <w:rsid w:val="00EF4B46"/>
    <w:rsid w:val="00EF4FA1"/>
    <w:rsid w:val="00EF5B4F"/>
    <w:rsid w:val="00EF5E80"/>
    <w:rsid w:val="00EF5F55"/>
    <w:rsid w:val="00EF6BAB"/>
    <w:rsid w:val="00F003E4"/>
    <w:rsid w:val="00F00D8B"/>
    <w:rsid w:val="00F014EA"/>
    <w:rsid w:val="00F01CA0"/>
    <w:rsid w:val="00F02571"/>
    <w:rsid w:val="00F02929"/>
    <w:rsid w:val="00F02C28"/>
    <w:rsid w:val="00F02C76"/>
    <w:rsid w:val="00F036A6"/>
    <w:rsid w:val="00F040CB"/>
    <w:rsid w:val="00F04192"/>
    <w:rsid w:val="00F04558"/>
    <w:rsid w:val="00F048C8"/>
    <w:rsid w:val="00F05CA5"/>
    <w:rsid w:val="00F0636A"/>
    <w:rsid w:val="00F077F6"/>
    <w:rsid w:val="00F07D36"/>
    <w:rsid w:val="00F07FE0"/>
    <w:rsid w:val="00F10899"/>
    <w:rsid w:val="00F1364E"/>
    <w:rsid w:val="00F142D9"/>
    <w:rsid w:val="00F15526"/>
    <w:rsid w:val="00F15533"/>
    <w:rsid w:val="00F16106"/>
    <w:rsid w:val="00F1611C"/>
    <w:rsid w:val="00F16BF6"/>
    <w:rsid w:val="00F17122"/>
    <w:rsid w:val="00F17D29"/>
    <w:rsid w:val="00F2073C"/>
    <w:rsid w:val="00F20A30"/>
    <w:rsid w:val="00F20E65"/>
    <w:rsid w:val="00F20FBF"/>
    <w:rsid w:val="00F21706"/>
    <w:rsid w:val="00F234A0"/>
    <w:rsid w:val="00F237A5"/>
    <w:rsid w:val="00F23CA3"/>
    <w:rsid w:val="00F23E4F"/>
    <w:rsid w:val="00F240B1"/>
    <w:rsid w:val="00F26141"/>
    <w:rsid w:val="00F271C2"/>
    <w:rsid w:val="00F30C1E"/>
    <w:rsid w:val="00F30DBC"/>
    <w:rsid w:val="00F32EB0"/>
    <w:rsid w:val="00F34358"/>
    <w:rsid w:val="00F347C6"/>
    <w:rsid w:val="00F349A3"/>
    <w:rsid w:val="00F34CFF"/>
    <w:rsid w:val="00F402E5"/>
    <w:rsid w:val="00F4150C"/>
    <w:rsid w:val="00F4160B"/>
    <w:rsid w:val="00F4217A"/>
    <w:rsid w:val="00F42AF3"/>
    <w:rsid w:val="00F43710"/>
    <w:rsid w:val="00F43A4F"/>
    <w:rsid w:val="00F44F73"/>
    <w:rsid w:val="00F45904"/>
    <w:rsid w:val="00F459DC"/>
    <w:rsid w:val="00F4747D"/>
    <w:rsid w:val="00F47573"/>
    <w:rsid w:val="00F5002A"/>
    <w:rsid w:val="00F5090B"/>
    <w:rsid w:val="00F515D7"/>
    <w:rsid w:val="00F51D3E"/>
    <w:rsid w:val="00F52328"/>
    <w:rsid w:val="00F533B6"/>
    <w:rsid w:val="00F538FC"/>
    <w:rsid w:val="00F53FC5"/>
    <w:rsid w:val="00F548F7"/>
    <w:rsid w:val="00F54F04"/>
    <w:rsid w:val="00F55AEA"/>
    <w:rsid w:val="00F57095"/>
    <w:rsid w:val="00F570B9"/>
    <w:rsid w:val="00F63D9A"/>
    <w:rsid w:val="00F63E3E"/>
    <w:rsid w:val="00F64964"/>
    <w:rsid w:val="00F64D5C"/>
    <w:rsid w:val="00F65538"/>
    <w:rsid w:val="00F66F58"/>
    <w:rsid w:val="00F67234"/>
    <w:rsid w:val="00F673B3"/>
    <w:rsid w:val="00F678D3"/>
    <w:rsid w:val="00F679B4"/>
    <w:rsid w:val="00F713BC"/>
    <w:rsid w:val="00F71B58"/>
    <w:rsid w:val="00F72B00"/>
    <w:rsid w:val="00F72D71"/>
    <w:rsid w:val="00F73054"/>
    <w:rsid w:val="00F730FF"/>
    <w:rsid w:val="00F7316F"/>
    <w:rsid w:val="00F73824"/>
    <w:rsid w:val="00F73863"/>
    <w:rsid w:val="00F74518"/>
    <w:rsid w:val="00F745B7"/>
    <w:rsid w:val="00F77B26"/>
    <w:rsid w:val="00F80A22"/>
    <w:rsid w:val="00F81495"/>
    <w:rsid w:val="00F82806"/>
    <w:rsid w:val="00F83D75"/>
    <w:rsid w:val="00F849A7"/>
    <w:rsid w:val="00F90633"/>
    <w:rsid w:val="00F90C5A"/>
    <w:rsid w:val="00F913EB"/>
    <w:rsid w:val="00F91554"/>
    <w:rsid w:val="00F92415"/>
    <w:rsid w:val="00F939FA"/>
    <w:rsid w:val="00F9499A"/>
    <w:rsid w:val="00F95289"/>
    <w:rsid w:val="00F95EB8"/>
    <w:rsid w:val="00F965E9"/>
    <w:rsid w:val="00F9714A"/>
    <w:rsid w:val="00F976B8"/>
    <w:rsid w:val="00F97EEC"/>
    <w:rsid w:val="00FA00C1"/>
    <w:rsid w:val="00FA27A8"/>
    <w:rsid w:val="00FA28D8"/>
    <w:rsid w:val="00FA5097"/>
    <w:rsid w:val="00FA542A"/>
    <w:rsid w:val="00FA609F"/>
    <w:rsid w:val="00FA640B"/>
    <w:rsid w:val="00FA6872"/>
    <w:rsid w:val="00FA74AC"/>
    <w:rsid w:val="00FA76A9"/>
    <w:rsid w:val="00FA7C40"/>
    <w:rsid w:val="00FB0AD0"/>
    <w:rsid w:val="00FB0F2E"/>
    <w:rsid w:val="00FB2276"/>
    <w:rsid w:val="00FB2412"/>
    <w:rsid w:val="00FB350C"/>
    <w:rsid w:val="00FB672F"/>
    <w:rsid w:val="00FB71B9"/>
    <w:rsid w:val="00FB7264"/>
    <w:rsid w:val="00FB7299"/>
    <w:rsid w:val="00FB7E3A"/>
    <w:rsid w:val="00FC0459"/>
    <w:rsid w:val="00FC0762"/>
    <w:rsid w:val="00FC1279"/>
    <w:rsid w:val="00FC15BD"/>
    <w:rsid w:val="00FC1CC4"/>
    <w:rsid w:val="00FC24F1"/>
    <w:rsid w:val="00FC2C68"/>
    <w:rsid w:val="00FC34E2"/>
    <w:rsid w:val="00FC3E73"/>
    <w:rsid w:val="00FC466A"/>
    <w:rsid w:val="00FC4CEC"/>
    <w:rsid w:val="00FC54DE"/>
    <w:rsid w:val="00FC5729"/>
    <w:rsid w:val="00FC625A"/>
    <w:rsid w:val="00FC7208"/>
    <w:rsid w:val="00FC76CE"/>
    <w:rsid w:val="00FC7FAF"/>
    <w:rsid w:val="00FD0946"/>
    <w:rsid w:val="00FD0C87"/>
    <w:rsid w:val="00FD13EA"/>
    <w:rsid w:val="00FD1449"/>
    <w:rsid w:val="00FD17F9"/>
    <w:rsid w:val="00FD2B81"/>
    <w:rsid w:val="00FD2D52"/>
    <w:rsid w:val="00FD31CB"/>
    <w:rsid w:val="00FD32C0"/>
    <w:rsid w:val="00FD33E0"/>
    <w:rsid w:val="00FD3BF1"/>
    <w:rsid w:val="00FD66C6"/>
    <w:rsid w:val="00FD7C29"/>
    <w:rsid w:val="00FE08FF"/>
    <w:rsid w:val="00FE102A"/>
    <w:rsid w:val="00FE3511"/>
    <w:rsid w:val="00FE437B"/>
    <w:rsid w:val="00FE4F20"/>
    <w:rsid w:val="00FE4F5F"/>
    <w:rsid w:val="00FE546B"/>
    <w:rsid w:val="00FE5A50"/>
    <w:rsid w:val="00FE5FF1"/>
    <w:rsid w:val="00FE74CE"/>
    <w:rsid w:val="00FF03D6"/>
    <w:rsid w:val="00FF1AB6"/>
    <w:rsid w:val="00FF1E4C"/>
    <w:rsid w:val="00FF2961"/>
    <w:rsid w:val="00FF2E3B"/>
    <w:rsid w:val="00FF311F"/>
    <w:rsid w:val="00FF383F"/>
    <w:rsid w:val="00FF39A2"/>
    <w:rsid w:val="00FF40EC"/>
    <w:rsid w:val="00FF4C16"/>
    <w:rsid w:val="00FF5EFD"/>
    <w:rsid w:val="00FF6191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CA"/>
    <w:pPr>
      <w:spacing w:before="120" w:after="120"/>
      <w:ind w:firstLine="720"/>
      <w:jc w:val="both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6E45"/>
    <w:pPr>
      <w:keepNext/>
      <w:keepLines/>
      <w:pageBreakBefore/>
      <w:numPr>
        <w:numId w:val="1"/>
      </w:numPr>
      <w:spacing w:after="480"/>
      <w:ind w:left="567" w:hanging="567"/>
      <w:jc w:val="left"/>
      <w:outlineLvl w:val="0"/>
    </w:pPr>
    <w:rPr>
      <w:rFonts w:eastAsia="Times New Roman"/>
      <w:b/>
      <w:bCs/>
      <w:color w:val="000000"/>
      <w:sz w:val="4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67160"/>
    <w:pPr>
      <w:keepNext/>
      <w:keepLines/>
      <w:numPr>
        <w:ilvl w:val="1"/>
        <w:numId w:val="1"/>
      </w:numPr>
      <w:spacing w:before="360" w:after="360"/>
      <w:ind w:left="907" w:hanging="907"/>
      <w:jc w:val="left"/>
      <w:outlineLvl w:val="1"/>
    </w:pPr>
    <w:rPr>
      <w:rFonts w:eastAsia="Times New Roman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67160"/>
    <w:pPr>
      <w:keepNext/>
      <w:keepLines/>
      <w:spacing w:before="240"/>
      <w:ind w:firstLine="0"/>
      <w:outlineLvl w:val="2"/>
    </w:pPr>
    <w:rPr>
      <w:rFonts w:eastAsia="Times New Roman"/>
      <w:b/>
      <w:bCs/>
      <w:color w:val="00000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E45"/>
    <w:pPr>
      <w:keepNext/>
      <w:keepLines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nhideWhenUsed/>
    <w:qFormat/>
    <w:rsid w:val="00A547C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A547C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00A547C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A547C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547C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C35609"/>
    <w:pPr>
      <w:pageBreakBefore/>
      <w:spacing w:before="5000"/>
      <w:ind w:firstLine="0"/>
      <w:contextualSpacing/>
      <w:jc w:val="center"/>
    </w:pPr>
    <w:rPr>
      <w:rFonts w:eastAsia="Times New Roman"/>
      <w:b/>
      <w:color w:val="0D0D0D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609"/>
    <w:rPr>
      <w:rFonts w:ascii="Arial" w:eastAsia="Times New Roman" w:hAnsi="Arial"/>
      <w:b/>
      <w:color w:val="0D0D0D"/>
      <w:spacing w:val="5"/>
      <w:kern w:val="28"/>
      <w:sz w:val="96"/>
      <w:szCs w:val="5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06E45"/>
    <w:rPr>
      <w:rFonts w:ascii="Arial" w:eastAsia="Times New Roman" w:hAnsi="Arial"/>
      <w:b/>
      <w:bCs/>
      <w:color w:val="000000"/>
      <w:sz w:val="48"/>
      <w:szCs w:val="28"/>
      <w:lang w:val="en-US" w:eastAsia="en-US"/>
    </w:rPr>
  </w:style>
  <w:style w:type="paragraph" w:styleId="Subtitle">
    <w:name w:val="Subtitle"/>
    <w:aliases w:val="Subtitle 1"/>
    <w:basedOn w:val="Normal"/>
    <w:next w:val="Normal"/>
    <w:link w:val="SubtitleChar"/>
    <w:uiPriority w:val="11"/>
    <w:qFormat/>
    <w:rsid w:val="00E34165"/>
    <w:pPr>
      <w:numPr>
        <w:ilvl w:val="1"/>
      </w:numPr>
      <w:spacing w:before="600"/>
      <w:ind w:firstLine="720"/>
      <w:jc w:val="center"/>
    </w:pPr>
    <w:rPr>
      <w:rFonts w:ascii="Arial Narrow" w:eastAsia="Times New Roman" w:hAnsi="Arial Narrow"/>
      <w:b/>
      <w:iCs/>
      <w:color w:val="0D0D0D"/>
      <w:spacing w:val="15"/>
      <w:sz w:val="52"/>
      <w:szCs w:val="24"/>
    </w:rPr>
  </w:style>
  <w:style w:type="character" w:customStyle="1" w:styleId="SubtitleChar">
    <w:name w:val="Subtitle Char"/>
    <w:aliases w:val="Subtitle 1 Char"/>
    <w:basedOn w:val="DefaultParagraphFont"/>
    <w:link w:val="Subtitle"/>
    <w:uiPriority w:val="11"/>
    <w:rsid w:val="00E34165"/>
    <w:rPr>
      <w:rFonts w:ascii="Arial Narrow" w:eastAsia="Times New Roman" w:hAnsi="Arial Narrow"/>
      <w:b/>
      <w:iCs/>
      <w:color w:val="0D0D0D"/>
      <w:spacing w:val="15"/>
      <w:sz w:val="52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47E73"/>
  </w:style>
  <w:style w:type="character" w:customStyle="1" w:styleId="BodyTextChar">
    <w:name w:val="Body Text Char"/>
    <w:basedOn w:val="DefaultParagraphFont"/>
    <w:link w:val="BodyText"/>
    <w:uiPriority w:val="99"/>
    <w:semiHidden/>
    <w:rsid w:val="00947E73"/>
  </w:style>
  <w:style w:type="character" w:customStyle="1" w:styleId="Heading2Char">
    <w:name w:val="Heading 2 Char"/>
    <w:basedOn w:val="DefaultParagraphFont"/>
    <w:link w:val="Heading2"/>
    <w:rsid w:val="00667160"/>
    <w:rPr>
      <w:rFonts w:ascii="Arial" w:eastAsia="Times New Roman" w:hAnsi="Arial"/>
      <w:b/>
      <w:bCs/>
      <w:color w:val="000000"/>
      <w:sz w:val="28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667160"/>
    <w:rPr>
      <w:rFonts w:ascii="Arial" w:eastAsia="Times New Roman" w:hAnsi="Arial"/>
      <w:b/>
      <w:bCs/>
      <w:color w:val="000000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06E45"/>
    <w:rPr>
      <w:rFonts w:ascii="Arial" w:eastAsia="Times New Roman" w:hAnsi="Arial"/>
      <w:b/>
      <w:bCs/>
      <w:iCs/>
      <w:color w:val="000000"/>
      <w:szCs w:val="22"/>
    </w:rPr>
  </w:style>
  <w:style w:type="character" w:customStyle="1" w:styleId="Heading5Char">
    <w:name w:val="Heading 5 Char"/>
    <w:basedOn w:val="DefaultParagraphFont"/>
    <w:link w:val="Heading5"/>
    <w:rsid w:val="00A547C9"/>
    <w:rPr>
      <w:rFonts w:ascii="Cambria" w:eastAsia="Times New Roman" w:hAnsi="Cambria"/>
      <w:color w:val="243F6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547C9"/>
    <w:rPr>
      <w:rFonts w:ascii="Cambria" w:eastAsia="Times New Roman" w:hAnsi="Cambria"/>
      <w:i/>
      <w:iCs/>
      <w:color w:val="243F60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547C9"/>
    <w:rPr>
      <w:rFonts w:ascii="Cambria" w:eastAsia="Times New Roman" w:hAnsi="Cambria"/>
      <w:i/>
      <w:iCs/>
      <w:color w:val="404040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A547C9"/>
    <w:rPr>
      <w:rFonts w:ascii="Cambria" w:eastAsia="Times New Roman" w:hAnsi="Cambria"/>
      <w:color w:val="40404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A547C9"/>
    <w:rPr>
      <w:rFonts w:ascii="Cambria" w:eastAsia="Times New Roman" w:hAnsi="Cambria"/>
      <w:i/>
      <w:iCs/>
      <w:color w:val="404040"/>
      <w:lang w:val="en-US" w:eastAsia="en-US"/>
    </w:rPr>
  </w:style>
  <w:style w:type="paragraph" w:styleId="ListParagraph">
    <w:name w:val="List Paragraph"/>
    <w:basedOn w:val="Normal"/>
    <w:qFormat/>
    <w:rsid w:val="00FE5A50"/>
    <w:pPr>
      <w:ind w:left="720"/>
    </w:pPr>
  </w:style>
  <w:style w:type="numbering" w:customStyle="1" w:styleId="Style1">
    <w:name w:val="Style1"/>
    <w:uiPriority w:val="99"/>
    <w:rsid w:val="009138D6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52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5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406E45"/>
    <w:pPr>
      <w:spacing w:after="200"/>
      <w:ind w:firstLine="0"/>
    </w:pPr>
    <w:rPr>
      <w:b/>
      <w:bCs/>
      <w:szCs w:val="18"/>
    </w:rPr>
  </w:style>
  <w:style w:type="paragraph" w:customStyle="1" w:styleId="Textbody">
    <w:name w:val="Text body"/>
    <w:basedOn w:val="Normal"/>
    <w:qFormat/>
    <w:rsid w:val="00AC1C2E"/>
    <w:pPr>
      <w:widowControl w:val="0"/>
      <w:suppressAutoHyphens/>
      <w:spacing w:after="227"/>
      <w:ind w:firstLine="227"/>
    </w:pPr>
    <w:rPr>
      <w:rFonts w:eastAsia="Lucida Sans Unicode" w:cs="Tahoma"/>
      <w:sz w:val="22"/>
      <w:szCs w:val="24"/>
    </w:rPr>
  </w:style>
  <w:style w:type="character" w:customStyle="1" w:styleId="NumberingSymbols">
    <w:name w:val="Numbering Symbols"/>
    <w:qFormat/>
    <w:rsid w:val="00AC1C2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461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5D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05D1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C605D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05D1"/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23BE4"/>
    <w:pPr>
      <w:tabs>
        <w:tab w:val="left" w:pos="660"/>
        <w:tab w:val="right" w:leader="dot" w:pos="9350"/>
      </w:tabs>
      <w:ind w:left="340" w:hanging="340"/>
    </w:pPr>
    <w:rPr>
      <w:b/>
      <w:noProof/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A23BE4"/>
    <w:pPr>
      <w:spacing w:after="100"/>
      <w:ind w:left="227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A23BE4"/>
    <w:pPr>
      <w:spacing w:after="100"/>
      <w:ind w:left="454" w:firstLine="0"/>
    </w:pPr>
  </w:style>
  <w:style w:type="paragraph" w:customStyle="1" w:styleId="address">
    <w:name w:val="address"/>
    <w:basedOn w:val="Title"/>
    <w:rsid w:val="00F570B9"/>
    <w:pPr>
      <w:pageBreakBefore w:val="0"/>
      <w:tabs>
        <w:tab w:val="center" w:pos="2160"/>
        <w:tab w:val="right" w:pos="4320"/>
      </w:tabs>
      <w:spacing w:before="0" w:after="0"/>
      <w:contextualSpacing w:val="0"/>
    </w:pPr>
    <w:rPr>
      <w:rFonts w:cs="Arial"/>
      <w:color w:val="auto"/>
      <w:spacing w:val="0"/>
      <w:kern w:val="0"/>
      <w:sz w:val="40"/>
      <w:szCs w:val="20"/>
    </w:rPr>
  </w:style>
  <w:style w:type="character" w:styleId="PlaceholderText">
    <w:name w:val="Placeholder Text"/>
    <w:basedOn w:val="DefaultParagraphFont"/>
    <w:uiPriority w:val="99"/>
    <w:semiHidden/>
    <w:rsid w:val="00A8091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A77D17"/>
    <w:pPr>
      <w:numPr>
        <w:numId w:val="0"/>
      </w:numPr>
      <w:spacing w:before="480" w:line="276" w:lineRule="auto"/>
      <w:outlineLvl w:val="9"/>
    </w:pPr>
  </w:style>
  <w:style w:type="paragraph" w:customStyle="1" w:styleId="Code">
    <w:name w:val="Code"/>
    <w:basedOn w:val="Normal"/>
    <w:qFormat/>
    <w:rsid w:val="00BF2BCC"/>
    <w:pPr>
      <w:spacing w:before="240" w:after="240" w:line="360" w:lineRule="auto"/>
      <w:ind w:left="720" w:firstLine="0"/>
      <w:contextualSpacing/>
      <w:jc w:val="left"/>
    </w:pPr>
    <w:rPr>
      <w:rFonts w:ascii="Courier New" w:hAnsi="Courier New"/>
      <w:sz w:val="18"/>
      <w:lang w:val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46A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46A8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4846A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46A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46A8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4846A8"/>
    <w:rPr>
      <w:vertAlign w:val="superscript"/>
    </w:rPr>
  </w:style>
  <w:style w:type="table" w:styleId="TableGrid">
    <w:name w:val="Table Grid"/>
    <w:basedOn w:val="TableNormal"/>
    <w:uiPriority w:val="59"/>
    <w:rsid w:val="009079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7757A"/>
    <w:rPr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701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701B"/>
    <w:rPr>
      <w:rFonts w:ascii="Tahoma" w:hAnsi="Tahoma" w:cs="Tahoma"/>
      <w:sz w:val="16"/>
      <w:szCs w:val="16"/>
      <w:lang w:val="en-US" w:eastAsia="en-US"/>
    </w:rPr>
  </w:style>
  <w:style w:type="paragraph" w:customStyle="1" w:styleId="Subtitle2">
    <w:name w:val="Subtitle 2"/>
    <w:basedOn w:val="Subtitle"/>
    <w:qFormat/>
    <w:rsid w:val="00E34165"/>
    <w:rPr>
      <w:b w:val="0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tle">
    <w:name w:val="Style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40D8C-64C8-4E21-8E4C-048BE798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59353E39.dotm</Template>
  <TotalTime>17053</TotalTime>
  <Pages>20</Pages>
  <Words>3329</Words>
  <Characters>18979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Pejša</dc:creator>
  <cp:keywords/>
  <dc:description/>
  <cp:lastModifiedBy>Tomislav Pejsa</cp:lastModifiedBy>
  <cp:revision>633</cp:revision>
  <cp:lastPrinted>2007-10-18T12:27:00Z</cp:lastPrinted>
  <dcterms:created xsi:type="dcterms:W3CDTF">2010-03-23T11:15:00Z</dcterms:created>
  <dcterms:modified xsi:type="dcterms:W3CDTF">2013-03-15T00:47:00Z</dcterms:modified>
</cp:coreProperties>
</file>